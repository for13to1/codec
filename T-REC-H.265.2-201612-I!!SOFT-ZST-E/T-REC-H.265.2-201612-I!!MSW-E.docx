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F34511" w14:paraId="416BB93C" w14:textId="77777777" w:rsidTr="00044E06">
        <w:trPr>
          <w:trHeight w:hRule="exact" w:val="1418"/>
        </w:trPr>
        <w:tc>
          <w:tcPr>
            <w:tcW w:w="1428" w:type="dxa"/>
            <w:gridSpan w:val="2"/>
          </w:tcPr>
          <w:p w14:paraId="1BE91D6C" w14:textId="77777777" w:rsidR="00F34511" w:rsidRDefault="00F34511" w:rsidP="00044E06">
            <w:bookmarkStart w:id="0" w:name="_GoBack"/>
            <w:bookmarkEnd w:id="0"/>
            <w:r>
              <w:rPr>
                <w:noProof/>
                <w:lang w:val="en-US" w:eastAsia="zh-CN"/>
              </w:rPr>
              <w:drawing>
                <wp:anchor distT="0" distB="0" distL="114300" distR="114300" simplePos="0" relativeHeight="251659264" behindDoc="0" locked="0" layoutInCell="0" allowOverlap="1" wp14:anchorId="4E286A39" wp14:editId="7F7FEA10">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591A78AC" w14:textId="77777777" w:rsidR="00F34511" w:rsidRDefault="00F34511" w:rsidP="00044E06">
            <w:pPr>
              <w:spacing w:before="0"/>
              <w:rPr>
                <w:b/>
                <w:sz w:val="16"/>
                <w:lang w:val="en-US"/>
              </w:rPr>
            </w:pPr>
          </w:p>
        </w:tc>
        <w:tc>
          <w:tcPr>
            <w:tcW w:w="8520" w:type="dxa"/>
            <w:gridSpan w:val="3"/>
          </w:tcPr>
          <w:p w14:paraId="6794406A" w14:textId="77777777" w:rsidR="00F34511" w:rsidRDefault="00F34511" w:rsidP="00044E06">
            <w:pPr>
              <w:spacing w:before="0"/>
              <w:rPr>
                <w:rFonts w:ascii="Arial" w:hAnsi="Arial" w:cs="Arial"/>
                <w:lang w:val="en-US"/>
              </w:rPr>
            </w:pPr>
          </w:p>
          <w:p w14:paraId="3D780BDC" w14:textId="77777777" w:rsidR="00F34511" w:rsidRPr="00E21103" w:rsidRDefault="00F34511" w:rsidP="00044E06">
            <w:pPr>
              <w:spacing w:before="284"/>
              <w:rPr>
                <w:rFonts w:ascii="Arial" w:hAnsi="Arial" w:cs="Arial"/>
                <w:b/>
                <w:bCs/>
                <w:sz w:val="24"/>
                <w:szCs w:val="24"/>
                <w:lang w:val="en-US"/>
              </w:rPr>
            </w:pPr>
            <w:r w:rsidRPr="00E21103">
              <w:rPr>
                <w:rFonts w:ascii="Arial" w:hAnsi="Arial" w:cs="Arial"/>
                <w:b/>
                <w:bCs/>
                <w:color w:val="808080"/>
                <w:spacing w:val="100"/>
                <w:sz w:val="24"/>
                <w:szCs w:val="24"/>
              </w:rPr>
              <w:t>International Telecommunication Union</w:t>
            </w:r>
          </w:p>
        </w:tc>
      </w:tr>
      <w:tr w:rsidR="00F34511" w14:paraId="017F47BF" w14:textId="77777777" w:rsidTr="00044E06">
        <w:trPr>
          <w:trHeight w:hRule="exact" w:val="992"/>
        </w:trPr>
        <w:tc>
          <w:tcPr>
            <w:tcW w:w="1428" w:type="dxa"/>
            <w:gridSpan w:val="2"/>
          </w:tcPr>
          <w:p w14:paraId="5CAE031E" w14:textId="77777777" w:rsidR="00F34511" w:rsidRDefault="00F34511" w:rsidP="00044E06">
            <w:pPr>
              <w:spacing w:before="0"/>
              <w:rPr>
                <w:lang w:val="en-US"/>
              </w:rPr>
            </w:pPr>
          </w:p>
        </w:tc>
        <w:tc>
          <w:tcPr>
            <w:tcW w:w="8520" w:type="dxa"/>
            <w:gridSpan w:val="3"/>
          </w:tcPr>
          <w:p w14:paraId="1ABA8B50" w14:textId="77777777" w:rsidR="00F34511" w:rsidRDefault="00F34511" w:rsidP="00044E06">
            <w:pPr>
              <w:rPr>
                <w:lang w:val="en-US"/>
              </w:rPr>
            </w:pPr>
          </w:p>
        </w:tc>
      </w:tr>
      <w:tr w:rsidR="00F34511" w14:paraId="0AD4364B" w14:textId="77777777" w:rsidTr="00044E06">
        <w:tblPrEx>
          <w:tblCellMar>
            <w:left w:w="85" w:type="dxa"/>
            <w:right w:w="85" w:type="dxa"/>
          </w:tblCellMar>
        </w:tblPrEx>
        <w:trPr>
          <w:gridBefore w:val="2"/>
          <w:wBefore w:w="1428" w:type="dxa"/>
        </w:trPr>
        <w:tc>
          <w:tcPr>
            <w:tcW w:w="2520" w:type="dxa"/>
          </w:tcPr>
          <w:p w14:paraId="0AF00909" w14:textId="77777777" w:rsidR="00F34511" w:rsidRDefault="00F34511" w:rsidP="00044E06">
            <w:pPr>
              <w:rPr>
                <w:b/>
                <w:sz w:val="18"/>
                <w:lang w:val="en-US"/>
              </w:rPr>
            </w:pPr>
            <w:bookmarkStart w:id="1" w:name="dnume" w:colFirst="1" w:colLast="1"/>
            <w:r>
              <w:rPr>
                <w:rFonts w:ascii="Arial" w:hAnsi="Arial"/>
                <w:b/>
                <w:spacing w:val="40"/>
                <w:sz w:val="72"/>
                <w:lang w:val="en-US"/>
              </w:rPr>
              <w:t>ITU-T</w:t>
            </w:r>
          </w:p>
        </w:tc>
        <w:tc>
          <w:tcPr>
            <w:tcW w:w="6000" w:type="dxa"/>
            <w:gridSpan w:val="2"/>
          </w:tcPr>
          <w:p w14:paraId="35975CE9" w14:textId="77777777" w:rsidR="00F34511" w:rsidRPr="00C643E1" w:rsidRDefault="00F34511" w:rsidP="00044E06">
            <w:pPr>
              <w:spacing w:before="240"/>
              <w:jc w:val="right"/>
              <w:rPr>
                <w:rFonts w:ascii="Arial" w:hAnsi="Arial" w:cs="Arial"/>
                <w:b/>
                <w:sz w:val="60"/>
                <w:lang w:val="en-US"/>
              </w:rPr>
            </w:pPr>
            <w:r w:rsidRPr="00C643E1">
              <w:rPr>
                <w:rFonts w:ascii="Arial" w:hAnsi="Arial" w:cs="Arial"/>
                <w:b/>
                <w:sz w:val="60"/>
                <w:lang w:val="en-US"/>
              </w:rPr>
              <w:t>H.265.2</w:t>
            </w:r>
          </w:p>
        </w:tc>
      </w:tr>
      <w:tr w:rsidR="00F34511" w14:paraId="0F248AAF" w14:textId="77777777" w:rsidTr="00044E06">
        <w:tblPrEx>
          <w:tblCellMar>
            <w:left w:w="85" w:type="dxa"/>
            <w:right w:w="85" w:type="dxa"/>
          </w:tblCellMar>
        </w:tblPrEx>
        <w:trPr>
          <w:gridBefore w:val="2"/>
          <w:wBefore w:w="1428" w:type="dxa"/>
          <w:trHeight w:val="974"/>
        </w:trPr>
        <w:tc>
          <w:tcPr>
            <w:tcW w:w="4549" w:type="dxa"/>
            <w:gridSpan w:val="2"/>
          </w:tcPr>
          <w:p w14:paraId="0A339CBD" w14:textId="77777777" w:rsidR="00F34511" w:rsidRDefault="00F34511" w:rsidP="00044E06">
            <w:pPr>
              <w:jc w:val="left"/>
              <w:rPr>
                <w:b/>
                <w:lang w:val="en-US"/>
              </w:rPr>
            </w:pPr>
            <w:bookmarkStart w:id="2" w:name="ddatee" w:colFirst="1" w:colLast="1"/>
            <w:bookmarkEnd w:id="1"/>
            <w:r>
              <w:rPr>
                <w:rFonts w:ascii="Arial" w:hAnsi="Arial"/>
                <w:lang w:val="en-US"/>
              </w:rPr>
              <w:t>TELECOMMUNICATION</w:t>
            </w:r>
            <w:r>
              <w:rPr>
                <w:rFonts w:ascii="Arial" w:hAnsi="Arial" w:cs="Arial"/>
                <w:lang w:val="en-US"/>
              </w:rPr>
              <w:br/>
            </w:r>
            <w:r>
              <w:rPr>
                <w:rFonts w:ascii="Arial" w:hAnsi="Arial"/>
                <w:lang w:val="en-US"/>
              </w:rPr>
              <w:t>STANDARDIZATION SECTOR</w:t>
            </w:r>
            <w:r>
              <w:rPr>
                <w:rFonts w:ascii="Arial" w:hAnsi="Arial"/>
                <w:lang w:val="en-US"/>
              </w:rPr>
              <w:br/>
              <w:t>OF ITU</w:t>
            </w:r>
          </w:p>
        </w:tc>
        <w:tc>
          <w:tcPr>
            <w:tcW w:w="3971" w:type="dxa"/>
          </w:tcPr>
          <w:p w14:paraId="7910A8B1" w14:textId="77777777" w:rsidR="00F34511" w:rsidRPr="00C643E1" w:rsidRDefault="00F34511" w:rsidP="00044E06">
            <w:pPr>
              <w:spacing w:before="0"/>
              <w:jc w:val="right"/>
              <w:rPr>
                <w:rFonts w:ascii="Arial" w:hAnsi="Arial" w:cs="Arial"/>
                <w:sz w:val="28"/>
                <w:lang w:val="en-US"/>
              </w:rPr>
            </w:pPr>
            <w:r w:rsidRPr="00C643E1">
              <w:rPr>
                <w:rFonts w:ascii="Arial" w:hAnsi="Arial" w:cs="Arial"/>
                <w:sz w:val="28"/>
                <w:lang w:val="en-US"/>
              </w:rPr>
              <w:t xml:space="preserve">(12/2016)   </w:t>
            </w:r>
          </w:p>
        </w:tc>
      </w:tr>
      <w:tr w:rsidR="00F34511" w14:paraId="6B294A33" w14:textId="77777777" w:rsidTr="00044E06">
        <w:trPr>
          <w:cantSplit/>
          <w:trHeight w:hRule="exact" w:val="3402"/>
        </w:trPr>
        <w:tc>
          <w:tcPr>
            <w:tcW w:w="1418" w:type="dxa"/>
          </w:tcPr>
          <w:p w14:paraId="07E92322" w14:textId="77777777" w:rsidR="00F34511" w:rsidRDefault="00F34511" w:rsidP="00044E06">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15F594BD" w14:textId="77777777" w:rsidR="00F34511" w:rsidRPr="00C643E1" w:rsidRDefault="00F34511" w:rsidP="00044E06">
            <w:pPr>
              <w:tabs>
                <w:tab w:val="right" w:pos="9639"/>
              </w:tabs>
              <w:spacing w:before="120"/>
              <w:jc w:val="left"/>
              <w:rPr>
                <w:rFonts w:ascii="Arial" w:hAnsi="Arial" w:cs="Arial"/>
                <w:sz w:val="32"/>
                <w:lang w:val="en-US"/>
              </w:rPr>
            </w:pPr>
            <w:r w:rsidRPr="00C643E1">
              <w:rPr>
                <w:rFonts w:ascii="Arial" w:hAnsi="Arial" w:cs="Arial"/>
                <w:sz w:val="32"/>
                <w:lang w:val="en-US"/>
              </w:rPr>
              <w:t>SERIES H: AUDIOVISUAL AND MULTIMEDIA SYSTEMS</w:t>
            </w:r>
          </w:p>
          <w:p w14:paraId="0957D1C8" w14:textId="77777777" w:rsidR="00F34511" w:rsidRDefault="00F34511" w:rsidP="00044E06">
            <w:pPr>
              <w:tabs>
                <w:tab w:val="right" w:pos="9639"/>
              </w:tabs>
              <w:spacing w:before="120"/>
              <w:jc w:val="left"/>
              <w:rPr>
                <w:rFonts w:ascii="Arial" w:hAnsi="Arial" w:cs="Arial"/>
                <w:sz w:val="32"/>
                <w:lang w:val="en-US"/>
              </w:rPr>
            </w:pPr>
            <w:r w:rsidRPr="00C643E1">
              <w:rPr>
                <w:rFonts w:ascii="Arial" w:hAnsi="Arial" w:cs="Arial"/>
                <w:sz w:val="32"/>
                <w:lang w:val="en-US"/>
              </w:rPr>
              <w:t>Infrastructure of audiovisual services – Coding of moving video</w:t>
            </w:r>
          </w:p>
          <w:p w14:paraId="0917A533" w14:textId="77777777" w:rsidR="00F34511" w:rsidRPr="00C643E1" w:rsidRDefault="00F34511" w:rsidP="00044E06">
            <w:pPr>
              <w:tabs>
                <w:tab w:val="right" w:pos="9639"/>
              </w:tabs>
              <w:spacing w:before="120"/>
              <w:jc w:val="left"/>
              <w:rPr>
                <w:rFonts w:ascii="Arial" w:hAnsi="Arial" w:cs="Arial"/>
                <w:sz w:val="32"/>
                <w:lang w:val="en-US"/>
              </w:rPr>
            </w:pPr>
          </w:p>
        </w:tc>
      </w:tr>
      <w:tr w:rsidR="00F34511" w14:paraId="1BA2339C" w14:textId="77777777" w:rsidTr="00044E06">
        <w:trPr>
          <w:cantSplit/>
          <w:trHeight w:hRule="exact" w:val="4536"/>
        </w:trPr>
        <w:tc>
          <w:tcPr>
            <w:tcW w:w="1418" w:type="dxa"/>
          </w:tcPr>
          <w:p w14:paraId="2A107AF8" w14:textId="77777777" w:rsidR="00F34511" w:rsidRDefault="00F34511" w:rsidP="00044E06">
            <w:pPr>
              <w:tabs>
                <w:tab w:val="right" w:pos="9639"/>
              </w:tabs>
              <w:rPr>
                <w:rFonts w:ascii="Arial" w:hAnsi="Arial"/>
                <w:sz w:val="18"/>
                <w:lang w:val="en-US"/>
              </w:rPr>
            </w:pPr>
            <w:bookmarkStart w:id="4" w:name="c1tite" w:colFirst="1" w:colLast="1"/>
            <w:bookmarkEnd w:id="3"/>
          </w:p>
        </w:tc>
        <w:tc>
          <w:tcPr>
            <w:tcW w:w="8530" w:type="dxa"/>
            <w:gridSpan w:val="4"/>
          </w:tcPr>
          <w:p w14:paraId="554A3A0F" w14:textId="2A4B8518" w:rsidR="00F34511" w:rsidRPr="00F34511" w:rsidRDefault="00F34511" w:rsidP="00F34511">
            <w:pPr>
              <w:tabs>
                <w:tab w:val="right" w:pos="9639"/>
              </w:tabs>
              <w:jc w:val="left"/>
              <w:rPr>
                <w:rFonts w:ascii="Arial" w:hAnsi="Arial"/>
                <w:b/>
                <w:bCs/>
                <w:sz w:val="36"/>
              </w:rPr>
            </w:pPr>
            <w:r w:rsidRPr="00F34511">
              <w:rPr>
                <w:rFonts w:ascii="Arial" w:hAnsi="Arial"/>
                <w:b/>
                <w:bCs/>
                <w:sz w:val="36"/>
              </w:rPr>
              <w:t>Reference software for ITU-T H.265 high efficiency video coding</w:t>
            </w:r>
          </w:p>
        </w:tc>
      </w:tr>
      <w:bookmarkEnd w:id="4"/>
      <w:tr w:rsidR="00F34511" w14:paraId="4D21CE12" w14:textId="77777777" w:rsidTr="00044E06">
        <w:trPr>
          <w:cantSplit/>
          <w:trHeight w:hRule="exact" w:val="1418"/>
        </w:trPr>
        <w:tc>
          <w:tcPr>
            <w:tcW w:w="1418" w:type="dxa"/>
          </w:tcPr>
          <w:p w14:paraId="38A29933" w14:textId="77777777" w:rsidR="00F34511" w:rsidRDefault="00F34511" w:rsidP="00044E06">
            <w:pPr>
              <w:tabs>
                <w:tab w:val="right" w:pos="9639"/>
              </w:tabs>
              <w:rPr>
                <w:rFonts w:ascii="Arial" w:hAnsi="Arial"/>
                <w:sz w:val="18"/>
                <w:lang w:val="en-US"/>
              </w:rPr>
            </w:pPr>
          </w:p>
        </w:tc>
        <w:tc>
          <w:tcPr>
            <w:tcW w:w="8530" w:type="dxa"/>
            <w:gridSpan w:val="4"/>
            <w:vAlign w:val="bottom"/>
          </w:tcPr>
          <w:p w14:paraId="50DC15D7" w14:textId="77777777" w:rsidR="00F34511" w:rsidRDefault="00F34511" w:rsidP="00044E06">
            <w:pPr>
              <w:tabs>
                <w:tab w:val="right" w:pos="9639"/>
              </w:tabs>
              <w:spacing w:before="60" w:after="240"/>
              <w:jc w:val="left"/>
              <w:rPr>
                <w:rFonts w:ascii="Arial" w:hAnsi="Arial" w:cs="Arial"/>
                <w:sz w:val="32"/>
                <w:lang w:val="en-US"/>
              </w:rPr>
            </w:pPr>
            <w:bookmarkStart w:id="5" w:name="dnum2e"/>
            <w:bookmarkEnd w:id="5"/>
            <w:r w:rsidRPr="00C643E1">
              <w:rPr>
                <w:rFonts w:ascii="Arial" w:hAnsi="Arial" w:cs="Arial"/>
                <w:sz w:val="32"/>
                <w:lang w:val="en-US"/>
              </w:rPr>
              <w:t>Recommendation  ITU</w:t>
            </w:r>
            <w:r w:rsidRPr="00C643E1">
              <w:rPr>
                <w:rFonts w:ascii="Arial" w:hAnsi="Arial" w:cs="Arial"/>
                <w:sz w:val="32"/>
                <w:lang w:val="en-US"/>
              </w:rPr>
              <w:noBreakHyphen/>
              <w:t>T  H.265.2</w:t>
            </w:r>
          </w:p>
          <w:p w14:paraId="263EAA8E" w14:textId="77777777" w:rsidR="00F34511" w:rsidRPr="00C643E1" w:rsidRDefault="00F34511" w:rsidP="00044E06">
            <w:pPr>
              <w:tabs>
                <w:tab w:val="right" w:pos="9639"/>
              </w:tabs>
              <w:spacing w:before="60"/>
              <w:jc w:val="left"/>
              <w:rPr>
                <w:rFonts w:ascii="Arial" w:hAnsi="Arial" w:cs="Arial"/>
                <w:sz w:val="32"/>
                <w:lang w:val="en-US"/>
              </w:rPr>
            </w:pPr>
          </w:p>
        </w:tc>
      </w:tr>
    </w:tbl>
    <w:p w14:paraId="24EB6321" w14:textId="77777777" w:rsidR="00F34511" w:rsidRDefault="00F34511" w:rsidP="00F34511">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69437473" wp14:editId="5BD75DBB">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7546B39D" w14:textId="77777777" w:rsidR="00F34511" w:rsidRDefault="00F34511" w:rsidP="00F34511">
      <w:pPr>
        <w:spacing w:before="80"/>
        <w:jc w:val="center"/>
        <w:rPr>
          <w:lang w:val="en-US"/>
        </w:rPr>
      </w:pPr>
      <w:r>
        <w:rPr>
          <w:lang w:val="en-US"/>
        </w:rPr>
        <w:br w:type="page"/>
      </w:r>
      <w:bookmarkStart w:id="6" w:name="c2tope"/>
      <w:bookmarkEnd w:id="6"/>
      <w:r>
        <w:rPr>
          <w:lang w:val="en-US"/>
        </w:rPr>
        <w:lastRenderedPageBreak/>
        <w:t>ITU-T H-SERIES RECOMMENDATIONS</w:t>
      </w:r>
    </w:p>
    <w:p w14:paraId="34658AF1" w14:textId="77777777" w:rsidR="00F34511" w:rsidRDefault="00F34511" w:rsidP="00F34511">
      <w:pPr>
        <w:spacing w:before="80" w:after="80"/>
        <w:jc w:val="center"/>
        <w:rPr>
          <w:b/>
          <w:lang w:val="en-US"/>
        </w:rPr>
      </w:pPr>
      <w:r>
        <w:rPr>
          <w:b/>
          <w:lang w:val="en-US"/>
        </w:rPr>
        <w:t>AUDIOVISUAL AND MULTIMEDIA SYSTEMS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F34511" w14:paraId="28B84BC3" w14:textId="77777777" w:rsidTr="00044E06">
        <w:tc>
          <w:tcPr>
            <w:tcW w:w="8050" w:type="dxa"/>
            <w:shd w:val="clear" w:color="auto" w:fill="auto"/>
          </w:tcPr>
          <w:p w14:paraId="36901199" w14:textId="77777777" w:rsidR="00F34511" w:rsidRDefault="00F34511" w:rsidP="00044E06">
            <w:pPr>
              <w:spacing w:before="30" w:after="30" w:line="190" w:lineRule="exact"/>
              <w:jc w:val="left"/>
              <w:rPr>
                <w:lang w:val="en-US"/>
              </w:rPr>
            </w:pPr>
          </w:p>
        </w:tc>
        <w:tc>
          <w:tcPr>
            <w:tcW w:w="1700" w:type="dxa"/>
            <w:shd w:val="clear" w:color="auto" w:fill="auto"/>
          </w:tcPr>
          <w:p w14:paraId="4FFFF073" w14:textId="77777777" w:rsidR="00F34511" w:rsidRDefault="00F34511" w:rsidP="00044E06">
            <w:pPr>
              <w:spacing w:before="30" w:after="30" w:line="190" w:lineRule="exact"/>
              <w:jc w:val="left"/>
              <w:rPr>
                <w:lang w:val="en-US"/>
              </w:rPr>
            </w:pPr>
          </w:p>
        </w:tc>
      </w:tr>
      <w:tr w:rsidR="00F34511" w14:paraId="6FD5B84F" w14:textId="77777777" w:rsidTr="00044E06">
        <w:tc>
          <w:tcPr>
            <w:tcW w:w="8050" w:type="dxa"/>
            <w:tcBorders>
              <w:bottom w:val="nil"/>
            </w:tcBorders>
            <w:shd w:val="clear" w:color="auto" w:fill="auto"/>
          </w:tcPr>
          <w:p w14:paraId="413F4577" w14:textId="77777777" w:rsidR="00F34511" w:rsidRDefault="00F34511" w:rsidP="00044E06">
            <w:pPr>
              <w:spacing w:before="30" w:after="30" w:line="190" w:lineRule="exact"/>
              <w:ind w:left="113"/>
              <w:jc w:val="left"/>
              <w:rPr>
                <w:lang w:val="en-US"/>
              </w:rPr>
            </w:pPr>
            <w:r>
              <w:rPr>
                <w:lang w:val="en-US"/>
              </w:rPr>
              <w:t>CHARACTERISTICS OF VISUAL TELEPHONE SYSTEMS</w:t>
            </w:r>
          </w:p>
        </w:tc>
        <w:tc>
          <w:tcPr>
            <w:tcW w:w="1700" w:type="dxa"/>
            <w:tcBorders>
              <w:bottom w:val="nil"/>
            </w:tcBorders>
            <w:shd w:val="clear" w:color="auto" w:fill="auto"/>
          </w:tcPr>
          <w:p w14:paraId="3358C6F7" w14:textId="77777777" w:rsidR="00F34511" w:rsidRDefault="00F34511" w:rsidP="00044E06">
            <w:pPr>
              <w:spacing w:before="30" w:after="30" w:line="190" w:lineRule="exact"/>
              <w:jc w:val="left"/>
              <w:rPr>
                <w:lang w:val="en-US"/>
              </w:rPr>
            </w:pPr>
            <w:r>
              <w:rPr>
                <w:lang w:val="en-US"/>
              </w:rPr>
              <w:t>H.100–H.199</w:t>
            </w:r>
          </w:p>
        </w:tc>
      </w:tr>
      <w:tr w:rsidR="00F34511" w:rsidRPr="00C643E1" w14:paraId="5E20A149" w14:textId="77777777" w:rsidTr="00044E06">
        <w:tc>
          <w:tcPr>
            <w:tcW w:w="8050" w:type="dxa"/>
            <w:tcBorders>
              <w:top w:val="nil"/>
              <w:bottom w:val="nil"/>
            </w:tcBorders>
            <w:shd w:val="clear" w:color="auto" w:fill="auto"/>
          </w:tcPr>
          <w:p w14:paraId="750CB2F2" w14:textId="77777777" w:rsidR="00F34511" w:rsidRPr="00C643E1" w:rsidRDefault="00F34511" w:rsidP="00044E06">
            <w:pPr>
              <w:spacing w:before="30" w:after="30" w:line="190" w:lineRule="exact"/>
              <w:ind w:left="113"/>
              <w:jc w:val="left"/>
              <w:rPr>
                <w:lang w:val="en-US"/>
              </w:rPr>
            </w:pPr>
            <w:r w:rsidRPr="00C643E1">
              <w:rPr>
                <w:lang w:val="en-US"/>
              </w:rPr>
              <w:t>INFRASTRUCTURE OF AUDIOVISUAL SERVICES</w:t>
            </w:r>
          </w:p>
        </w:tc>
        <w:tc>
          <w:tcPr>
            <w:tcW w:w="1700" w:type="dxa"/>
            <w:tcBorders>
              <w:top w:val="nil"/>
              <w:bottom w:val="nil"/>
            </w:tcBorders>
            <w:shd w:val="clear" w:color="auto" w:fill="auto"/>
          </w:tcPr>
          <w:p w14:paraId="0339DEAF" w14:textId="77777777" w:rsidR="00F34511" w:rsidRPr="00C643E1" w:rsidRDefault="00F34511" w:rsidP="00044E06">
            <w:pPr>
              <w:spacing w:before="30" w:after="30" w:line="190" w:lineRule="exact"/>
              <w:jc w:val="left"/>
              <w:rPr>
                <w:lang w:val="en-US"/>
              </w:rPr>
            </w:pPr>
          </w:p>
        </w:tc>
      </w:tr>
      <w:tr w:rsidR="00F34511" w14:paraId="657F41AD" w14:textId="77777777" w:rsidTr="00044E06">
        <w:tc>
          <w:tcPr>
            <w:tcW w:w="8050" w:type="dxa"/>
            <w:tcBorders>
              <w:top w:val="nil"/>
              <w:bottom w:val="nil"/>
            </w:tcBorders>
            <w:shd w:val="clear" w:color="auto" w:fill="auto"/>
          </w:tcPr>
          <w:p w14:paraId="24D852D4" w14:textId="77777777" w:rsidR="00F34511" w:rsidRDefault="00F34511" w:rsidP="00044E06">
            <w:pPr>
              <w:spacing w:before="30" w:after="30" w:line="190" w:lineRule="exact"/>
              <w:ind w:left="283"/>
              <w:jc w:val="left"/>
              <w:rPr>
                <w:lang w:val="en-US"/>
              </w:rPr>
            </w:pPr>
            <w:r>
              <w:rPr>
                <w:lang w:val="en-US"/>
              </w:rPr>
              <w:t>General</w:t>
            </w:r>
          </w:p>
        </w:tc>
        <w:tc>
          <w:tcPr>
            <w:tcW w:w="1700" w:type="dxa"/>
            <w:tcBorders>
              <w:top w:val="nil"/>
              <w:bottom w:val="nil"/>
            </w:tcBorders>
            <w:shd w:val="clear" w:color="auto" w:fill="auto"/>
          </w:tcPr>
          <w:p w14:paraId="19EE4950" w14:textId="77777777" w:rsidR="00F34511" w:rsidRDefault="00F34511" w:rsidP="00044E06">
            <w:pPr>
              <w:spacing w:before="30" w:after="30" w:line="190" w:lineRule="exact"/>
              <w:jc w:val="left"/>
              <w:rPr>
                <w:lang w:val="en-US"/>
              </w:rPr>
            </w:pPr>
            <w:r>
              <w:rPr>
                <w:lang w:val="en-US"/>
              </w:rPr>
              <w:t>H.200–H.219</w:t>
            </w:r>
          </w:p>
        </w:tc>
      </w:tr>
      <w:tr w:rsidR="00F34511" w14:paraId="6285D824" w14:textId="77777777" w:rsidTr="00044E06">
        <w:tc>
          <w:tcPr>
            <w:tcW w:w="8050" w:type="dxa"/>
            <w:tcBorders>
              <w:top w:val="nil"/>
              <w:bottom w:val="nil"/>
            </w:tcBorders>
            <w:shd w:val="clear" w:color="auto" w:fill="auto"/>
          </w:tcPr>
          <w:p w14:paraId="5E076BDA" w14:textId="77777777" w:rsidR="00F34511" w:rsidRDefault="00F34511" w:rsidP="00044E06">
            <w:pPr>
              <w:spacing w:before="30" w:after="30" w:line="190" w:lineRule="exact"/>
              <w:ind w:left="283"/>
              <w:jc w:val="left"/>
              <w:rPr>
                <w:lang w:val="en-US"/>
              </w:rPr>
            </w:pPr>
            <w:r>
              <w:rPr>
                <w:lang w:val="en-US"/>
              </w:rPr>
              <w:t>Transmission multiplexing and synchronization</w:t>
            </w:r>
          </w:p>
        </w:tc>
        <w:tc>
          <w:tcPr>
            <w:tcW w:w="1700" w:type="dxa"/>
            <w:tcBorders>
              <w:top w:val="nil"/>
              <w:bottom w:val="nil"/>
            </w:tcBorders>
            <w:shd w:val="clear" w:color="auto" w:fill="auto"/>
          </w:tcPr>
          <w:p w14:paraId="5DC17A83" w14:textId="77777777" w:rsidR="00F34511" w:rsidRDefault="00F34511" w:rsidP="00044E06">
            <w:pPr>
              <w:spacing w:before="30" w:after="30" w:line="190" w:lineRule="exact"/>
              <w:jc w:val="left"/>
              <w:rPr>
                <w:lang w:val="en-US"/>
              </w:rPr>
            </w:pPr>
            <w:r>
              <w:rPr>
                <w:lang w:val="en-US"/>
              </w:rPr>
              <w:t>H.220–H.229</w:t>
            </w:r>
          </w:p>
        </w:tc>
      </w:tr>
      <w:tr w:rsidR="00F34511" w14:paraId="1C92FBBF" w14:textId="77777777" w:rsidTr="00044E06">
        <w:tc>
          <w:tcPr>
            <w:tcW w:w="8050" w:type="dxa"/>
            <w:tcBorders>
              <w:top w:val="nil"/>
              <w:bottom w:val="nil"/>
            </w:tcBorders>
            <w:shd w:val="clear" w:color="auto" w:fill="auto"/>
          </w:tcPr>
          <w:p w14:paraId="43C1D424" w14:textId="77777777" w:rsidR="00F34511" w:rsidRDefault="00F34511" w:rsidP="00044E06">
            <w:pPr>
              <w:spacing w:before="30" w:after="30" w:line="190" w:lineRule="exact"/>
              <w:ind w:left="283"/>
              <w:jc w:val="left"/>
              <w:rPr>
                <w:lang w:val="en-US"/>
              </w:rPr>
            </w:pPr>
            <w:r>
              <w:rPr>
                <w:lang w:val="en-US"/>
              </w:rPr>
              <w:t>Systems aspects</w:t>
            </w:r>
          </w:p>
        </w:tc>
        <w:tc>
          <w:tcPr>
            <w:tcW w:w="1700" w:type="dxa"/>
            <w:tcBorders>
              <w:top w:val="nil"/>
              <w:bottom w:val="nil"/>
            </w:tcBorders>
            <w:shd w:val="clear" w:color="auto" w:fill="auto"/>
          </w:tcPr>
          <w:p w14:paraId="7DF4349A" w14:textId="77777777" w:rsidR="00F34511" w:rsidRDefault="00F34511" w:rsidP="00044E06">
            <w:pPr>
              <w:spacing w:before="30" w:after="30" w:line="190" w:lineRule="exact"/>
              <w:jc w:val="left"/>
              <w:rPr>
                <w:lang w:val="en-US"/>
              </w:rPr>
            </w:pPr>
            <w:r>
              <w:rPr>
                <w:lang w:val="en-US"/>
              </w:rPr>
              <w:t>H.230–H.239</w:t>
            </w:r>
          </w:p>
        </w:tc>
      </w:tr>
      <w:tr w:rsidR="00F34511" w14:paraId="12D137F8" w14:textId="77777777" w:rsidTr="00044E06">
        <w:tc>
          <w:tcPr>
            <w:tcW w:w="8050" w:type="dxa"/>
            <w:tcBorders>
              <w:top w:val="nil"/>
              <w:bottom w:val="nil"/>
            </w:tcBorders>
            <w:shd w:val="clear" w:color="auto" w:fill="auto"/>
          </w:tcPr>
          <w:p w14:paraId="4DD09558" w14:textId="77777777" w:rsidR="00F34511" w:rsidRDefault="00F34511" w:rsidP="00044E06">
            <w:pPr>
              <w:spacing w:before="30" w:after="30" w:line="190" w:lineRule="exact"/>
              <w:ind w:left="283"/>
              <w:jc w:val="left"/>
              <w:rPr>
                <w:lang w:val="en-US"/>
              </w:rPr>
            </w:pPr>
            <w:r>
              <w:rPr>
                <w:lang w:val="en-US"/>
              </w:rPr>
              <w:t>Communication procedures</w:t>
            </w:r>
          </w:p>
        </w:tc>
        <w:tc>
          <w:tcPr>
            <w:tcW w:w="1700" w:type="dxa"/>
            <w:tcBorders>
              <w:top w:val="nil"/>
              <w:bottom w:val="nil"/>
            </w:tcBorders>
            <w:shd w:val="clear" w:color="auto" w:fill="auto"/>
          </w:tcPr>
          <w:p w14:paraId="55FE2B55" w14:textId="77777777" w:rsidR="00F34511" w:rsidRDefault="00F34511" w:rsidP="00044E06">
            <w:pPr>
              <w:spacing w:before="30" w:after="30" w:line="190" w:lineRule="exact"/>
              <w:jc w:val="left"/>
              <w:rPr>
                <w:lang w:val="en-US"/>
              </w:rPr>
            </w:pPr>
            <w:r>
              <w:rPr>
                <w:lang w:val="en-US"/>
              </w:rPr>
              <w:t>H.240–H.259</w:t>
            </w:r>
          </w:p>
        </w:tc>
      </w:tr>
      <w:tr w:rsidR="00F34511" w:rsidRPr="00C643E1" w14:paraId="6FD46E59" w14:textId="77777777" w:rsidTr="00044E06">
        <w:tc>
          <w:tcPr>
            <w:tcW w:w="8050" w:type="dxa"/>
            <w:tcBorders>
              <w:top w:val="nil"/>
              <w:bottom w:val="nil"/>
            </w:tcBorders>
            <w:shd w:val="pct10" w:color="auto" w:fill="auto"/>
          </w:tcPr>
          <w:p w14:paraId="7F5CE1A2" w14:textId="77777777" w:rsidR="00F34511" w:rsidRPr="00C643E1" w:rsidRDefault="00F34511" w:rsidP="00044E06">
            <w:pPr>
              <w:spacing w:before="30" w:after="30" w:line="190" w:lineRule="exact"/>
              <w:ind w:left="283"/>
              <w:jc w:val="left"/>
              <w:rPr>
                <w:b/>
                <w:lang w:val="en-US"/>
              </w:rPr>
            </w:pPr>
            <w:r w:rsidRPr="00C643E1">
              <w:rPr>
                <w:b/>
                <w:lang w:val="en-US"/>
              </w:rPr>
              <w:t>Coding of moving video</w:t>
            </w:r>
          </w:p>
        </w:tc>
        <w:tc>
          <w:tcPr>
            <w:tcW w:w="1700" w:type="dxa"/>
            <w:tcBorders>
              <w:top w:val="nil"/>
              <w:bottom w:val="nil"/>
            </w:tcBorders>
            <w:shd w:val="pct10" w:color="auto" w:fill="auto"/>
          </w:tcPr>
          <w:p w14:paraId="2948FB10" w14:textId="77777777" w:rsidR="00F34511" w:rsidRPr="00C643E1" w:rsidRDefault="00F34511" w:rsidP="00044E06">
            <w:pPr>
              <w:spacing w:before="30" w:after="30" w:line="190" w:lineRule="exact"/>
              <w:jc w:val="left"/>
              <w:rPr>
                <w:b/>
                <w:lang w:val="en-US"/>
              </w:rPr>
            </w:pPr>
            <w:r w:rsidRPr="00C643E1">
              <w:rPr>
                <w:b/>
                <w:lang w:val="en-US"/>
              </w:rPr>
              <w:t>H.260–H.279</w:t>
            </w:r>
          </w:p>
        </w:tc>
      </w:tr>
      <w:tr w:rsidR="00F34511" w14:paraId="763F5BCA" w14:textId="77777777" w:rsidTr="00044E06">
        <w:tc>
          <w:tcPr>
            <w:tcW w:w="8050" w:type="dxa"/>
            <w:tcBorders>
              <w:top w:val="nil"/>
              <w:bottom w:val="nil"/>
            </w:tcBorders>
            <w:shd w:val="clear" w:color="auto" w:fill="auto"/>
          </w:tcPr>
          <w:p w14:paraId="439A4EDB" w14:textId="77777777" w:rsidR="00F34511" w:rsidRDefault="00F34511" w:rsidP="00044E06">
            <w:pPr>
              <w:spacing w:before="30" w:after="30" w:line="190" w:lineRule="exact"/>
              <w:ind w:left="283"/>
              <w:jc w:val="left"/>
              <w:rPr>
                <w:lang w:val="en-US"/>
              </w:rPr>
            </w:pPr>
            <w:r>
              <w:rPr>
                <w:lang w:val="en-US"/>
              </w:rPr>
              <w:t>Related systems aspects</w:t>
            </w:r>
          </w:p>
        </w:tc>
        <w:tc>
          <w:tcPr>
            <w:tcW w:w="1700" w:type="dxa"/>
            <w:tcBorders>
              <w:top w:val="nil"/>
              <w:bottom w:val="nil"/>
            </w:tcBorders>
            <w:shd w:val="clear" w:color="auto" w:fill="auto"/>
          </w:tcPr>
          <w:p w14:paraId="11D01196" w14:textId="77777777" w:rsidR="00F34511" w:rsidRDefault="00F34511" w:rsidP="00044E06">
            <w:pPr>
              <w:spacing w:before="30" w:after="30" w:line="190" w:lineRule="exact"/>
              <w:jc w:val="left"/>
              <w:rPr>
                <w:lang w:val="en-US"/>
              </w:rPr>
            </w:pPr>
            <w:r>
              <w:rPr>
                <w:lang w:val="en-US"/>
              </w:rPr>
              <w:t>H.280–H.299</w:t>
            </w:r>
          </w:p>
        </w:tc>
      </w:tr>
      <w:tr w:rsidR="00F34511" w14:paraId="632E149E" w14:textId="77777777" w:rsidTr="00044E06">
        <w:tc>
          <w:tcPr>
            <w:tcW w:w="8050" w:type="dxa"/>
            <w:tcBorders>
              <w:top w:val="nil"/>
              <w:bottom w:val="nil"/>
            </w:tcBorders>
            <w:shd w:val="clear" w:color="auto" w:fill="auto"/>
          </w:tcPr>
          <w:p w14:paraId="77B14C57" w14:textId="77777777" w:rsidR="00F34511" w:rsidRDefault="00F34511" w:rsidP="00044E06">
            <w:pPr>
              <w:spacing w:before="30" w:after="30" w:line="190" w:lineRule="exact"/>
              <w:ind w:left="283"/>
              <w:jc w:val="left"/>
              <w:rPr>
                <w:lang w:val="en-US"/>
              </w:rPr>
            </w:pPr>
            <w:r>
              <w:rPr>
                <w:lang w:val="en-US"/>
              </w:rPr>
              <w:t>Systems and terminal equipment for audiovisual services</w:t>
            </w:r>
          </w:p>
        </w:tc>
        <w:tc>
          <w:tcPr>
            <w:tcW w:w="1700" w:type="dxa"/>
            <w:tcBorders>
              <w:top w:val="nil"/>
              <w:bottom w:val="nil"/>
            </w:tcBorders>
            <w:shd w:val="clear" w:color="auto" w:fill="auto"/>
          </w:tcPr>
          <w:p w14:paraId="67CA9E76" w14:textId="77777777" w:rsidR="00F34511" w:rsidRDefault="00F34511" w:rsidP="00044E06">
            <w:pPr>
              <w:spacing w:before="30" w:after="30" w:line="190" w:lineRule="exact"/>
              <w:jc w:val="left"/>
              <w:rPr>
                <w:lang w:val="en-US"/>
              </w:rPr>
            </w:pPr>
            <w:r>
              <w:rPr>
                <w:lang w:val="en-US"/>
              </w:rPr>
              <w:t>H.300–H.349</w:t>
            </w:r>
          </w:p>
        </w:tc>
      </w:tr>
      <w:tr w:rsidR="00F34511" w14:paraId="6895D3CF" w14:textId="77777777" w:rsidTr="00044E06">
        <w:tc>
          <w:tcPr>
            <w:tcW w:w="8050" w:type="dxa"/>
            <w:tcBorders>
              <w:top w:val="nil"/>
              <w:bottom w:val="nil"/>
            </w:tcBorders>
            <w:shd w:val="clear" w:color="auto" w:fill="auto"/>
          </w:tcPr>
          <w:p w14:paraId="79D9E5FC" w14:textId="77777777" w:rsidR="00F34511" w:rsidRDefault="00F34511" w:rsidP="00044E06">
            <w:pPr>
              <w:spacing w:before="30" w:after="30" w:line="190" w:lineRule="exact"/>
              <w:ind w:left="283"/>
              <w:jc w:val="left"/>
              <w:rPr>
                <w:lang w:val="en-US"/>
              </w:rPr>
            </w:pPr>
            <w:r>
              <w:rPr>
                <w:lang w:val="en-US"/>
              </w:rPr>
              <w:t>Directory services architecture for audiovisual and multimedia services</w:t>
            </w:r>
          </w:p>
        </w:tc>
        <w:tc>
          <w:tcPr>
            <w:tcW w:w="1700" w:type="dxa"/>
            <w:tcBorders>
              <w:top w:val="nil"/>
              <w:bottom w:val="nil"/>
            </w:tcBorders>
            <w:shd w:val="clear" w:color="auto" w:fill="auto"/>
          </w:tcPr>
          <w:p w14:paraId="3758E6AA" w14:textId="77777777" w:rsidR="00F34511" w:rsidRDefault="00F34511" w:rsidP="00044E06">
            <w:pPr>
              <w:spacing w:before="30" w:after="30" w:line="190" w:lineRule="exact"/>
              <w:jc w:val="left"/>
              <w:rPr>
                <w:lang w:val="en-US"/>
              </w:rPr>
            </w:pPr>
            <w:r>
              <w:rPr>
                <w:lang w:val="en-US"/>
              </w:rPr>
              <w:t>H.350–H.359</w:t>
            </w:r>
          </w:p>
        </w:tc>
      </w:tr>
      <w:tr w:rsidR="00F34511" w14:paraId="379B8648" w14:textId="77777777" w:rsidTr="00044E06">
        <w:tc>
          <w:tcPr>
            <w:tcW w:w="8050" w:type="dxa"/>
            <w:tcBorders>
              <w:top w:val="nil"/>
              <w:bottom w:val="nil"/>
            </w:tcBorders>
            <w:shd w:val="clear" w:color="auto" w:fill="auto"/>
          </w:tcPr>
          <w:p w14:paraId="56EB940C" w14:textId="77777777" w:rsidR="00F34511" w:rsidRDefault="00F34511" w:rsidP="00044E06">
            <w:pPr>
              <w:spacing w:before="30" w:after="30" w:line="190" w:lineRule="exact"/>
              <w:ind w:left="283"/>
              <w:jc w:val="left"/>
              <w:rPr>
                <w:lang w:val="en-US"/>
              </w:rPr>
            </w:pPr>
            <w:r>
              <w:rPr>
                <w:lang w:val="en-US"/>
              </w:rPr>
              <w:t>Quality of service architecture for audiovisual and multimedia services</w:t>
            </w:r>
          </w:p>
        </w:tc>
        <w:tc>
          <w:tcPr>
            <w:tcW w:w="1700" w:type="dxa"/>
            <w:tcBorders>
              <w:top w:val="nil"/>
              <w:bottom w:val="nil"/>
            </w:tcBorders>
            <w:shd w:val="clear" w:color="auto" w:fill="auto"/>
          </w:tcPr>
          <w:p w14:paraId="269B871F" w14:textId="77777777" w:rsidR="00F34511" w:rsidRDefault="00F34511" w:rsidP="00044E06">
            <w:pPr>
              <w:spacing w:before="30" w:after="30" w:line="190" w:lineRule="exact"/>
              <w:jc w:val="left"/>
              <w:rPr>
                <w:lang w:val="en-US"/>
              </w:rPr>
            </w:pPr>
            <w:r>
              <w:rPr>
                <w:lang w:val="en-US"/>
              </w:rPr>
              <w:t>H.360–H.369</w:t>
            </w:r>
          </w:p>
        </w:tc>
      </w:tr>
      <w:tr w:rsidR="00F34511" w14:paraId="535543C4" w14:textId="77777777" w:rsidTr="00044E06">
        <w:tc>
          <w:tcPr>
            <w:tcW w:w="8050" w:type="dxa"/>
            <w:tcBorders>
              <w:top w:val="nil"/>
              <w:bottom w:val="nil"/>
            </w:tcBorders>
            <w:shd w:val="clear" w:color="auto" w:fill="auto"/>
          </w:tcPr>
          <w:p w14:paraId="647B3FB6" w14:textId="77777777" w:rsidR="00F34511" w:rsidRDefault="00F34511" w:rsidP="00044E06">
            <w:pPr>
              <w:spacing w:before="30" w:after="30" w:line="190" w:lineRule="exact"/>
              <w:ind w:left="283"/>
              <w:jc w:val="left"/>
              <w:rPr>
                <w:lang w:val="en-US"/>
              </w:rPr>
            </w:pPr>
            <w:r>
              <w:rPr>
                <w:lang w:val="en-US"/>
              </w:rPr>
              <w:t>Telepresence</w:t>
            </w:r>
          </w:p>
        </w:tc>
        <w:tc>
          <w:tcPr>
            <w:tcW w:w="1700" w:type="dxa"/>
            <w:tcBorders>
              <w:top w:val="nil"/>
              <w:bottom w:val="nil"/>
            </w:tcBorders>
            <w:shd w:val="clear" w:color="auto" w:fill="auto"/>
          </w:tcPr>
          <w:p w14:paraId="674814DD" w14:textId="77777777" w:rsidR="00F34511" w:rsidRDefault="00F34511" w:rsidP="00044E06">
            <w:pPr>
              <w:spacing w:before="30" w:after="30" w:line="190" w:lineRule="exact"/>
              <w:jc w:val="left"/>
              <w:rPr>
                <w:lang w:val="en-US"/>
              </w:rPr>
            </w:pPr>
            <w:r>
              <w:rPr>
                <w:lang w:val="en-US"/>
              </w:rPr>
              <w:t>H.420–H.429</w:t>
            </w:r>
          </w:p>
        </w:tc>
      </w:tr>
      <w:tr w:rsidR="00F34511" w14:paraId="6C985CE8" w14:textId="77777777" w:rsidTr="00044E06">
        <w:tc>
          <w:tcPr>
            <w:tcW w:w="8050" w:type="dxa"/>
            <w:tcBorders>
              <w:top w:val="nil"/>
              <w:bottom w:val="nil"/>
            </w:tcBorders>
            <w:shd w:val="clear" w:color="auto" w:fill="auto"/>
          </w:tcPr>
          <w:p w14:paraId="09159C1C" w14:textId="77777777" w:rsidR="00F34511" w:rsidRDefault="00F34511" w:rsidP="00044E06">
            <w:pPr>
              <w:spacing w:before="30" w:after="30" w:line="190" w:lineRule="exact"/>
              <w:ind w:left="283"/>
              <w:jc w:val="left"/>
              <w:rPr>
                <w:lang w:val="en-US"/>
              </w:rPr>
            </w:pPr>
            <w:r>
              <w:rPr>
                <w:lang w:val="en-US"/>
              </w:rPr>
              <w:t>Supplementary services for multimedia</w:t>
            </w:r>
          </w:p>
        </w:tc>
        <w:tc>
          <w:tcPr>
            <w:tcW w:w="1700" w:type="dxa"/>
            <w:tcBorders>
              <w:top w:val="nil"/>
              <w:bottom w:val="nil"/>
            </w:tcBorders>
            <w:shd w:val="clear" w:color="auto" w:fill="auto"/>
          </w:tcPr>
          <w:p w14:paraId="1D1292D9" w14:textId="77777777" w:rsidR="00F34511" w:rsidRDefault="00F34511" w:rsidP="00044E06">
            <w:pPr>
              <w:spacing w:before="30" w:after="30" w:line="190" w:lineRule="exact"/>
              <w:jc w:val="left"/>
              <w:rPr>
                <w:lang w:val="en-US"/>
              </w:rPr>
            </w:pPr>
            <w:r>
              <w:rPr>
                <w:lang w:val="en-US"/>
              </w:rPr>
              <w:t>H.450–H.499</w:t>
            </w:r>
          </w:p>
        </w:tc>
      </w:tr>
      <w:tr w:rsidR="00F34511" w:rsidRPr="00C643E1" w14:paraId="56E756FF" w14:textId="77777777" w:rsidTr="00044E06">
        <w:tc>
          <w:tcPr>
            <w:tcW w:w="8050" w:type="dxa"/>
            <w:tcBorders>
              <w:top w:val="nil"/>
              <w:bottom w:val="nil"/>
            </w:tcBorders>
            <w:shd w:val="clear" w:color="auto" w:fill="auto"/>
          </w:tcPr>
          <w:p w14:paraId="2C311476" w14:textId="77777777" w:rsidR="00F34511" w:rsidRPr="00C643E1" w:rsidRDefault="00F34511" w:rsidP="00044E06">
            <w:pPr>
              <w:spacing w:before="30" w:after="30" w:line="190" w:lineRule="exact"/>
              <w:ind w:left="113"/>
              <w:jc w:val="left"/>
              <w:rPr>
                <w:lang w:val="en-US"/>
              </w:rPr>
            </w:pPr>
            <w:r w:rsidRPr="00C643E1">
              <w:rPr>
                <w:lang w:val="en-US"/>
              </w:rPr>
              <w:t>MOBILITY AND COLLABORATION PROCEDURES</w:t>
            </w:r>
          </w:p>
        </w:tc>
        <w:tc>
          <w:tcPr>
            <w:tcW w:w="1700" w:type="dxa"/>
            <w:tcBorders>
              <w:top w:val="nil"/>
              <w:bottom w:val="nil"/>
            </w:tcBorders>
            <w:shd w:val="clear" w:color="auto" w:fill="auto"/>
          </w:tcPr>
          <w:p w14:paraId="71EAC729" w14:textId="77777777" w:rsidR="00F34511" w:rsidRPr="00C643E1" w:rsidRDefault="00F34511" w:rsidP="00044E06">
            <w:pPr>
              <w:spacing w:before="30" w:after="30" w:line="190" w:lineRule="exact"/>
              <w:jc w:val="left"/>
              <w:rPr>
                <w:lang w:val="en-US"/>
              </w:rPr>
            </w:pPr>
          </w:p>
        </w:tc>
      </w:tr>
      <w:tr w:rsidR="00F34511" w14:paraId="1804002A" w14:textId="77777777" w:rsidTr="00044E06">
        <w:tc>
          <w:tcPr>
            <w:tcW w:w="8050" w:type="dxa"/>
            <w:tcBorders>
              <w:top w:val="nil"/>
              <w:bottom w:val="nil"/>
            </w:tcBorders>
            <w:shd w:val="clear" w:color="auto" w:fill="auto"/>
          </w:tcPr>
          <w:p w14:paraId="04014C15" w14:textId="77777777" w:rsidR="00F34511" w:rsidRDefault="00F34511" w:rsidP="00044E06">
            <w:pPr>
              <w:spacing w:before="30" w:after="30" w:line="190" w:lineRule="exact"/>
              <w:ind w:left="283"/>
              <w:jc w:val="left"/>
              <w:rPr>
                <w:lang w:val="en-US"/>
              </w:rPr>
            </w:pPr>
            <w:r>
              <w:rPr>
                <w:lang w:val="en-US"/>
              </w:rPr>
              <w:t>Overview of Mobility and Collaboration, definitions, protocols and procedures</w:t>
            </w:r>
          </w:p>
        </w:tc>
        <w:tc>
          <w:tcPr>
            <w:tcW w:w="1700" w:type="dxa"/>
            <w:tcBorders>
              <w:top w:val="nil"/>
              <w:bottom w:val="nil"/>
            </w:tcBorders>
            <w:shd w:val="clear" w:color="auto" w:fill="auto"/>
          </w:tcPr>
          <w:p w14:paraId="40D07421" w14:textId="77777777" w:rsidR="00F34511" w:rsidRDefault="00F34511" w:rsidP="00044E06">
            <w:pPr>
              <w:spacing w:before="30" w:after="30" w:line="190" w:lineRule="exact"/>
              <w:jc w:val="left"/>
              <w:rPr>
                <w:lang w:val="en-US"/>
              </w:rPr>
            </w:pPr>
            <w:r>
              <w:rPr>
                <w:lang w:val="en-US"/>
              </w:rPr>
              <w:t>H.500–H.509</w:t>
            </w:r>
          </w:p>
        </w:tc>
      </w:tr>
      <w:tr w:rsidR="00F34511" w14:paraId="4C56D705" w14:textId="77777777" w:rsidTr="00044E06">
        <w:tc>
          <w:tcPr>
            <w:tcW w:w="8050" w:type="dxa"/>
            <w:tcBorders>
              <w:top w:val="nil"/>
              <w:bottom w:val="nil"/>
            </w:tcBorders>
            <w:shd w:val="clear" w:color="auto" w:fill="auto"/>
          </w:tcPr>
          <w:p w14:paraId="6C870D7E" w14:textId="77777777" w:rsidR="00F34511" w:rsidRDefault="00F34511" w:rsidP="00044E06">
            <w:pPr>
              <w:spacing w:before="30" w:after="30" w:line="190" w:lineRule="exact"/>
              <w:ind w:left="283"/>
              <w:jc w:val="left"/>
              <w:rPr>
                <w:lang w:val="en-US"/>
              </w:rPr>
            </w:pPr>
            <w:r>
              <w:rPr>
                <w:lang w:val="en-US"/>
              </w:rPr>
              <w:t>Mobility for H-Series multimedia systems and services</w:t>
            </w:r>
          </w:p>
        </w:tc>
        <w:tc>
          <w:tcPr>
            <w:tcW w:w="1700" w:type="dxa"/>
            <w:tcBorders>
              <w:top w:val="nil"/>
              <w:bottom w:val="nil"/>
            </w:tcBorders>
            <w:shd w:val="clear" w:color="auto" w:fill="auto"/>
          </w:tcPr>
          <w:p w14:paraId="141D8A7F" w14:textId="77777777" w:rsidR="00F34511" w:rsidRDefault="00F34511" w:rsidP="00044E06">
            <w:pPr>
              <w:spacing w:before="30" w:after="30" w:line="190" w:lineRule="exact"/>
              <w:jc w:val="left"/>
              <w:rPr>
                <w:lang w:val="en-US"/>
              </w:rPr>
            </w:pPr>
            <w:r>
              <w:rPr>
                <w:lang w:val="en-US"/>
              </w:rPr>
              <w:t>H.510–H.519</w:t>
            </w:r>
          </w:p>
        </w:tc>
      </w:tr>
      <w:tr w:rsidR="00F34511" w14:paraId="132DA5D3" w14:textId="77777777" w:rsidTr="00044E06">
        <w:tc>
          <w:tcPr>
            <w:tcW w:w="8050" w:type="dxa"/>
            <w:tcBorders>
              <w:top w:val="nil"/>
              <w:bottom w:val="nil"/>
            </w:tcBorders>
            <w:shd w:val="clear" w:color="auto" w:fill="auto"/>
          </w:tcPr>
          <w:p w14:paraId="3A83AD17" w14:textId="77777777" w:rsidR="00F34511" w:rsidRDefault="00F34511" w:rsidP="00044E06">
            <w:pPr>
              <w:spacing w:before="30" w:after="30" w:line="190" w:lineRule="exact"/>
              <w:ind w:left="283"/>
              <w:jc w:val="left"/>
              <w:rPr>
                <w:lang w:val="en-US"/>
              </w:rPr>
            </w:pPr>
            <w:r>
              <w:rPr>
                <w:lang w:val="en-US"/>
              </w:rPr>
              <w:t>Mobile multimedia collaboration applications and services</w:t>
            </w:r>
          </w:p>
        </w:tc>
        <w:tc>
          <w:tcPr>
            <w:tcW w:w="1700" w:type="dxa"/>
            <w:tcBorders>
              <w:top w:val="nil"/>
              <w:bottom w:val="nil"/>
            </w:tcBorders>
            <w:shd w:val="clear" w:color="auto" w:fill="auto"/>
          </w:tcPr>
          <w:p w14:paraId="68940FC3" w14:textId="77777777" w:rsidR="00F34511" w:rsidRDefault="00F34511" w:rsidP="00044E06">
            <w:pPr>
              <w:spacing w:before="30" w:after="30" w:line="190" w:lineRule="exact"/>
              <w:jc w:val="left"/>
              <w:rPr>
                <w:lang w:val="en-US"/>
              </w:rPr>
            </w:pPr>
            <w:r>
              <w:rPr>
                <w:lang w:val="en-US"/>
              </w:rPr>
              <w:t>H.520–H.529</w:t>
            </w:r>
          </w:p>
        </w:tc>
      </w:tr>
      <w:tr w:rsidR="00F34511" w14:paraId="23CD2EFD" w14:textId="77777777" w:rsidTr="00044E06">
        <w:tc>
          <w:tcPr>
            <w:tcW w:w="8050" w:type="dxa"/>
            <w:tcBorders>
              <w:top w:val="nil"/>
              <w:bottom w:val="nil"/>
            </w:tcBorders>
            <w:shd w:val="clear" w:color="auto" w:fill="auto"/>
          </w:tcPr>
          <w:p w14:paraId="593F5E67" w14:textId="77777777" w:rsidR="00F34511" w:rsidRDefault="00F34511" w:rsidP="00044E06">
            <w:pPr>
              <w:spacing w:before="30" w:after="30" w:line="190" w:lineRule="exact"/>
              <w:ind w:left="283"/>
              <w:jc w:val="left"/>
              <w:rPr>
                <w:lang w:val="en-US"/>
              </w:rPr>
            </w:pPr>
            <w:r>
              <w:rPr>
                <w:lang w:val="en-US"/>
              </w:rPr>
              <w:t>Security for mobile multimedia systems and services</w:t>
            </w:r>
          </w:p>
        </w:tc>
        <w:tc>
          <w:tcPr>
            <w:tcW w:w="1700" w:type="dxa"/>
            <w:tcBorders>
              <w:top w:val="nil"/>
              <w:bottom w:val="nil"/>
            </w:tcBorders>
            <w:shd w:val="clear" w:color="auto" w:fill="auto"/>
          </w:tcPr>
          <w:p w14:paraId="6F156B95" w14:textId="77777777" w:rsidR="00F34511" w:rsidRDefault="00F34511" w:rsidP="00044E06">
            <w:pPr>
              <w:spacing w:before="30" w:after="30" w:line="190" w:lineRule="exact"/>
              <w:jc w:val="left"/>
              <w:rPr>
                <w:lang w:val="en-US"/>
              </w:rPr>
            </w:pPr>
            <w:r>
              <w:rPr>
                <w:lang w:val="en-US"/>
              </w:rPr>
              <w:t>H.530–H.539</w:t>
            </w:r>
          </w:p>
        </w:tc>
      </w:tr>
      <w:tr w:rsidR="00F34511" w14:paraId="5354E264" w14:textId="77777777" w:rsidTr="00044E06">
        <w:tc>
          <w:tcPr>
            <w:tcW w:w="8050" w:type="dxa"/>
            <w:tcBorders>
              <w:top w:val="nil"/>
              <w:bottom w:val="nil"/>
            </w:tcBorders>
            <w:shd w:val="clear" w:color="auto" w:fill="auto"/>
          </w:tcPr>
          <w:p w14:paraId="11905D21" w14:textId="77777777" w:rsidR="00F34511" w:rsidRDefault="00F34511" w:rsidP="00044E06">
            <w:pPr>
              <w:spacing w:before="30" w:after="30" w:line="190" w:lineRule="exact"/>
              <w:ind w:left="283"/>
              <w:jc w:val="left"/>
              <w:rPr>
                <w:lang w:val="en-US"/>
              </w:rPr>
            </w:pPr>
            <w:r>
              <w:rPr>
                <w:lang w:val="en-US"/>
              </w:rPr>
              <w:t>Security for mobile multimedia collaboration applications and services</w:t>
            </w:r>
          </w:p>
        </w:tc>
        <w:tc>
          <w:tcPr>
            <w:tcW w:w="1700" w:type="dxa"/>
            <w:tcBorders>
              <w:top w:val="nil"/>
              <w:bottom w:val="nil"/>
            </w:tcBorders>
            <w:shd w:val="clear" w:color="auto" w:fill="auto"/>
          </w:tcPr>
          <w:p w14:paraId="6A517DD2" w14:textId="77777777" w:rsidR="00F34511" w:rsidRDefault="00F34511" w:rsidP="00044E06">
            <w:pPr>
              <w:spacing w:before="30" w:after="30" w:line="190" w:lineRule="exact"/>
              <w:jc w:val="left"/>
              <w:rPr>
                <w:lang w:val="en-US"/>
              </w:rPr>
            </w:pPr>
            <w:r>
              <w:rPr>
                <w:lang w:val="en-US"/>
              </w:rPr>
              <w:t>H.540–H.549</w:t>
            </w:r>
          </w:p>
        </w:tc>
      </w:tr>
      <w:tr w:rsidR="00F34511" w14:paraId="316DD592" w14:textId="77777777" w:rsidTr="00044E06">
        <w:tc>
          <w:tcPr>
            <w:tcW w:w="8050" w:type="dxa"/>
            <w:tcBorders>
              <w:top w:val="nil"/>
              <w:bottom w:val="nil"/>
            </w:tcBorders>
            <w:shd w:val="clear" w:color="auto" w:fill="auto"/>
          </w:tcPr>
          <w:p w14:paraId="7A7DEEE4" w14:textId="77777777" w:rsidR="00F34511" w:rsidRDefault="00F34511" w:rsidP="00044E06">
            <w:pPr>
              <w:spacing w:before="30" w:after="30" w:line="190" w:lineRule="exact"/>
              <w:ind w:left="283"/>
              <w:jc w:val="left"/>
              <w:rPr>
                <w:lang w:val="en-US"/>
              </w:rPr>
            </w:pPr>
            <w:r>
              <w:rPr>
                <w:lang w:val="en-US"/>
              </w:rPr>
              <w:t>Mobility interworking procedures</w:t>
            </w:r>
          </w:p>
        </w:tc>
        <w:tc>
          <w:tcPr>
            <w:tcW w:w="1700" w:type="dxa"/>
            <w:tcBorders>
              <w:top w:val="nil"/>
              <w:bottom w:val="nil"/>
            </w:tcBorders>
            <w:shd w:val="clear" w:color="auto" w:fill="auto"/>
          </w:tcPr>
          <w:p w14:paraId="4C42957E" w14:textId="77777777" w:rsidR="00F34511" w:rsidRDefault="00F34511" w:rsidP="00044E06">
            <w:pPr>
              <w:spacing w:before="30" w:after="30" w:line="190" w:lineRule="exact"/>
              <w:jc w:val="left"/>
              <w:rPr>
                <w:lang w:val="en-US"/>
              </w:rPr>
            </w:pPr>
            <w:r>
              <w:rPr>
                <w:lang w:val="en-US"/>
              </w:rPr>
              <w:t>H.550–H.559</w:t>
            </w:r>
          </w:p>
        </w:tc>
      </w:tr>
      <w:tr w:rsidR="00F34511" w14:paraId="1D0EBF9C" w14:textId="77777777" w:rsidTr="00044E06">
        <w:tc>
          <w:tcPr>
            <w:tcW w:w="8050" w:type="dxa"/>
            <w:tcBorders>
              <w:top w:val="nil"/>
              <w:bottom w:val="nil"/>
            </w:tcBorders>
            <w:shd w:val="clear" w:color="auto" w:fill="auto"/>
          </w:tcPr>
          <w:p w14:paraId="5DA710DD" w14:textId="77777777" w:rsidR="00F34511" w:rsidRDefault="00F34511" w:rsidP="00044E06">
            <w:pPr>
              <w:spacing w:before="30" w:after="30" w:line="190" w:lineRule="exact"/>
              <w:ind w:left="283"/>
              <w:jc w:val="left"/>
              <w:rPr>
                <w:lang w:val="en-US"/>
              </w:rPr>
            </w:pPr>
            <w:r>
              <w:rPr>
                <w:lang w:val="en-US"/>
              </w:rPr>
              <w:t>Mobile multimedia collaboration inter-working procedures</w:t>
            </w:r>
          </w:p>
        </w:tc>
        <w:tc>
          <w:tcPr>
            <w:tcW w:w="1700" w:type="dxa"/>
            <w:tcBorders>
              <w:top w:val="nil"/>
              <w:bottom w:val="nil"/>
            </w:tcBorders>
            <w:shd w:val="clear" w:color="auto" w:fill="auto"/>
          </w:tcPr>
          <w:p w14:paraId="6D3ECB6B" w14:textId="77777777" w:rsidR="00F34511" w:rsidRDefault="00F34511" w:rsidP="00044E06">
            <w:pPr>
              <w:spacing w:before="30" w:after="30" w:line="190" w:lineRule="exact"/>
              <w:jc w:val="left"/>
              <w:rPr>
                <w:lang w:val="en-US"/>
              </w:rPr>
            </w:pPr>
            <w:r>
              <w:rPr>
                <w:lang w:val="en-US"/>
              </w:rPr>
              <w:t>H.560–H.569</w:t>
            </w:r>
          </w:p>
        </w:tc>
      </w:tr>
      <w:tr w:rsidR="00F34511" w:rsidRPr="00C643E1" w14:paraId="274C68D7" w14:textId="77777777" w:rsidTr="00044E06">
        <w:tc>
          <w:tcPr>
            <w:tcW w:w="8050" w:type="dxa"/>
            <w:tcBorders>
              <w:top w:val="nil"/>
              <w:bottom w:val="nil"/>
            </w:tcBorders>
            <w:shd w:val="clear" w:color="auto" w:fill="auto"/>
          </w:tcPr>
          <w:p w14:paraId="59D98156" w14:textId="77777777" w:rsidR="00F34511" w:rsidRPr="00C643E1" w:rsidRDefault="00F34511" w:rsidP="00044E06">
            <w:pPr>
              <w:spacing w:before="30" w:after="30" w:line="190" w:lineRule="exact"/>
              <w:ind w:left="113"/>
              <w:jc w:val="left"/>
              <w:rPr>
                <w:lang w:val="en-US"/>
              </w:rPr>
            </w:pPr>
            <w:r w:rsidRPr="00C643E1">
              <w:rPr>
                <w:lang w:val="en-US"/>
              </w:rPr>
              <w:t>BROADBAND, TRIPLE-PLAY AND ADVANCED MULTIMEDIA SERVICES</w:t>
            </w:r>
          </w:p>
        </w:tc>
        <w:tc>
          <w:tcPr>
            <w:tcW w:w="1700" w:type="dxa"/>
            <w:tcBorders>
              <w:top w:val="nil"/>
              <w:bottom w:val="nil"/>
            </w:tcBorders>
            <w:shd w:val="clear" w:color="auto" w:fill="auto"/>
          </w:tcPr>
          <w:p w14:paraId="0843ACE4" w14:textId="77777777" w:rsidR="00F34511" w:rsidRPr="00C643E1" w:rsidRDefault="00F34511" w:rsidP="00044E06">
            <w:pPr>
              <w:spacing w:before="30" w:after="30" w:line="190" w:lineRule="exact"/>
              <w:jc w:val="left"/>
              <w:rPr>
                <w:lang w:val="en-US"/>
              </w:rPr>
            </w:pPr>
          </w:p>
        </w:tc>
      </w:tr>
      <w:tr w:rsidR="00F34511" w14:paraId="5756B676" w14:textId="77777777" w:rsidTr="00044E06">
        <w:tc>
          <w:tcPr>
            <w:tcW w:w="8050" w:type="dxa"/>
            <w:tcBorders>
              <w:top w:val="nil"/>
              <w:bottom w:val="nil"/>
            </w:tcBorders>
            <w:shd w:val="clear" w:color="auto" w:fill="auto"/>
          </w:tcPr>
          <w:p w14:paraId="395EDAEB" w14:textId="77777777" w:rsidR="00F34511" w:rsidRDefault="00F34511" w:rsidP="00044E06">
            <w:pPr>
              <w:spacing w:before="30" w:after="30" w:line="190" w:lineRule="exact"/>
              <w:ind w:left="283"/>
              <w:jc w:val="left"/>
              <w:rPr>
                <w:lang w:val="en-US"/>
              </w:rPr>
            </w:pPr>
            <w:r>
              <w:rPr>
                <w:lang w:val="en-US"/>
              </w:rPr>
              <w:t>Broadband multimedia services over VDSL</w:t>
            </w:r>
          </w:p>
        </w:tc>
        <w:tc>
          <w:tcPr>
            <w:tcW w:w="1700" w:type="dxa"/>
            <w:tcBorders>
              <w:top w:val="nil"/>
              <w:bottom w:val="nil"/>
            </w:tcBorders>
            <w:shd w:val="clear" w:color="auto" w:fill="auto"/>
          </w:tcPr>
          <w:p w14:paraId="070148E9" w14:textId="77777777" w:rsidR="00F34511" w:rsidRDefault="00F34511" w:rsidP="00044E06">
            <w:pPr>
              <w:spacing w:before="30" w:after="30" w:line="190" w:lineRule="exact"/>
              <w:jc w:val="left"/>
              <w:rPr>
                <w:lang w:val="en-US"/>
              </w:rPr>
            </w:pPr>
            <w:r>
              <w:rPr>
                <w:lang w:val="en-US"/>
              </w:rPr>
              <w:t>H.610–H.619</w:t>
            </w:r>
          </w:p>
        </w:tc>
      </w:tr>
      <w:tr w:rsidR="00F34511" w14:paraId="63E6D7D3" w14:textId="77777777" w:rsidTr="00044E06">
        <w:tc>
          <w:tcPr>
            <w:tcW w:w="8050" w:type="dxa"/>
            <w:tcBorders>
              <w:top w:val="nil"/>
              <w:bottom w:val="nil"/>
            </w:tcBorders>
            <w:shd w:val="clear" w:color="auto" w:fill="auto"/>
          </w:tcPr>
          <w:p w14:paraId="34A29FF7" w14:textId="77777777" w:rsidR="00F34511" w:rsidRDefault="00F34511" w:rsidP="00044E06">
            <w:pPr>
              <w:spacing w:before="30" w:after="30" w:line="190" w:lineRule="exact"/>
              <w:ind w:left="283"/>
              <w:jc w:val="left"/>
              <w:rPr>
                <w:lang w:val="en-US"/>
              </w:rPr>
            </w:pPr>
            <w:r>
              <w:rPr>
                <w:lang w:val="en-US"/>
              </w:rPr>
              <w:t>Advanced multimedia services and applications</w:t>
            </w:r>
          </w:p>
        </w:tc>
        <w:tc>
          <w:tcPr>
            <w:tcW w:w="1700" w:type="dxa"/>
            <w:tcBorders>
              <w:top w:val="nil"/>
              <w:bottom w:val="nil"/>
            </w:tcBorders>
            <w:shd w:val="clear" w:color="auto" w:fill="auto"/>
          </w:tcPr>
          <w:p w14:paraId="5DDF8B10" w14:textId="77777777" w:rsidR="00F34511" w:rsidRDefault="00F34511" w:rsidP="00044E06">
            <w:pPr>
              <w:spacing w:before="30" w:after="30" w:line="190" w:lineRule="exact"/>
              <w:jc w:val="left"/>
              <w:rPr>
                <w:lang w:val="en-US"/>
              </w:rPr>
            </w:pPr>
            <w:r>
              <w:rPr>
                <w:lang w:val="en-US"/>
              </w:rPr>
              <w:t>H.620–H.629</w:t>
            </w:r>
          </w:p>
        </w:tc>
      </w:tr>
      <w:tr w:rsidR="00F34511" w14:paraId="5A6FB0FD" w14:textId="77777777" w:rsidTr="00044E06">
        <w:tc>
          <w:tcPr>
            <w:tcW w:w="8050" w:type="dxa"/>
            <w:tcBorders>
              <w:top w:val="nil"/>
              <w:bottom w:val="nil"/>
            </w:tcBorders>
            <w:shd w:val="clear" w:color="auto" w:fill="auto"/>
          </w:tcPr>
          <w:p w14:paraId="29F2B2E3" w14:textId="77777777" w:rsidR="00F34511" w:rsidRDefault="00F34511" w:rsidP="00044E06">
            <w:pPr>
              <w:spacing w:before="30" w:after="30" w:line="190" w:lineRule="exact"/>
              <w:ind w:left="283"/>
              <w:jc w:val="left"/>
              <w:rPr>
                <w:lang w:val="en-US"/>
              </w:rPr>
            </w:pPr>
            <w:r>
              <w:rPr>
                <w:lang w:val="en-US"/>
              </w:rPr>
              <w:t xml:space="preserve">Ubiquitous sensor network applications and Internet of Things </w:t>
            </w:r>
          </w:p>
        </w:tc>
        <w:tc>
          <w:tcPr>
            <w:tcW w:w="1700" w:type="dxa"/>
            <w:tcBorders>
              <w:top w:val="nil"/>
              <w:bottom w:val="nil"/>
            </w:tcBorders>
            <w:shd w:val="clear" w:color="auto" w:fill="auto"/>
          </w:tcPr>
          <w:p w14:paraId="5EC58442" w14:textId="77777777" w:rsidR="00F34511" w:rsidRDefault="00F34511" w:rsidP="00044E06">
            <w:pPr>
              <w:spacing w:before="30" w:after="30" w:line="190" w:lineRule="exact"/>
              <w:jc w:val="left"/>
              <w:rPr>
                <w:lang w:val="en-US"/>
              </w:rPr>
            </w:pPr>
            <w:r>
              <w:rPr>
                <w:lang w:val="en-US"/>
              </w:rPr>
              <w:t>H.640–H.649</w:t>
            </w:r>
          </w:p>
        </w:tc>
      </w:tr>
      <w:tr w:rsidR="00F34511" w:rsidRPr="00C643E1" w14:paraId="14428A74" w14:textId="77777777" w:rsidTr="00044E06">
        <w:tc>
          <w:tcPr>
            <w:tcW w:w="8050" w:type="dxa"/>
            <w:tcBorders>
              <w:top w:val="nil"/>
              <w:bottom w:val="nil"/>
            </w:tcBorders>
            <w:shd w:val="clear" w:color="auto" w:fill="auto"/>
          </w:tcPr>
          <w:p w14:paraId="09E5D206" w14:textId="77777777" w:rsidR="00F34511" w:rsidRPr="00C643E1" w:rsidRDefault="00F34511" w:rsidP="00044E06">
            <w:pPr>
              <w:spacing w:before="30" w:after="30" w:line="190" w:lineRule="exact"/>
              <w:ind w:left="113"/>
              <w:jc w:val="left"/>
              <w:rPr>
                <w:lang w:val="en-US"/>
              </w:rPr>
            </w:pPr>
            <w:r w:rsidRPr="00C643E1">
              <w:rPr>
                <w:lang w:val="en-US"/>
              </w:rPr>
              <w:t>IPTV MULTIMEDIA SERVICES AND APPLICATIONS FOR IPTV</w:t>
            </w:r>
          </w:p>
        </w:tc>
        <w:tc>
          <w:tcPr>
            <w:tcW w:w="1700" w:type="dxa"/>
            <w:tcBorders>
              <w:top w:val="nil"/>
              <w:bottom w:val="nil"/>
            </w:tcBorders>
            <w:shd w:val="clear" w:color="auto" w:fill="auto"/>
          </w:tcPr>
          <w:p w14:paraId="50B6EA2C" w14:textId="77777777" w:rsidR="00F34511" w:rsidRPr="00C643E1" w:rsidRDefault="00F34511" w:rsidP="00044E06">
            <w:pPr>
              <w:spacing w:before="30" w:after="30" w:line="190" w:lineRule="exact"/>
              <w:jc w:val="left"/>
              <w:rPr>
                <w:lang w:val="en-US"/>
              </w:rPr>
            </w:pPr>
          </w:p>
        </w:tc>
      </w:tr>
      <w:tr w:rsidR="00F34511" w14:paraId="64E5F3F4" w14:textId="77777777" w:rsidTr="00044E06">
        <w:tc>
          <w:tcPr>
            <w:tcW w:w="8050" w:type="dxa"/>
            <w:tcBorders>
              <w:top w:val="nil"/>
              <w:bottom w:val="nil"/>
            </w:tcBorders>
            <w:shd w:val="clear" w:color="auto" w:fill="auto"/>
          </w:tcPr>
          <w:p w14:paraId="57C65044" w14:textId="77777777" w:rsidR="00F34511" w:rsidRDefault="00F34511" w:rsidP="00044E06">
            <w:pPr>
              <w:spacing w:before="30" w:after="30" w:line="190" w:lineRule="exact"/>
              <w:ind w:left="283"/>
              <w:jc w:val="left"/>
              <w:rPr>
                <w:lang w:val="en-US"/>
              </w:rPr>
            </w:pPr>
            <w:r>
              <w:rPr>
                <w:lang w:val="en-US"/>
              </w:rPr>
              <w:t>General aspects</w:t>
            </w:r>
          </w:p>
        </w:tc>
        <w:tc>
          <w:tcPr>
            <w:tcW w:w="1700" w:type="dxa"/>
            <w:tcBorders>
              <w:top w:val="nil"/>
              <w:bottom w:val="nil"/>
            </w:tcBorders>
            <w:shd w:val="clear" w:color="auto" w:fill="auto"/>
          </w:tcPr>
          <w:p w14:paraId="6E022F85" w14:textId="77777777" w:rsidR="00F34511" w:rsidRDefault="00F34511" w:rsidP="00044E06">
            <w:pPr>
              <w:spacing w:before="30" w:after="30" w:line="190" w:lineRule="exact"/>
              <w:jc w:val="left"/>
              <w:rPr>
                <w:lang w:val="en-US"/>
              </w:rPr>
            </w:pPr>
            <w:r>
              <w:rPr>
                <w:lang w:val="en-US"/>
              </w:rPr>
              <w:t>H.700–H.719</w:t>
            </w:r>
          </w:p>
        </w:tc>
      </w:tr>
      <w:tr w:rsidR="00F34511" w14:paraId="04124A48" w14:textId="77777777" w:rsidTr="00044E06">
        <w:tc>
          <w:tcPr>
            <w:tcW w:w="8050" w:type="dxa"/>
            <w:tcBorders>
              <w:top w:val="nil"/>
              <w:bottom w:val="nil"/>
            </w:tcBorders>
            <w:shd w:val="clear" w:color="auto" w:fill="auto"/>
          </w:tcPr>
          <w:p w14:paraId="64CCD48B" w14:textId="77777777" w:rsidR="00F34511" w:rsidRDefault="00F34511" w:rsidP="00044E06">
            <w:pPr>
              <w:spacing w:before="30" w:after="30" w:line="190" w:lineRule="exact"/>
              <w:ind w:left="283"/>
              <w:jc w:val="left"/>
              <w:rPr>
                <w:lang w:val="en-US"/>
              </w:rPr>
            </w:pPr>
            <w:r>
              <w:rPr>
                <w:lang w:val="en-US"/>
              </w:rPr>
              <w:t>IPTV terminal devices</w:t>
            </w:r>
          </w:p>
        </w:tc>
        <w:tc>
          <w:tcPr>
            <w:tcW w:w="1700" w:type="dxa"/>
            <w:tcBorders>
              <w:top w:val="nil"/>
              <w:bottom w:val="nil"/>
            </w:tcBorders>
            <w:shd w:val="clear" w:color="auto" w:fill="auto"/>
          </w:tcPr>
          <w:p w14:paraId="2102D0D5" w14:textId="77777777" w:rsidR="00F34511" w:rsidRDefault="00F34511" w:rsidP="00044E06">
            <w:pPr>
              <w:spacing w:before="30" w:after="30" w:line="190" w:lineRule="exact"/>
              <w:jc w:val="left"/>
              <w:rPr>
                <w:lang w:val="en-US"/>
              </w:rPr>
            </w:pPr>
            <w:r>
              <w:rPr>
                <w:lang w:val="en-US"/>
              </w:rPr>
              <w:t>H.720–H.729</w:t>
            </w:r>
          </w:p>
        </w:tc>
      </w:tr>
      <w:tr w:rsidR="00F34511" w14:paraId="38BEE817" w14:textId="77777777" w:rsidTr="00044E06">
        <w:tc>
          <w:tcPr>
            <w:tcW w:w="8050" w:type="dxa"/>
            <w:tcBorders>
              <w:top w:val="nil"/>
              <w:bottom w:val="nil"/>
            </w:tcBorders>
            <w:shd w:val="clear" w:color="auto" w:fill="auto"/>
          </w:tcPr>
          <w:p w14:paraId="4CB869E6" w14:textId="77777777" w:rsidR="00F34511" w:rsidRDefault="00F34511" w:rsidP="00044E06">
            <w:pPr>
              <w:spacing w:before="30" w:after="30" w:line="190" w:lineRule="exact"/>
              <w:ind w:left="283"/>
              <w:jc w:val="left"/>
              <w:rPr>
                <w:lang w:val="en-US"/>
              </w:rPr>
            </w:pPr>
            <w:r>
              <w:rPr>
                <w:lang w:val="en-US"/>
              </w:rPr>
              <w:t>IPTV middleware</w:t>
            </w:r>
          </w:p>
        </w:tc>
        <w:tc>
          <w:tcPr>
            <w:tcW w:w="1700" w:type="dxa"/>
            <w:tcBorders>
              <w:top w:val="nil"/>
              <w:bottom w:val="nil"/>
            </w:tcBorders>
            <w:shd w:val="clear" w:color="auto" w:fill="auto"/>
          </w:tcPr>
          <w:p w14:paraId="59C369CE" w14:textId="77777777" w:rsidR="00F34511" w:rsidRDefault="00F34511" w:rsidP="00044E06">
            <w:pPr>
              <w:spacing w:before="30" w:after="30" w:line="190" w:lineRule="exact"/>
              <w:jc w:val="left"/>
              <w:rPr>
                <w:lang w:val="en-US"/>
              </w:rPr>
            </w:pPr>
            <w:r>
              <w:rPr>
                <w:lang w:val="en-US"/>
              </w:rPr>
              <w:t>H.730–H.739</w:t>
            </w:r>
          </w:p>
        </w:tc>
      </w:tr>
      <w:tr w:rsidR="00F34511" w14:paraId="2B1D442A" w14:textId="77777777" w:rsidTr="00044E06">
        <w:tc>
          <w:tcPr>
            <w:tcW w:w="8050" w:type="dxa"/>
            <w:tcBorders>
              <w:top w:val="nil"/>
              <w:bottom w:val="nil"/>
            </w:tcBorders>
            <w:shd w:val="clear" w:color="auto" w:fill="auto"/>
          </w:tcPr>
          <w:p w14:paraId="0EDA958C" w14:textId="77777777" w:rsidR="00F34511" w:rsidRDefault="00F34511" w:rsidP="00044E06">
            <w:pPr>
              <w:spacing w:before="30" w:after="30" w:line="190" w:lineRule="exact"/>
              <w:ind w:left="283"/>
              <w:jc w:val="left"/>
              <w:rPr>
                <w:lang w:val="en-US"/>
              </w:rPr>
            </w:pPr>
            <w:r>
              <w:rPr>
                <w:lang w:val="en-US"/>
              </w:rPr>
              <w:t>IPTV application event handling</w:t>
            </w:r>
          </w:p>
        </w:tc>
        <w:tc>
          <w:tcPr>
            <w:tcW w:w="1700" w:type="dxa"/>
            <w:tcBorders>
              <w:top w:val="nil"/>
              <w:bottom w:val="nil"/>
            </w:tcBorders>
            <w:shd w:val="clear" w:color="auto" w:fill="auto"/>
          </w:tcPr>
          <w:p w14:paraId="72A7D181" w14:textId="77777777" w:rsidR="00F34511" w:rsidRDefault="00F34511" w:rsidP="00044E06">
            <w:pPr>
              <w:spacing w:before="30" w:after="30" w:line="190" w:lineRule="exact"/>
              <w:jc w:val="left"/>
              <w:rPr>
                <w:lang w:val="en-US"/>
              </w:rPr>
            </w:pPr>
            <w:r>
              <w:rPr>
                <w:lang w:val="en-US"/>
              </w:rPr>
              <w:t>H.740–H.749</w:t>
            </w:r>
          </w:p>
        </w:tc>
      </w:tr>
      <w:tr w:rsidR="00F34511" w14:paraId="13FEFD81" w14:textId="77777777" w:rsidTr="00044E06">
        <w:tc>
          <w:tcPr>
            <w:tcW w:w="8050" w:type="dxa"/>
            <w:tcBorders>
              <w:top w:val="nil"/>
              <w:bottom w:val="nil"/>
            </w:tcBorders>
            <w:shd w:val="clear" w:color="auto" w:fill="auto"/>
          </w:tcPr>
          <w:p w14:paraId="1CCCD44E" w14:textId="77777777" w:rsidR="00F34511" w:rsidRDefault="00F34511" w:rsidP="00044E06">
            <w:pPr>
              <w:spacing w:before="30" w:after="30" w:line="190" w:lineRule="exact"/>
              <w:ind w:left="283"/>
              <w:jc w:val="left"/>
              <w:rPr>
                <w:lang w:val="en-US"/>
              </w:rPr>
            </w:pPr>
            <w:r>
              <w:rPr>
                <w:lang w:val="en-US"/>
              </w:rPr>
              <w:t>IPTV metadata</w:t>
            </w:r>
          </w:p>
        </w:tc>
        <w:tc>
          <w:tcPr>
            <w:tcW w:w="1700" w:type="dxa"/>
            <w:tcBorders>
              <w:top w:val="nil"/>
              <w:bottom w:val="nil"/>
            </w:tcBorders>
            <w:shd w:val="clear" w:color="auto" w:fill="auto"/>
          </w:tcPr>
          <w:p w14:paraId="78F96E07" w14:textId="77777777" w:rsidR="00F34511" w:rsidRDefault="00F34511" w:rsidP="00044E06">
            <w:pPr>
              <w:spacing w:before="30" w:after="30" w:line="190" w:lineRule="exact"/>
              <w:jc w:val="left"/>
              <w:rPr>
                <w:lang w:val="en-US"/>
              </w:rPr>
            </w:pPr>
            <w:r>
              <w:rPr>
                <w:lang w:val="en-US"/>
              </w:rPr>
              <w:t>H.750–H.759</w:t>
            </w:r>
          </w:p>
        </w:tc>
      </w:tr>
      <w:tr w:rsidR="00F34511" w14:paraId="3322FD07" w14:textId="77777777" w:rsidTr="00044E06">
        <w:tc>
          <w:tcPr>
            <w:tcW w:w="8050" w:type="dxa"/>
            <w:tcBorders>
              <w:top w:val="nil"/>
              <w:bottom w:val="nil"/>
            </w:tcBorders>
            <w:shd w:val="clear" w:color="auto" w:fill="auto"/>
          </w:tcPr>
          <w:p w14:paraId="384FF430" w14:textId="77777777" w:rsidR="00F34511" w:rsidRDefault="00F34511" w:rsidP="00044E06">
            <w:pPr>
              <w:spacing w:before="30" w:after="30" w:line="190" w:lineRule="exact"/>
              <w:ind w:left="283"/>
              <w:jc w:val="left"/>
              <w:rPr>
                <w:lang w:val="en-US"/>
              </w:rPr>
            </w:pPr>
            <w:r>
              <w:rPr>
                <w:lang w:val="en-US"/>
              </w:rPr>
              <w:t>IPTV multimedia application frameworks</w:t>
            </w:r>
          </w:p>
        </w:tc>
        <w:tc>
          <w:tcPr>
            <w:tcW w:w="1700" w:type="dxa"/>
            <w:tcBorders>
              <w:top w:val="nil"/>
              <w:bottom w:val="nil"/>
            </w:tcBorders>
            <w:shd w:val="clear" w:color="auto" w:fill="auto"/>
          </w:tcPr>
          <w:p w14:paraId="6E57A35C" w14:textId="77777777" w:rsidR="00F34511" w:rsidRDefault="00F34511" w:rsidP="00044E06">
            <w:pPr>
              <w:spacing w:before="30" w:after="30" w:line="190" w:lineRule="exact"/>
              <w:jc w:val="left"/>
              <w:rPr>
                <w:lang w:val="en-US"/>
              </w:rPr>
            </w:pPr>
            <w:r>
              <w:rPr>
                <w:lang w:val="en-US"/>
              </w:rPr>
              <w:t>H.760–H.769</w:t>
            </w:r>
          </w:p>
        </w:tc>
      </w:tr>
      <w:tr w:rsidR="00F34511" w14:paraId="02309EE3" w14:textId="77777777" w:rsidTr="00044E06">
        <w:tc>
          <w:tcPr>
            <w:tcW w:w="8050" w:type="dxa"/>
            <w:tcBorders>
              <w:top w:val="nil"/>
              <w:bottom w:val="nil"/>
            </w:tcBorders>
            <w:shd w:val="clear" w:color="auto" w:fill="auto"/>
          </w:tcPr>
          <w:p w14:paraId="6051D214" w14:textId="77777777" w:rsidR="00F34511" w:rsidRDefault="00F34511" w:rsidP="00044E06">
            <w:pPr>
              <w:spacing w:before="30" w:after="30" w:line="190" w:lineRule="exact"/>
              <w:ind w:left="283"/>
              <w:jc w:val="left"/>
              <w:rPr>
                <w:lang w:val="en-US"/>
              </w:rPr>
            </w:pPr>
            <w:r>
              <w:rPr>
                <w:lang w:val="en-US"/>
              </w:rPr>
              <w:t>IPTV service discovery up to consumption</w:t>
            </w:r>
          </w:p>
        </w:tc>
        <w:tc>
          <w:tcPr>
            <w:tcW w:w="1700" w:type="dxa"/>
            <w:tcBorders>
              <w:top w:val="nil"/>
              <w:bottom w:val="nil"/>
            </w:tcBorders>
            <w:shd w:val="clear" w:color="auto" w:fill="auto"/>
          </w:tcPr>
          <w:p w14:paraId="3DF52F9E" w14:textId="77777777" w:rsidR="00F34511" w:rsidRDefault="00F34511" w:rsidP="00044E06">
            <w:pPr>
              <w:spacing w:before="30" w:after="30" w:line="190" w:lineRule="exact"/>
              <w:jc w:val="left"/>
              <w:rPr>
                <w:lang w:val="en-US"/>
              </w:rPr>
            </w:pPr>
            <w:r>
              <w:rPr>
                <w:lang w:val="en-US"/>
              </w:rPr>
              <w:t>H.770–H.779</w:t>
            </w:r>
          </w:p>
        </w:tc>
      </w:tr>
      <w:tr w:rsidR="00F34511" w14:paraId="22626A5E" w14:textId="77777777" w:rsidTr="00044E06">
        <w:tc>
          <w:tcPr>
            <w:tcW w:w="8050" w:type="dxa"/>
            <w:tcBorders>
              <w:top w:val="nil"/>
              <w:bottom w:val="nil"/>
            </w:tcBorders>
            <w:shd w:val="clear" w:color="auto" w:fill="auto"/>
          </w:tcPr>
          <w:p w14:paraId="1E4C1FD1" w14:textId="77777777" w:rsidR="00F34511" w:rsidRDefault="00F34511" w:rsidP="00044E06">
            <w:pPr>
              <w:spacing w:before="30" w:after="30" w:line="190" w:lineRule="exact"/>
              <w:ind w:left="283"/>
              <w:jc w:val="left"/>
              <w:rPr>
                <w:lang w:val="en-US"/>
              </w:rPr>
            </w:pPr>
            <w:r>
              <w:rPr>
                <w:lang w:val="en-US"/>
              </w:rPr>
              <w:t>Digital Signage</w:t>
            </w:r>
          </w:p>
        </w:tc>
        <w:tc>
          <w:tcPr>
            <w:tcW w:w="1700" w:type="dxa"/>
            <w:tcBorders>
              <w:top w:val="nil"/>
              <w:bottom w:val="nil"/>
            </w:tcBorders>
            <w:shd w:val="clear" w:color="auto" w:fill="auto"/>
          </w:tcPr>
          <w:p w14:paraId="696D54FD" w14:textId="77777777" w:rsidR="00F34511" w:rsidRDefault="00F34511" w:rsidP="00044E06">
            <w:pPr>
              <w:spacing w:before="30" w:after="30" w:line="190" w:lineRule="exact"/>
              <w:jc w:val="left"/>
              <w:rPr>
                <w:lang w:val="en-US"/>
              </w:rPr>
            </w:pPr>
            <w:r>
              <w:rPr>
                <w:lang w:val="en-US"/>
              </w:rPr>
              <w:t>H.780–H.789</w:t>
            </w:r>
          </w:p>
        </w:tc>
      </w:tr>
      <w:tr w:rsidR="00F34511" w:rsidRPr="00C643E1" w14:paraId="611F6007" w14:textId="77777777" w:rsidTr="00044E06">
        <w:tc>
          <w:tcPr>
            <w:tcW w:w="8050" w:type="dxa"/>
            <w:tcBorders>
              <w:top w:val="nil"/>
              <w:bottom w:val="nil"/>
            </w:tcBorders>
            <w:shd w:val="clear" w:color="auto" w:fill="auto"/>
          </w:tcPr>
          <w:p w14:paraId="349766AD" w14:textId="77777777" w:rsidR="00F34511" w:rsidRPr="00C643E1" w:rsidRDefault="00F34511" w:rsidP="00044E06">
            <w:pPr>
              <w:spacing w:before="30" w:after="30" w:line="190" w:lineRule="exact"/>
              <w:ind w:left="113"/>
              <w:jc w:val="left"/>
              <w:rPr>
                <w:lang w:val="en-US"/>
              </w:rPr>
            </w:pPr>
            <w:r w:rsidRPr="00C643E1">
              <w:rPr>
                <w:lang w:val="en-US"/>
              </w:rPr>
              <w:t>E-HEALTH MULTIMEDIA SERVICES AND APPLICATIONS</w:t>
            </w:r>
          </w:p>
        </w:tc>
        <w:tc>
          <w:tcPr>
            <w:tcW w:w="1700" w:type="dxa"/>
            <w:tcBorders>
              <w:top w:val="nil"/>
              <w:bottom w:val="nil"/>
            </w:tcBorders>
            <w:shd w:val="clear" w:color="auto" w:fill="auto"/>
          </w:tcPr>
          <w:p w14:paraId="2F4ABC1D" w14:textId="77777777" w:rsidR="00F34511" w:rsidRPr="00C643E1" w:rsidRDefault="00F34511" w:rsidP="00044E06">
            <w:pPr>
              <w:spacing w:before="30" w:after="30" w:line="190" w:lineRule="exact"/>
              <w:jc w:val="left"/>
              <w:rPr>
                <w:lang w:val="en-US"/>
              </w:rPr>
            </w:pPr>
          </w:p>
        </w:tc>
      </w:tr>
      <w:tr w:rsidR="00F34511" w14:paraId="47EAD15B" w14:textId="77777777" w:rsidTr="00044E06">
        <w:tc>
          <w:tcPr>
            <w:tcW w:w="8050" w:type="dxa"/>
            <w:tcBorders>
              <w:top w:val="nil"/>
              <w:bottom w:val="nil"/>
            </w:tcBorders>
            <w:shd w:val="clear" w:color="auto" w:fill="auto"/>
          </w:tcPr>
          <w:p w14:paraId="0BB3CEED" w14:textId="77777777" w:rsidR="00F34511" w:rsidRDefault="00F34511" w:rsidP="00044E06">
            <w:pPr>
              <w:spacing w:before="30" w:after="30" w:line="190" w:lineRule="exact"/>
              <w:ind w:left="283"/>
              <w:jc w:val="left"/>
              <w:rPr>
                <w:lang w:val="en-US"/>
              </w:rPr>
            </w:pPr>
            <w:r>
              <w:rPr>
                <w:lang w:val="en-US"/>
              </w:rPr>
              <w:t>Personal health systems</w:t>
            </w:r>
          </w:p>
        </w:tc>
        <w:tc>
          <w:tcPr>
            <w:tcW w:w="1700" w:type="dxa"/>
            <w:tcBorders>
              <w:top w:val="nil"/>
              <w:bottom w:val="nil"/>
            </w:tcBorders>
            <w:shd w:val="clear" w:color="auto" w:fill="auto"/>
          </w:tcPr>
          <w:p w14:paraId="0C162089" w14:textId="77777777" w:rsidR="00F34511" w:rsidRDefault="00F34511" w:rsidP="00044E06">
            <w:pPr>
              <w:spacing w:before="30" w:after="30" w:line="190" w:lineRule="exact"/>
              <w:jc w:val="left"/>
              <w:rPr>
                <w:lang w:val="en-US"/>
              </w:rPr>
            </w:pPr>
            <w:r>
              <w:rPr>
                <w:lang w:val="en-US"/>
              </w:rPr>
              <w:t>H.810–H.819</w:t>
            </w:r>
          </w:p>
        </w:tc>
      </w:tr>
      <w:tr w:rsidR="00F34511" w14:paraId="2EA06111" w14:textId="77777777" w:rsidTr="00044E06">
        <w:tc>
          <w:tcPr>
            <w:tcW w:w="8050" w:type="dxa"/>
            <w:tcBorders>
              <w:top w:val="nil"/>
              <w:bottom w:val="nil"/>
            </w:tcBorders>
            <w:shd w:val="clear" w:color="auto" w:fill="auto"/>
          </w:tcPr>
          <w:p w14:paraId="166E62A2" w14:textId="77777777" w:rsidR="00F34511" w:rsidRDefault="00F34511" w:rsidP="00044E06">
            <w:pPr>
              <w:spacing w:before="30" w:after="30" w:line="190" w:lineRule="exact"/>
              <w:ind w:left="283"/>
              <w:jc w:val="left"/>
              <w:rPr>
                <w:lang w:val="en-US"/>
              </w:rPr>
            </w:pPr>
            <w:r>
              <w:rPr>
                <w:lang w:val="en-US"/>
              </w:rPr>
              <w:t>Interoperability compliance testing of personal health systems (HRN, PAN, LAN, TAN and WAN)</w:t>
            </w:r>
          </w:p>
        </w:tc>
        <w:tc>
          <w:tcPr>
            <w:tcW w:w="1700" w:type="dxa"/>
            <w:tcBorders>
              <w:top w:val="nil"/>
              <w:bottom w:val="nil"/>
            </w:tcBorders>
            <w:shd w:val="clear" w:color="auto" w:fill="auto"/>
          </w:tcPr>
          <w:p w14:paraId="23CA9AC6" w14:textId="77777777" w:rsidR="00F34511" w:rsidRDefault="00F34511" w:rsidP="00044E06">
            <w:pPr>
              <w:spacing w:before="30" w:after="30" w:line="190" w:lineRule="exact"/>
              <w:jc w:val="left"/>
              <w:rPr>
                <w:lang w:val="en-US"/>
              </w:rPr>
            </w:pPr>
            <w:r>
              <w:rPr>
                <w:lang w:val="en-US"/>
              </w:rPr>
              <w:t>H.820–H.859</w:t>
            </w:r>
          </w:p>
        </w:tc>
      </w:tr>
      <w:tr w:rsidR="00F34511" w14:paraId="28ED8D03" w14:textId="77777777" w:rsidTr="00044E06">
        <w:tc>
          <w:tcPr>
            <w:tcW w:w="8050" w:type="dxa"/>
            <w:tcBorders>
              <w:top w:val="nil"/>
              <w:bottom w:val="nil"/>
            </w:tcBorders>
            <w:shd w:val="clear" w:color="auto" w:fill="auto"/>
          </w:tcPr>
          <w:p w14:paraId="59B8996C" w14:textId="77777777" w:rsidR="00F34511" w:rsidRDefault="00F34511" w:rsidP="00044E06">
            <w:pPr>
              <w:spacing w:before="30" w:after="30" w:line="190" w:lineRule="exact"/>
              <w:ind w:left="283"/>
              <w:jc w:val="left"/>
              <w:rPr>
                <w:lang w:val="en-US"/>
              </w:rPr>
            </w:pPr>
            <w:r>
              <w:rPr>
                <w:lang w:val="en-US"/>
              </w:rPr>
              <w:t>Multimedia e-health data exchange services</w:t>
            </w:r>
          </w:p>
        </w:tc>
        <w:tc>
          <w:tcPr>
            <w:tcW w:w="1700" w:type="dxa"/>
            <w:tcBorders>
              <w:top w:val="nil"/>
              <w:bottom w:val="nil"/>
            </w:tcBorders>
            <w:shd w:val="clear" w:color="auto" w:fill="auto"/>
          </w:tcPr>
          <w:p w14:paraId="19E2B2AE" w14:textId="77777777" w:rsidR="00F34511" w:rsidRDefault="00F34511" w:rsidP="00044E06">
            <w:pPr>
              <w:spacing w:before="30" w:after="30" w:line="190" w:lineRule="exact"/>
              <w:jc w:val="left"/>
              <w:rPr>
                <w:lang w:val="en-US"/>
              </w:rPr>
            </w:pPr>
            <w:r>
              <w:rPr>
                <w:lang w:val="en-US"/>
              </w:rPr>
              <w:t>H.860–H.869</w:t>
            </w:r>
          </w:p>
        </w:tc>
      </w:tr>
      <w:tr w:rsidR="00F34511" w14:paraId="22985BAF" w14:textId="77777777" w:rsidTr="00044E06">
        <w:tc>
          <w:tcPr>
            <w:tcW w:w="8050" w:type="dxa"/>
            <w:tcBorders>
              <w:top w:val="nil"/>
            </w:tcBorders>
            <w:shd w:val="clear" w:color="auto" w:fill="auto"/>
          </w:tcPr>
          <w:p w14:paraId="3C4770BA" w14:textId="77777777" w:rsidR="00F34511" w:rsidRDefault="00F34511" w:rsidP="00044E06">
            <w:pPr>
              <w:spacing w:before="30" w:after="30" w:line="190" w:lineRule="exact"/>
              <w:ind w:left="283"/>
              <w:jc w:val="left"/>
              <w:rPr>
                <w:lang w:val="en-US"/>
              </w:rPr>
            </w:pPr>
          </w:p>
        </w:tc>
        <w:tc>
          <w:tcPr>
            <w:tcW w:w="1700" w:type="dxa"/>
            <w:tcBorders>
              <w:top w:val="nil"/>
            </w:tcBorders>
            <w:shd w:val="clear" w:color="auto" w:fill="auto"/>
          </w:tcPr>
          <w:p w14:paraId="1BBC51BC" w14:textId="77777777" w:rsidR="00F34511" w:rsidRDefault="00F34511" w:rsidP="00044E06">
            <w:pPr>
              <w:spacing w:before="30" w:after="30" w:line="190" w:lineRule="exact"/>
              <w:jc w:val="left"/>
              <w:rPr>
                <w:lang w:val="en-US"/>
              </w:rPr>
            </w:pPr>
          </w:p>
        </w:tc>
      </w:tr>
    </w:tbl>
    <w:p w14:paraId="4A021FDE" w14:textId="77777777" w:rsidR="00F34511" w:rsidRPr="00C643E1" w:rsidRDefault="00F34511" w:rsidP="00F34511">
      <w:pPr>
        <w:spacing w:before="80" w:after="80"/>
        <w:jc w:val="left"/>
        <w:rPr>
          <w:sz w:val="18"/>
          <w:lang w:val="en-US"/>
        </w:rPr>
      </w:pPr>
      <w:r>
        <w:rPr>
          <w:i/>
          <w:sz w:val="18"/>
          <w:lang w:val="en-US"/>
        </w:rPr>
        <w:t>For further details, please refer to the list of ITU-T Recommendations.</w:t>
      </w:r>
    </w:p>
    <w:p w14:paraId="4E8D5293" w14:textId="77777777" w:rsidR="00F34511" w:rsidRDefault="00F34511" w:rsidP="00F34511">
      <w:pPr>
        <w:spacing w:before="80"/>
        <w:jc w:val="left"/>
        <w:rPr>
          <w:i/>
          <w:lang w:val="en-US"/>
        </w:rPr>
      </w:pPr>
    </w:p>
    <w:p w14:paraId="1EA5C3D2" w14:textId="77777777" w:rsidR="00F34511" w:rsidRDefault="00F34511" w:rsidP="00F34511">
      <w:pPr>
        <w:jc w:val="left"/>
        <w:rPr>
          <w:lang w:val="en-US"/>
        </w:rPr>
        <w:sectPr w:rsidR="00F34511">
          <w:headerReference w:type="even" r:id="rId13"/>
          <w:headerReference w:type="default" r:id="rId14"/>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F34511" w14:paraId="224EFF59" w14:textId="77777777" w:rsidTr="00044E06">
        <w:tc>
          <w:tcPr>
            <w:tcW w:w="9945" w:type="dxa"/>
          </w:tcPr>
          <w:p w14:paraId="585610C6" w14:textId="77777777" w:rsidR="00F34511" w:rsidRDefault="00F34511" w:rsidP="00044E06">
            <w:pPr>
              <w:pStyle w:val="RecNo"/>
              <w:rPr>
                <w:lang w:val="en-US"/>
              </w:rPr>
            </w:pPr>
            <w:bookmarkStart w:id="7" w:name="irecnoe"/>
            <w:bookmarkEnd w:id="7"/>
            <w:r>
              <w:rPr>
                <w:lang w:val="en-US"/>
              </w:rPr>
              <w:lastRenderedPageBreak/>
              <w:t>Recommendation ITU-T H.265.2</w:t>
            </w:r>
          </w:p>
          <w:p w14:paraId="78CE72B0" w14:textId="12225B05" w:rsidR="00F34511" w:rsidRPr="00F34511" w:rsidRDefault="00F34511" w:rsidP="00F34511">
            <w:pPr>
              <w:pStyle w:val="Rectitle"/>
            </w:pPr>
            <w:r w:rsidRPr="00F34511">
              <w:t>Reference</w:t>
            </w:r>
            <w:r w:rsidRPr="00121FEB">
              <w:t xml:space="preserve"> software for ITU-T H.265 high efficiency video coding</w:t>
            </w:r>
          </w:p>
          <w:p w14:paraId="2312C652" w14:textId="77777777" w:rsidR="00F34511" w:rsidRDefault="00F34511" w:rsidP="00044E06">
            <w:pPr>
              <w:rPr>
                <w:lang w:val="en-US"/>
              </w:rPr>
            </w:pPr>
          </w:p>
        </w:tc>
      </w:tr>
    </w:tbl>
    <w:p w14:paraId="4BA6BEB7" w14:textId="77777777" w:rsidR="00F34511" w:rsidRDefault="00F34511" w:rsidP="00F34511">
      <w:pPr>
        <w:rPr>
          <w:lang w:val="en-US"/>
        </w:rPr>
      </w:pPr>
    </w:p>
    <w:p w14:paraId="56EF53F6" w14:textId="77777777" w:rsidR="00F34511" w:rsidRDefault="00F34511" w:rsidP="00F34511">
      <w:pPr>
        <w:rPr>
          <w:lang w:val="en-US"/>
        </w:rPr>
      </w:pPr>
    </w:p>
    <w:tbl>
      <w:tblPr>
        <w:tblW w:w="0" w:type="auto"/>
        <w:tblLayout w:type="fixed"/>
        <w:tblLook w:val="0000" w:firstRow="0" w:lastRow="0" w:firstColumn="0" w:lastColumn="0" w:noHBand="0" w:noVBand="0"/>
      </w:tblPr>
      <w:tblGrid>
        <w:gridCol w:w="9945"/>
      </w:tblGrid>
      <w:tr w:rsidR="00F34511" w14:paraId="0C77BDE3" w14:textId="77777777" w:rsidTr="00044E06">
        <w:tc>
          <w:tcPr>
            <w:tcW w:w="9945" w:type="dxa"/>
          </w:tcPr>
          <w:p w14:paraId="3674EA45" w14:textId="77777777" w:rsidR="00F34511" w:rsidRDefault="00F34511" w:rsidP="00044E06">
            <w:pPr>
              <w:pStyle w:val="Headingb"/>
              <w:rPr>
                <w:lang w:val="en-US"/>
              </w:rPr>
            </w:pPr>
            <w:r>
              <w:rPr>
                <w:lang w:val="en-US"/>
              </w:rPr>
              <w:t>Summary</w:t>
            </w:r>
          </w:p>
          <w:p w14:paraId="450A7914" w14:textId="258F4859" w:rsidR="00F34511" w:rsidRPr="00234FCD" w:rsidRDefault="00F34511" w:rsidP="00F34511">
            <w:r w:rsidRPr="00234FCD">
              <w:t xml:space="preserve">Recommendation </w:t>
            </w:r>
            <w:r>
              <w:t xml:space="preserve">ITU-T H.265.2 contains an </w:t>
            </w:r>
            <w:r w:rsidRPr="00234FCD">
              <w:t>accompan</w:t>
            </w:r>
            <w:r>
              <w:t>ying</w:t>
            </w:r>
            <w:r w:rsidRPr="00234FCD">
              <w:t xml:space="preserve"> reference software for Rec. ITU-T H.265 | ISO/IEC 23008-2 </w:t>
            </w:r>
            <w:r w:rsidRPr="00234FCD">
              <w:rPr>
                <w:i/>
                <w:iCs/>
              </w:rPr>
              <w:t>High efficiency video coding</w:t>
            </w:r>
            <w:r w:rsidRPr="00234FCD">
              <w:t>. The reference software includes both encoder and decoder functionality.</w:t>
            </w:r>
          </w:p>
          <w:p w14:paraId="3DD3BC1F" w14:textId="77777777" w:rsidR="00F34511" w:rsidRPr="00234FCD" w:rsidRDefault="00F34511" w:rsidP="00F34511">
            <w:r w:rsidRPr="00234FCD">
              <w:t>Reference software is useful in aiding users of a video coding standard to establish and test conformance and interoperability, and to educate users and demonstrate the capabilities of the standard. For these purposes, the accompanying software is provided as an aid for the study and implementation of Rec. ITU</w:t>
            </w:r>
            <w:r w:rsidRPr="00234FCD">
              <w:noBreakHyphen/>
              <w:t>T H.265 | ISO/IEC 23008-2.</w:t>
            </w:r>
            <w:r>
              <w:t xml:space="preserve"> This edition of ITU-T H.265.2 matches the technical descriptions in the second edition of ITU-T H.265 (</w:t>
            </w:r>
            <w:r w:rsidRPr="0076479C">
              <w:t>2014</w:t>
            </w:r>
            <w:r>
              <w:t>-10).</w:t>
            </w:r>
          </w:p>
          <w:p w14:paraId="7EE4D284" w14:textId="77777777" w:rsidR="00F34511" w:rsidRPr="00234FCD" w:rsidRDefault="00F34511" w:rsidP="00F34511">
            <w:r w:rsidRPr="00234FCD">
              <w:t>The software has been jointly developed by the ITU-T Video Coding Experts Group (VCEG, Question 6 of ITU-T Study Group 16) and the ISO/IEC Moving Picture Experts Group (MPEG, Working Group 11 of Subcommittee 29 of ISO/IEC Joint Technical Committee 1). It was developed jointly with MPEG and corresponds in a technically aligned manner to ISO/IEC 23008</w:t>
            </w:r>
            <w:r w:rsidRPr="00234FCD">
              <w:noBreakHyphen/>
              <w:t>5.</w:t>
            </w:r>
          </w:p>
          <w:p w14:paraId="3E4C341B" w14:textId="515C0451" w:rsidR="00F34511" w:rsidRDefault="00F34511" w:rsidP="00F34511">
            <w:pPr>
              <w:rPr>
                <w:lang w:val="en-US"/>
              </w:rPr>
            </w:pPr>
            <w:r w:rsidRPr="00234FCD">
              <w:t xml:space="preserve">The Reference source code for </w:t>
            </w:r>
            <w:r>
              <w:t xml:space="preserve">ITU-T </w:t>
            </w:r>
            <w:r w:rsidRPr="00234FCD">
              <w:t xml:space="preserve">H.265.2 is found in the electronic attachment </w:t>
            </w:r>
            <w:r>
              <w:t>to this Recommendation.</w:t>
            </w:r>
          </w:p>
        </w:tc>
      </w:tr>
    </w:tbl>
    <w:p w14:paraId="68BC6B47" w14:textId="77777777" w:rsidR="00F34511" w:rsidRDefault="00F34511" w:rsidP="00F34511">
      <w:pPr>
        <w:rPr>
          <w:lang w:val="en-US"/>
        </w:rPr>
      </w:pPr>
    </w:p>
    <w:p w14:paraId="1F6C7D61" w14:textId="77777777" w:rsidR="00F34511" w:rsidRDefault="00F34511" w:rsidP="00F34511">
      <w:pPr>
        <w:rPr>
          <w:lang w:val="en-US"/>
        </w:rPr>
      </w:pPr>
    </w:p>
    <w:tbl>
      <w:tblPr>
        <w:tblW w:w="9948" w:type="dxa"/>
        <w:tblLook w:val="0000" w:firstRow="0" w:lastRow="0" w:firstColumn="0" w:lastColumn="0" w:noHBand="0" w:noVBand="0"/>
      </w:tblPr>
      <w:tblGrid>
        <w:gridCol w:w="9948"/>
      </w:tblGrid>
      <w:tr w:rsidR="00F34511" w14:paraId="3892159A" w14:textId="77777777" w:rsidTr="00044E06">
        <w:tc>
          <w:tcPr>
            <w:tcW w:w="9948" w:type="dxa"/>
          </w:tcPr>
          <w:p w14:paraId="2012AC03" w14:textId="77777777" w:rsidR="00F34511" w:rsidRDefault="00F34511" w:rsidP="00044E06">
            <w:pPr>
              <w:pStyle w:val="Headingb"/>
              <w:spacing w:after="120"/>
              <w:rPr>
                <w:lang w:val="en-US"/>
              </w:rPr>
            </w:pPr>
            <w:r>
              <w:rPr>
                <w:lang w:val="en-US"/>
              </w:rPr>
              <w:t>History</w:t>
            </w:r>
          </w:p>
          <w:tbl>
            <w:tblPr>
              <w:tblW w:w="0" w:type="auto"/>
              <w:tblLook w:val="0000" w:firstRow="0" w:lastRow="0" w:firstColumn="0" w:lastColumn="0" w:noHBand="0" w:noVBand="0"/>
            </w:tblPr>
            <w:tblGrid>
              <w:gridCol w:w="746"/>
              <w:gridCol w:w="1696"/>
              <w:gridCol w:w="1056"/>
              <w:gridCol w:w="1142"/>
              <w:gridCol w:w="1878"/>
            </w:tblGrid>
            <w:tr w:rsidR="00F34511" w:rsidRPr="006825AF" w14:paraId="432BF417" w14:textId="77777777" w:rsidTr="00044E06">
              <w:tc>
                <w:tcPr>
                  <w:tcW w:w="0" w:type="auto"/>
                  <w:shd w:val="clear" w:color="auto" w:fill="auto"/>
                  <w:vAlign w:val="center"/>
                </w:tcPr>
                <w:p w14:paraId="075DA44B" w14:textId="77777777" w:rsidR="00F34511" w:rsidRPr="006825AF" w:rsidRDefault="00F34511" w:rsidP="00044E06">
                  <w:pPr>
                    <w:pStyle w:val="Tabletext"/>
                    <w:jc w:val="center"/>
                  </w:pPr>
                  <w:r w:rsidRPr="006825AF">
                    <w:t>Edition</w:t>
                  </w:r>
                </w:p>
              </w:tc>
              <w:tc>
                <w:tcPr>
                  <w:tcW w:w="0" w:type="auto"/>
                  <w:shd w:val="clear" w:color="auto" w:fill="auto"/>
                  <w:vAlign w:val="center"/>
                </w:tcPr>
                <w:p w14:paraId="2E748360" w14:textId="77777777" w:rsidR="00F34511" w:rsidRPr="006825AF" w:rsidRDefault="00F34511" w:rsidP="00044E06">
                  <w:pPr>
                    <w:pStyle w:val="Tabletext"/>
                  </w:pPr>
                  <w:r>
                    <w:t>Recommendation</w:t>
                  </w:r>
                </w:p>
              </w:tc>
              <w:tc>
                <w:tcPr>
                  <w:tcW w:w="0" w:type="auto"/>
                  <w:shd w:val="clear" w:color="auto" w:fill="auto"/>
                  <w:vAlign w:val="center"/>
                </w:tcPr>
                <w:p w14:paraId="46E0C135" w14:textId="77777777" w:rsidR="00F34511" w:rsidRPr="006825AF" w:rsidRDefault="00F34511" w:rsidP="00044E06">
                  <w:pPr>
                    <w:pStyle w:val="Tabletext"/>
                    <w:jc w:val="center"/>
                  </w:pPr>
                  <w:r w:rsidRPr="006825AF">
                    <w:t>Approval</w:t>
                  </w:r>
                </w:p>
              </w:tc>
              <w:tc>
                <w:tcPr>
                  <w:tcW w:w="0" w:type="auto"/>
                  <w:vAlign w:val="center"/>
                </w:tcPr>
                <w:p w14:paraId="3760E519" w14:textId="77777777" w:rsidR="00F34511" w:rsidRPr="006825AF" w:rsidRDefault="00F34511" w:rsidP="00044E06">
                  <w:pPr>
                    <w:pStyle w:val="Tabletext"/>
                    <w:jc w:val="center"/>
                  </w:pPr>
                  <w:r>
                    <w:t>Study Group</w:t>
                  </w:r>
                </w:p>
              </w:tc>
              <w:tc>
                <w:tcPr>
                  <w:tcW w:w="0" w:type="auto"/>
                  <w:vAlign w:val="center"/>
                </w:tcPr>
                <w:p w14:paraId="1B41B791" w14:textId="77777777" w:rsidR="00F34511" w:rsidRPr="006825AF" w:rsidRDefault="00F34511" w:rsidP="00044E06">
                  <w:pPr>
                    <w:pStyle w:val="Tabletext"/>
                    <w:jc w:val="center"/>
                  </w:pPr>
                  <w:r>
                    <w:t>Unique ID</w:t>
                  </w:r>
                  <w:r>
                    <w:rPr>
                      <w:rStyle w:val="FootnoteReference"/>
                    </w:rPr>
                    <w:footnoteReference w:customMarkFollows="1" w:id="1"/>
                    <w:t>*</w:t>
                  </w:r>
                </w:p>
              </w:tc>
            </w:tr>
            <w:tr w:rsidR="00F34511" w:rsidRPr="006825AF" w14:paraId="4FA5139B" w14:textId="77777777" w:rsidTr="00044E06">
              <w:tc>
                <w:tcPr>
                  <w:tcW w:w="0" w:type="auto"/>
                  <w:shd w:val="clear" w:color="auto" w:fill="auto"/>
                </w:tcPr>
                <w:p w14:paraId="083FFBF6" w14:textId="77777777" w:rsidR="00F34511" w:rsidRPr="006825AF" w:rsidRDefault="00F34511" w:rsidP="00044E06">
                  <w:pPr>
                    <w:pStyle w:val="Tabletext"/>
                    <w:jc w:val="center"/>
                  </w:pPr>
                  <w:bookmarkStart w:id="8" w:name="ihistorye"/>
                  <w:bookmarkEnd w:id="8"/>
                  <w:r>
                    <w:t>1.0</w:t>
                  </w:r>
                </w:p>
              </w:tc>
              <w:tc>
                <w:tcPr>
                  <w:tcW w:w="0" w:type="auto"/>
                  <w:shd w:val="clear" w:color="auto" w:fill="auto"/>
                </w:tcPr>
                <w:p w14:paraId="19B1CB89" w14:textId="77777777" w:rsidR="00F34511" w:rsidRPr="006825AF" w:rsidRDefault="00F34511" w:rsidP="00044E06">
                  <w:pPr>
                    <w:pStyle w:val="Tabletext"/>
                    <w:tabs>
                      <w:tab w:val="left" w:pos="271"/>
                    </w:tabs>
                  </w:pPr>
                  <w:r>
                    <w:t>ITU-T H.265.2</w:t>
                  </w:r>
                </w:p>
              </w:tc>
              <w:tc>
                <w:tcPr>
                  <w:tcW w:w="0" w:type="auto"/>
                  <w:shd w:val="clear" w:color="auto" w:fill="auto"/>
                </w:tcPr>
                <w:p w14:paraId="54D9FEF7" w14:textId="77777777" w:rsidR="00F34511" w:rsidRPr="006825AF" w:rsidRDefault="00F34511" w:rsidP="00044E06">
                  <w:pPr>
                    <w:pStyle w:val="Tabletext"/>
                    <w:jc w:val="center"/>
                  </w:pPr>
                  <w:r>
                    <w:t>2014-10-14</w:t>
                  </w:r>
                </w:p>
              </w:tc>
              <w:tc>
                <w:tcPr>
                  <w:tcW w:w="0" w:type="auto"/>
                  <w:shd w:val="clear" w:color="auto" w:fill="auto"/>
                </w:tcPr>
                <w:p w14:paraId="4A172C69" w14:textId="77777777" w:rsidR="00F34511" w:rsidRPr="006825AF" w:rsidRDefault="00F34511" w:rsidP="00044E06">
                  <w:pPr>
                    <w:pStyle w:val="Tabletext"/>
                    <w:jc w:val="center"/>
                  </w:pPr>
                  <w:r>
                    <w:t>16</w:t>
                  </w:r>
                </w:p>
              </w:tc>
              <w:tc>
                <w:tcPr>
                  <w:tcW w:w="0" w:type="auto"/>
                  <w:shd w:val="clear" w:color="auto" w:fill="auto"/>
                </w:tcPr>
                <w:p w14:paraId="760F9A73" w14:textId="77777777" w:rsidR="00F34511" w:rsidRPr="006825AF" w:rsidRDefault="007E366C" w:rsidP="00044E06">
                  <w:pPr>
                    <w:pStyle w:val="Tabletext"/>
                  </w:pPr>
                  <w:hyperlink r:id="rId15" w:tooltip="Click to download the respective PDF version" w:history="1">
                    <w:r w:rsidR="00F34511">
                      <w:rPr>
                        <w:rStyle w:val="Hyperlink"/>
                        <w:sz w:val="20"/>
                      </w:rPr>
                      <w:t>11.1002/1000/12298</w:t>
                    </w:r>
                  </w:hyperlink>
                </w:p>
              </w:tc>
            </w:tr>
            <w:tr w:rsidR="00F34511" w:rsidRPr="006825AF" w14:paraId="1B95824C" w14:textId="77777777" w:rsidTr="00044E06">
              <w:tc>
                <w:tcPr>
                  <w:tcW w:w="0" w:type="auto"/>
                  <w:shd w:val="clear" w:color="auto" w:fill="auto"/>
                </w:tcPr>
                <w:p w14:paraId="0AEDF575" w14:textId="77777777" w:rsidR="00F34511" w:rsidRDefault="00F34511" w:rsidP="00044E06">
                  <w:pPr>
                    <w:pStyle w:val="Tabletext"/>
                    <w:jc w:val="center"/>
                  </w:pPr>
                  <w:r>
                    <w:t>2.0</w:t>
                  </w:r>
                </w:p>
              </w:tc>
              <w:tc>
                <w:tcPr>
                  <w:tcW w:w="0" w:type="auto"/>
                  <w:shd w:val="clear" w:color="auto" w:fill="auto"/>
                </w:tcPr>
                <w:p w14:paraId="65EE3C4E" w14:textId="77777777" w:rsidR="00F34511" w:rsidRDefault="00F34511" w:rsidP="00044E06">
                  <w:pPr>
                    <w:pStyle w:val="Tabletext"/>
                    <w:tabs>
                      <w:tab w:val="left" w:pos="271"/>
                    </w:tabs>
                  </w:pPr>
                  <w:r>
                    <w:t>ITU-T H.265.2</w:t>
                  </w:r>
                </w:p>
              </w:tc>
              <w:tc>
                <w:tcPr>
                  <w:tcW w:w="0" w:type="auto"/>
                  <w:shd w:val="clear" w:color="auto" w:fill="auto"/>
                </w:tcPr>
                <w:p w14:paraId="7F8C5C04" w14:textId="77777777" w:rsidR="00F34511" w:rsidRDefault="00F34511" w:rsidP="00044E06">
                  <w:pPr>
                    <w:pStyle w:val="Tabletext"/>
                    <w:jc w:val="center"/>
                  </w:pPr>
                  <w:r>
                    <w:t>2016-02-13</w:t>
                  </w:r>
                </w:p>
              </w:tc>
              <w:tc>
                <w:tcPr>
                  <w:tcW w:w="0" w:type="auto"/>
                  <w:shd w:val="clear" w:color="auto" w:fill="auto"/>
                </w:tcPr>
                <w:p w14:paraId="46B303EF" w14:textId="77777777" w:rsidR="00F34511" w:rsidRDefault="00F34511" w:rsidP="00044E06">
                  <w:pPr>
                    <w:pStyle w:val="Tabletext"/>
                    <w:jc w:val="center"/>
                  </w:pPr>
                  <w:r>
                    <w:t>16</w:t>
                  </w:r>
                </w:p>
              </w:tc>
              <w:tc>
                <w:tcPr>
                  <w:tcW w:w="0" w:type="auto"/>
                  <w:shd w:val="clear" w:color="auto" w:fill="auto"/>
                </w:tcPr>
                <w:p w14:paraId="5CAAB2AD" w14:textId="77777777" w:rsidR="00F34511" w:rsidRDefault="007E366C" w:rsidP="00044E06">
                  <w:pPr>
                    <w:pStyle w:val="Tabletext"/>
                  </w:pPr>
                  <w:hyperlink r:id="rId16" w:tooltip="Click to download the respective PDF version" w:history="1">
                    <w:r w:rsidR="00F34511">
                      <w:rPr>
                        <w:rStyle w:val="Hyperlink"/>
                        <w:sz w:val="20"/>
                      </w:rPr>
                      <w:t>11.1002/1000/12645</w:t>
                    </w:r>
                  </w:hyperlink>
                </w:p>
              </w:tc>
            </w:tr>
            <w:tr w:rsidR="00F34511" w:rsidRPr="006825AF" w14:paraId="10766DBC" w14:textId="77777777" w:rsidTr="00044E06">
              <w:tc>
                <w:tcPr>
                  <w:tcW w:w="0" w:type="auto"/>
                  <w:shd w:val="clear" w:color="auto" w:fill="D9D9D9"/>
                </w:tcPr>
                <w:p w14:paraId="51B46338" w14:textId="77777777" w:rsidR="00F34511" w:rsidRDefault="00F34511" w:rsidP="00044E06">
                  <w:pPr>
                    <w:pStyle w:val="Tabletext"/>
                    <w:jc w:val="center"/>
                  </w:pPr>
                  <w:r>
                    <w:t>3.0</w:t>
                  </w:r>
                </w:p>
              </w:tc>
              <w:tc>
                <w:tcPr>
                  <w:tcW w:w="0" w:type="auto"/>
                  <w:shd w:val="clear" w:color="auto" w:fill="D9D9D9"/>
                </w:tcPr>
                <w:p w14:paraId="104F2B5F" w14:textId="77777777" w:rsidR="00F34511" w:rsidRDefault="00F34511" w:rsidP="00044E06">
                  <w:pPr>
                    <w:pStyle w:val="Tabletext"/>
                    <w:tabs>
                      <w:tab w:val="left" w:pos="271"/>
                    </w:tabs>
                  </w:pPr>
                  <w:r>
                    <w:t>ITU-T H.265.2 (V3)</w:t>
                  </w:r>
                </w:p>
              </w:tc>
              <w:tc>
                <w:tcPr>
                  <w:tcW w:w="0" w:type="auto"/>
                  <w:shd w:val="clear" w:color="auto" w:fill="D9D9D9"/>
                </w:tcPr>
                <w:p w14:paraId="483F8EB0" w14:textId="77777777" w:rsidR="00F34511" w:rsidRDefault="00F34511" w:rsidP="00044E06">
                  <w:pPr>
                    <w:pStyle w:val="Tabletext"/>
                    <w:jc w:val="center"/>
                  </w:pPr>
                  <w:r>
                    <w:t>2016-12-22</w:t>
                  </w:r>
                </w:p>
              </w:tc>
              <w:tc>
                <w:tcPr>
                  <w:tcW w:w="0" w:type="auto"/>
                  <w:shd w:val="clear" w:color="auto" w:fill="D9D9D9"/>
                </w:tcPr>
                <w:p w14:paraId="4951D219" w14:textId="77777777" w:rsidR="00F34511" w:rsidRDefault="00F34511" w:rsidP="00044E06">
                  <w:pPr>
                    <w:pStyle w:val="Tabletext"/>
                    <w:jc w:val="center"/>
                  </w:pPr>
                  <w:r>
                    <w:t>16</w:t>
                  </w:r>
                </w:p>
              </w:tc>
              <w:tc>
                <w:tcPr>
                  <w:tcW w:w="0" w:type="auto"/>
                  <w:shd w:val="clear" w:color="auto" w:fill="D9D9D9"/>
                </w:tcPr>
                <w:p w14:paraId="62F5F2F4" w14:textId="77777777" w:rsidR="00F34511" w:rsidRDefault="007E366C" w:rsidP="00044E06">
                  <w:pPr>
                    <w:pStyle w:val="Tabletext"/>
                  </w:pPr>
                  <w:hyperlink r:id="rId17" w:tooltip="Click to download the respective PDF version" w:history="1">
                    <w:r w:rsidR="00F34511">
                      <w:rPr>
                        <w:rStyle w:val="Hyperlink"/>
                        <w:sz w:val="20"/>
                      </w:rPr>
                      <w:t>11.1002/1000/12947</w:t>
                    </w:r>
                  </w:hyperlink>
                </w:p>
              </w:tc>
            </w:tr>
          </w:tbl>
          <w:p w14:paraId="2A5C78C6" w14:textId="77777777" w:rsidR="00F34511" w:rsidRDefault="00F34511" w:rsidP="00044E06">
            <w:pPr>
              <w:pStyle w:val="Headingb"/>
              <w:spacing w:after="120"/>
              <w:rPr>
                <w:lang w:val="en-US"/>
              </w:rPr>
            </w:pPr>
          </w:p>
        </w:tc>
      </w:tr>
    </w:tbl>
    <w:p w14:paraId="57538E55" w14:textId="77777777" w:rsidR="00F34511" w:rsidRDefault="00F34511" w:rsidP="00F34511">
      <w:pPr>
        <w:rPr>
          <w:lang w:val="en-US"/>
        </w:rPr>
      </w:pPr>
    </w:p>
    <w:p w14:paraId="3B884778" w14:textId="77777777" w:rsidR="00F34511" w:rsidRDefault="00F34511" w:rsidP="00F34511">
      <w:pPr>
        <w:rPr>
          <w:lang w:val="en-US"/>
        </w:rPr>
      </w:pPr>
    </w:p>
    <w:tbl>
      <w:tblPr>
        <w:tblW w:w="0" w:type="auto"/>
        <w:tblLayout w:type="fixed"/>
        <w:tblLook w:val="0000" w:firstRow="0" w:lastRow="0" w:firstColumn="0" w:lastColumn="0" w:noHBand="0" w:noVBand="0"/>
      </w:tblPr>
      <w:tblGrid>
        <w:gridCol w:w="9945"/>
      </w:tblGrid>
      <w:tr w:rsidR="00F34511" w14:paraId="77D9B3BA" w14:textId="77777777" w:rsidTr="00044E06">
        <w:tc>
          <w:tcPr>
            <w:tcW w:w="9945" w:type="dxa"/>
          </w:tcPr>
          <w:p w14:paraId="5A3D2C4F" w14:textId="6FFFF2AA" w:rsidR="00F34511" w:rsidRDefault="00F34511" w:rsidP="00044E06">
            <w:pPr>
              <w:rPr>
                <w:bCs/>
                <w:lang w:val="en-US"/>
              </w:rPr>
            </w:pPr>
          </w:p>
        </w:tc>
      </w:tr>
    </w:tbl>
    <w:p w14:paraId="75D0EF63" w14:textId="77777777" w:rsidR="00F34511" w:rsidRDefault="00F34511" w:rsidP="00F34511">
      <w:pPr>
        <w:rPr>
          <w:lang w:val="en-US"/>
        </w:rPr>
      </w:pPr>
    </w:p>
    <w:p w14:paraId="6B7C9CE0" w14:textId="77777777" w:rsidR="00F34511" w:rsidRDefault="00F34511" w:rsidP="00F34511">
      <w:pPr>
        <w:rPr>
          <w:lang w:val="en-US"/>
        </w:rPr>
        <w:sectPr w:rsidR="00F34511">
          <w:headerReference w:type="even" r:id="rId18"/>
          <w:headerReference w:type="default" r:id="rId19"/>
          <w:footerReference w:type="even" r:id="rId20"/>
          <w:footerReference w:type="default" r:id="rId21"/>
          <w:headerReference w:type="first" r:id="rId22"/>
          <w:footerReference w:type="first" r:id="rId23"/>
          <w:pgSz w:w="11907" w:h="16840" w:code="9"/>
          <w:pgMar w:top="1089" w:right="1089" w:bottom="1089" w:left="1089" w:header="482" w:footer="482" w:gutter="0"/>
          <w:pgNumType w:fmt="lowerRoman" w:start="1"/>
          <w:cols w:space="720"/>
          <w:vAlign w:val="both"/>
        </w:sectPr>
      </w:pPr>
    </w:p>
    <w:p w14:paraId="269B3D94" w14:textId="77777777" w:rsidR="00F34511" w:rsidRDefault="00F34511" w:rsidP="00F34511">
      <w:pPr>
        <w:spacing w:before="480"/>
        <w:jc w:val="center"/>
        <w:rPr>
          <w:sz w:val="22"/>
          <w:lang w:val="en-US"/>
        </w:rPr>
      </w:pPr>
      <w:r>
        <w:rPr>
          <w:sz w:val="22"/>
          <w:lang w:val="en-US"/>
        </w:rPr>
        <w:lastRenderedPageBreak/>
        <w:t>FOREWORD</w:t>
      </w:r>
    </w:p>
    <w:p w14:paraId="2C962884" w14:textId="77777777" w:rsidR="00F34511" w:rsidRDefault="00F34511" w:rsidP="00F34511">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179D09F3" w14:textId="77777777" w:rsidR="00F34511" w:rsidRDefault="00F34511" w:rsidP="00F34511">
      <w:pPr>
        <w:rPr>
          <w:sz w:val="22"/>
          <w:lang w:val="en-US"/>
        </w:rPr>
      </w:pPr>
      <w:r>
        <w:rPr>
          <w:sz w:val="22"/>
          <w:lang w:val="en-US"/>
        </w:rPr>
        <w:t xml:space="preserve">The </w:t>
      </w:r>
      <w:bookmarkStart w:id="9"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7E937961" w14:textId="77777777" w:rsidR="00F34511" w:rsidRDefault="00F34511" w:rsidP="00F34511">
      <w:pPr>
        <w:rPr>
          <w:sz w:val="22"/>
          <w:lang w:val="en-US"/>
        </w:rPr>
      </w:pPr>
      <w:r>
        <w:rPr>
          <w:sz w:val="22"/>
          <w:lang w:val="en-US"/>
        </w:rPr>
        <w:t>The approval of ITU-T Recommendations is covered by the procedure laid down in WTSA Resolution 1</w:t>
      </w:r>
      <w:bookmarkEnd w:id="9"/>
      <w:r>
        <w:rPr>
          <w:sz w:val="22"/>
          <w:lang w:val="en-US"/>
        </w:rPr>
        <w:t>.</w:t>
      </w:r>
    </w:p>
    <w:p w14:paraId="7AA470BA" w14:textId="77777777" w:rsidR="00F34511" w:rsidRDefault="00F34511" w:rsidP="00F34511">
      <w:pPr>
        <w:rPr>
          <w:sz w:val="22"/>
          <w:lang w:val="en-US"/>
        </w:rPr>
      </w:pPr>
      <w:r>
        <w:rPr>
          <w:sz w:val="22"/>
          <w:lang w:val="en-US"/>
        </w:rPr>
        <w:t>In some areas of information technology which fall within ITU-T's purview, the necessary standards are prepared on a collaborative basis with ISO and IEC.</w:t>
      </w:r>
    </w:p>
    <w:p w14:paraId="11857E64" w14:textId="77777777" w:rsidR="00F34511" w:rsidRDefault="00F34511" w:rsidP="00F34511">
      <w:pPr>
        <w:jc w:val="center"/>
        <w:rPr>
          <w:sz w:val="22"/>
          <w:lang w:val="en-US"/>
        </w:rPr>
      </w:pPr>
    </w:p>
    <w:p w14:paraId="494E8EAE" w14:textId="77777777" w:rsidR="00F34511" w:rsidRDefault="00F34511" w:rsidP="00F34511">
      <w:pPr>
        <w:jc w:val="center"/>
        <w:rPr>
          <w:sz w:val="22"/>
          <w:lang w:val="en-US"/>
        </w:rPr>
      </w:pPr>
    </w:p>
    <w:p w14:paraId="65C48692" w14:textId="77777777" w:rsidR="00F34511" w:rsidRDefault="00F34511" w:rsidP="00F34511">
      <w:pPr>
        <w:jc w:val="center"/>
        <w:rPr>
          <w:sz w:val="22"/>
          <w:lang w:val="en-US"/>
        </w:rPr>
      </w:pPr>
    </w:p>
    <w:p w14:paraId="3F6B7551" w14:textId="77777777" w:rsidR="00F34511" w:rsidRDefault="00F34511" w:rsidP="00F34511">
      <w:pPr>
        <w:jc w:val="center"/>
        <w:rPr>
          <w:sz w:val="22"/>
          <w:lang w:val="en-US"/>
        </w:rPr>
      </w:pPr>
      <w:r>
        <w:rPr>
          <w:sz w:val="22"/>
          <w:lang w:val="en-US"/>
        </w:rPr>
        <w:t>NOTE</w:t>
      </w:r>
    </w:p>
    <w:p w14:paraId="18807BF2" w14:textId="77777777" w:rsidR="00F34511" w:rsidRDefault="00F34511" w:rsidP="00F34511">
      <w:pPr>
        <w:spacing w:before="180"/>
        <w:rPr>
          <w:sz w:val="22"/>
          <w:lang w:val="en-US"/>
        </w:rPr>
      </w:pPr>
      <w:r>
        <w:rPr>
          <w:sz w:val="22"/>
        </w:rPr>
        <w:t xml:space="preserve">In </w:t>
      </w:r>
      <w:bookmarkStart w:id="10" w:name="iitextea"/>
      <w:r>
        <w:rPr>
          <w:sz w:val="22"/>
        </w:rPr>
        <w:t>this Recommendation, the expression "Administration" is used for conciseness to indicate both a telecommunication administration and a recognized operating agency</w:t>
      </w:r>
      <w:r>
        <w:rPr>
          <w:sz w:val="22"/>
          <w:lang w:val="en-US"/>
        </w:rPr>
        <w:t>.</w:t>
      </w:r>
    </w:p>
    <w:p w14:paraId="141FAC63" w14:textId="77777777" w:rsidR="00F34511" w:rsidRDefault="00F34511" w:rsidP="00F34511">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Pr>
          <w:sz w:val="22"/>
          <w:lang w:val="en-US"/>
        </w:rPr>
        <w:t>.</w:t>
      </w:r>
    </w:p>
    <w:p w14:paraId="1E2511A8" w14:textId="77777777" w:rsidR="00F34511" w:rsidRDefault="00F34511" w:rsidP="00F34511">
      <w:pPr>
        <w:jc w:val="center"/>
        <w:rPr>
          <w:sz w:val="22"/>
          <w:lang w:val="en-US"/>
        </w:rPr>
      </w:pPr>
    </w:p>
    <w:p w14:paraId="0F231CA5" w14:textId="77777777" w:rsidR="00F34511" w:rsidRDefault="00F34511" w:rsidP="00F34511">
      <w:pPr>
        <w:jc w:val="center"/>
        <w:rPr>
          <w:sz w:val="22"/>
          <w:lang w:val="en-US"/>
        </w:rPr>
      </w:pPr>
    </w:p>
    <w:p w14:paraId="510EABC6" w14:textId="77777777" w:rsidR="00F34511" w:rsidRDefault="00F34511" w:rsidP="00F34511">
      <w:pPr>
        <w:jc w:val="center"/>
        <w:rPr>
          <w:sz w:val="22"/>
          <w:lang w:val="en-US"/>
        </w:rPr>
      </w:pPr>
    </w:p>
    <w:p w14:paraId="3AE0AFDC" w14:textId="77777777" w:rsidR="00F34511" w:rsidRDefault="00F34511" w:rsidP="00F34511">
      <w:pPr>
        <w:jc w:val="center"/>
        <w:rPr>
          <w:sz w:val="22"/>
          <w:lang w:val="en-US"/>
        </w:rPr>
      </w:pPr>
    </w:p>
    <w:p w14:paraId="58C75819" w14:textId="77777777" w:rsidR="00F34511" w:rsidRDefault="00F34511" w:rsidP="00F34511">
      <w:pPr>
        <w:jc w:val="center"/>
        <w:rPr>
          <w:rFonts w:ascii="Symbol" w:hAnsi="Symbol"/>
          <w:sz w:val="22"/>
          <w:lang w:val="en-US"/>
        </w:rPr>
      </w:pPr>
      <w:r>
        <w:rPr>
          <w:sz w:val="22"/>
          <w:lang w:val="en-US"/>
        </w:rPr>
        <w:t>INTELLECTUAL PROPERTY RIGHTS</w:t>
      </w:r>
    </w:p>
    <w:p w14:paraId="728B945D" w14:textId="77777777" w:rsidR="00F34511" w:rsidRDefault="00F34511" w:rsidP="00F34511">
      <w:pPr>
        <w:rPr>
          <w:sz w:val="22"/>
          <w:lang w:val="en-US"/>
        </w:rPr>
      </w:pPr>
      <w:r>
        <w:rPr>
          <w:sz w:val="22"/>
          <w:lang w:val="en-US"/>
        </w:rPr>
        <w:t xml:space="preserve">ITU </w:t>
      </w:r>
      <w:bookmarkStart w:id="11"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6FC7B974" w14:textId="1FE03812" w:rsidR="00F34511" w:rsidRDefault="00F34511" w:rsidP="0093298D">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Pr>
          <w:sz w:val="22"/>
          <w:lang w:val="en-US"/>
        </w:rPr>
        <w:t xml:space="preserve"> at </w:t>
      </w:r>
      <w:hyperlink r:id="rId24" w:history="1">
        <w:r>
          <w:rPr>
            <w:rStyle w:val="Hyperlink"/>
            <w:rFonts w:eastAsia="SimSun"/>
            <w:sz w:val="22"/>
            <w:szCs w:val="22"/>
            <w:lang w:val="en-US" w:eastAsia="zh-CN"/>
          </w:rPr>
          <w:t>http://www.itu.int/ITU-T/ipr/</w:t>
        </w:r>
      </w:hyperlink>
      <w:r>
        <w:rPr>
          <w:sz w:val="22"/>
          <w:lang w:val="en-US"/>
        </w:rPr>
        <w:t>.</w:t>
      </w:r>
    </w:p>
    <w:p w14:paraId="5C229924" w14:textId="77777777" w:rsidR="00F34511" w:rsidRDefault="00F34511" w:rsidP="00F34511">
      <w:pPr>
        <w:jc w:val="center"/>
        <w:rPr>
          <w:sz w:val="22"/>
          <w:lang w:val="en-US"/>
        </w:rPr>
      </w:pPr>
    </w:p>
    <w:p w14:paraId="3659D99D" w14:textId="77777777" w:rsidR="00F34511" w:rsidRDefault="00F34511" w:rsidP="00F34511">
      <w:pPr>
        <w:jc w:val="center"/>
        <w:rPr>
          <w:sz w:val="22"/>
          <w:lang w:val="en-US"/>
        </w:rPr>
      </w:pPr>
    </w:p>
    <w:p w14:paraId="2FFE2637" w14:textId="77777777" w:rsidR="00F34511" w:rsidRDefault="00F34511" w:rsidP="00F34511">
      <w:pPr>
        <w:jc w:val="center"/>
        <w:rPr>
          <w:sz w:val="22"/>
          <w:lang w:val="en-US"/>
        </w:rPr>
      </w:pPr>
    </w:p>
    <w:p w14:paraId="440CDF13" w14:textId="77777777" w:rsidR="00F34511" w:rsidRDefault="00F34511" w:rsidP="00F34511">
      <w:pPr>
        <w:jc w:val="center"/>
        <w:rPr>
          <w:sz w:val="22"/>
          <w:lang w:val="en-US"/>
        </w:rPr>
      </w:pPr>
      <w:r>
        <w:rPr>
          <w:sz w:val="22"/>
          <w:lang w:val="en-US"/>
        </w:rPr>
        <w:sym w:font="Symbol" w:char="F0E3"/>
      </w:r>
      <w:r>
        <w:rPr>
          <w:sz w:val="22"/>
          <w:lang w:val="en-US"/>
        </w:rPr>
        <w:t> ITU </w:t>
      </w:r>
      <w:bookmarkStart w:id="12" w:name="iiannee"/>
      <w:bookmarkEnd w:id="12"/>
      <w:r>
        <w:rPr>
          <w:sz w:val="22"/>
          <w:lang w:val="en-US"/>
        </w:rPr>
        <w:t>2017</w:t>
      </w:r>
    </w:p>
    <w:p w14:paraId="3CD6C69A" w14:textId="77777777" w:rsidR="00F34511" w:rsidRDefault="00F34511" w:rsidP="00F34511">
      <w:pPr>
        <w:rPr>
          <w:sz w:val="22"/>
          <w:lang w:val="en-US"/>
        </w:rPr>
      </w:pPr>
      <w:r>
        <w:rPr>
          <w:sz w:val="22"/>
          <w:lang w:val="en-US"/>
        </w:rPr>
        <w:t>All rights reserved. No part of this publication may be reproduced, by any means whatsoever, without the prior written permission of ITU.</w:t>
      </w:r>
    </w:p>
    <w:p w14:paraId="168DCE9A" w14:textId="15664F63" w:rsidR="00F34511" w:rsidRPr="00D37382" w:rsidRDefault="00F34511" w:rsidP="008656B8">
      <w:pPr>
        <w:jc w:val="center"/>
        <w:rPr>
          <w:b/>
        </w:rPr>
      </w:pPr>
      <w:r w:rsidRPr="00F34511">
        <w:rPr>
          <w:b/>
          <w:lang w:val="en-US"/>
        </w:rPr>
        <w:br w:type="page"/>
      </w:r>
      <w:r w:rsidR="008656B8" w:rsidRPr="00D37382">
        <w:rPr>
          <w:b/>
        </w:rPr>
        <w:lastRenderedPageBreak/>
        <w:t>CONTENTS</w:t>
      </w:r>
    </w:p>
    <w:p w14:paraId="33700428" w14:textId="02E466FD" w:rsidR="00BF1E7C" w:rsidRDefault="00BF1E7C" w:rsidP="00BF1E7C">
      <w:pPr>
        <w:pStyle w:val="toc0"/>
        <w:ind w:right="992"/>
        <w:rPr>
          <w:noProof/>
        </w:rPr>
      </w:pPr>
      <w:r w:rsidRPr="00D37382">
        <w:tab/>
      </w:r>
      <w:r w:rsidRPr="00BF1E7C">
        <w:rPr>
          <w:lang w:val="en-US"/>
        </w:rPr>
        <w:t>Page</w:t>
      </w:r>
    </w:p>
    <w:p w14:paraId="6B5C4194" w14:textId="0E82701D" w:rsidR="00BF1E7C" w:rsidRDefault="00BF1E7C" w:rsidP="00BF1E7C">
      <w:pPr>
        <w:pStyle w:val="TOC2"/>
        <w:ind w:right="992"/>
        <w:rPr>
          <w:rFonts w:asciiTheme="minorHAnsi" w:eastAsiaTheme="minorEastAsia" w:hAnsiTheme="minorHAnsi" w:cstheme="minorBidi"/>
          <w:noProof/>
          <w:sz w:val="22"/>
          <w:szCs w:val="22"/>
          <w:lang w:val="en-US" w:eastAsia="zh-CN"/>
        </w:rPr>
      </w:pPr>
      <w:r>
        <w:rPr>
          <w:noProof/>
        </w:rPr>
        <w:t>0.1</w:t>
      </w:r>
      <w:r>
        <w:rPr>
          <w:rFonts w:asciiTheme="minorHAnsi" w:eastAsiaTheme="minorEastAsia" w:hAnsiTheme="minorHAnsi" w:cstheme="minorBidi"/>
          <w:noProof/>
          <w:sz w:val="22"/>
          <w:szCs w:val="22"/>
          <w:lang w:val="en-US" w:eastAsia="zh-CN"/>
        </w:rPr>
        <w:tab/>
      </w:r>
      <w:r w:rsidRPr="00BF1E7C">
        <w:rPr>
          <w:noProof/>
        </w:rPr>
        <w:t>Purpose</w:t>
      </w:r>
      <w:r>
        <w:rPr>
          <w:noProof/>
        </w:rPr>
        <w:tab/>
      </w:r>
      <w:r>
        <w:rPr>
          <w:noProof/>
        </w:rPr>
        <w:tab/>
      </w:r>
      <w:r w:rsidRPr="00BF1E7C">
        <w:rPr>
          <w:noProof/>
        </w:rPr>
        <w:t>iv</w:t>
      </w:r>
    </w:p>
    <w:p w14:paraId="4D4CBCCE" w14:textId="1DAB1DC1" w:rsidR="00BF1E7C" w:rsidRDefault="00BF1E7C" w:rsidP="00BF1E7C">
      <w:pPr>
        <w:pStyle w:val="TOC2"/>
        <w:ind w:right="992"/>
        <w:rPr>
          <w:rFonts w:asciiTheme="minorHAnsi" w:eastAsiaTheme="minorEastAsia" w:hAnsiTheme="minorHAnsi" w:cstheme="minorBidi"/>
          <w:noProof/>
          <w:sz w:val="22"/>
          <w:szCs w:val="22"/>
          <w:lang w:val="en-US" w:eastAsia="zh-CN"/>
        </w:rPr>
      </w:pPr>
      <w:r>
        <w:rPr>
          <w:noProof/>
        </w:rPr>
        <w:t>0.2</w:t>
      </w:r>
      <w:r>
        <w:rPr>
          <w:rFonts w:asciiTheme="minorHAnsi" w:eastAsiaTheme="minorEastAsia" w:hAnsiTheme="minorHAnsi" w:cstheme="minorBidi"/>
          <w:noProof/>
          <w:sz w:val="22"/>
          <w:szCs w:val="22"/>
          <w:lang w:val="en-US" w:eastAsia="zh-CN"/>
        </w:rPr>
        <w:tab/>
      </w:r>
      <w:r>
        <w:rPr>
          <w:noProof/>
        </w:rPr>
        <w:t xml:space="preserve">Examples of </w:t>
      </w:r>
      <w:r w:rsidRPr="00BF1E7C">
        <w:rPr>
          <w:noProof/>
        </w:rPr>
        <w:t>use</w:t>
      </w:r>
      <w:r>
        <w:rPr>
          <w:noProof/>
        </w:rPr>
        <w:tab/>
      </w:r>
      <w:r>
        <w:rPr>
          <w:noProof/>
        </w:rPr>
        <w:tab/>
      </w:r>
      <w:r w:rsidRPr="00BF1E7C">
        <w:rPr>
          <w:noProof/>
        </w:rPr>
        <w:t>iv</w:t>
      </w:r>
    </w:p>
    <w:p w14:paraId="13F4165C" w14:textId="2B08B686" w:rsidR="00BF1E7C" w:rsidRDefault="00BF1E7C" w:rsidP="00BF1E7C">
      <w:pPr>
        <w:pStyle w:val="TOC2"/>
        <w:ind w:right="992"/>
        <w:rPr>
          <w:rFonts w:asciiTheme="minorHAnsi" w:eastAsiaTheme="minorEastAsia" w:hAnsiTheme="minorHAnsi" w:cstheme="minorBidi"/>
          <w:noProof/>
          <w:sz w:val="22"/>
          <w:szCs w:val="22"/>
          <w:lang w:val="en-US" w:eastAsia="zh-CN"/>
        </w:rPr>
      </w:pPr>
      <w:r>
        <w:rPr>
          <w:noProof/>
        </w:rPr>
        <w:t>0.3</w:t>
      </w:r>
      <w:r>
        <w:rPr>
          <w:rFonts w:asciiTheme="minorHAnsi" w:eastAsiaTheme="minorEastAsia" w:hAnsiTheme="minorHAnsi" w:cstheme="minorBidi"/>
          <w:noProof/>
          <w:sz w:val="22"/>
          <w:szCs w:val="22"/>
          <w:lang w:val="en-US" w:eastAsia="zh-CN"/>
        </w:rPr>
        <w:tab/>
      </w:r>
      <w:r>
        <w:rPr>
          <w:noProof/>
        </w:rPr>
        <w:t xml:space="preserve">Warranty </w:t>
      </w:r>
      <w:r w:rsidRPr="00BF1E7C">
        <w:rPr>
          <w:noProof/>
        </w:rPr>
        <w:t>disclaimer</w:t>
      </w:r>
      <w:r>
        <w:rPr>
          <w:noProof/>
        </w:rPr>
        <w:tab/>
      </w:r>
      <w:r>
        <w:rPr>
          <w:noProof/>
        </w:rPr>
        <w:tab/>
      </w:r>
      <w:r w:rsidRPr="00BF1E7C">
        <w:rPr>
          <w:noProof/>
        </w:rPr>
        <w:t>iv</w:t>
      </w:r>
    </w:p>
    <w:p w14:paraId="160A9400" w14:textId="5734E53C" w:rsidR="00BF1E7C" w:rsidRDefault="00BF1E7C" w:rsidP="00BF1E7C">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BF1E7C">
        <w:rPr>
          <w:noProof/>
        </w:rPr>
        <w:t>Scope</w:t>
      </w:r>
      <w:r>
        <w:rPr>
          <w:noProof/>
        </w:rPr>
        <w:tab/>
      </w:r>
      <w:r>
        <w:rPr>
          <w:noProof/>
        </w:rPr>
        <w:tab/>
      </w:r>
      <w:r w:rsidRPr="00BF1E7C">
        <w:rPr>
          <w:noProof/>
        </w:rPr>
        <w:t>1</w:t>
      </w:r>
    </w:p>
    <w:p w14:paraId="2EDC8FE7" w14:textId="75B10D46" w:rsidR="00BF1E7C" w:rsidRDefault="00BF1E7C" w:rsidP="00BF1E7C">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BF1E7C">
        <w:rPr>
          <w:noProof/>
        </w:rPr>
        <w:t>References</w:t>
      </w:r>
      <w:r>
        <w:rPr>
          <w:noProof/>
        </w:rPr>
        <w:tab/>
      </w:r>
      <w:r>
        <w:rPr>
          <w:noProof/>
        </w:rPr>
        <w:tab/>
      </w:r>
      <w:r w:rsidRPr="00BF1E7C">
        <w:rPr>
          <w:noProof/>
        </w:rPr>
        <w:t>1</w:t>
      </w:r>
    </w:p>
    <w:p w14:paraId="5E896AD5" w14:textId="7B3D2847" w:rsidR="00BF1E7C" w:rsidRDefault="00BF1E7C" w:rsidP="00BF1E7C">
      <w:pPr>
        <w:pStyle w:val="TOC2"/>
        <w:ind w:right="992"/>
        <w:rPr>
          <w:rFonts w:asciiTheme="minorHAnsi" w:eastAsiaTheme="minorEastAsia" w:hAnsiTheme="minorHAnsi" w:cstheme="minorBidi"/>
          <w:noProof/>
          <w:sz w:val="22"/>
          <w:szCs w:val="22"/>
          <w:lang w:val="en-US" w:eastAsia="zh-CN"/>
        </w:rPr>
      </w:pPr>
      <w:r>
        <w:rPr>
          <w:noProof/>
        </w:rPr>
        <w:t>2.1</w:t>
      </w:r>
      <w:r>
        <w:rPr>
          <w:rFonts w:asciiTheme="minorHAnsi" w:eastAsiaTheme="minorEastAsia" w:hAnsiTheme="minorHAnsi" w:cstheme="minorBidi"/>
          <w:noProof/>
          <w:sz w:val="22"/>
          <w:szCs w:val="22"/>
          <w:lang w:val="en-US" w:eastAsia="zh-CN"/>
        </w:rPr>
        <w:tab/>
      </w:r>
      <w:r>
        <w:rPr>
          <w:noProof/>
        </w:rPr>
        <w:t xml:space="preserve">Normative </w:t>
      </w:r>
      <w:r w:rsidRPr="00BF1E7C">
        <w:rPr>
          <w:noProof/>
        </w:rPr>
        <w:t>references</w:t>
      </w:r>
      <w:r>
        <w:rPr>
          <w:noProof/>
        </w:rPr>
        <w:tab/>
      </w:r>
      <w:r>
        <w:rPr>
          <w:noProof/>
        </w:rPr>
        <w:tab/>
      </w:r>
      <w:r w:rsidRPr="00BF1E7C">
        <w:rPr>
          <w:noProof/>
        </w:rPr>
        <w:t>1</w:t>
      </w:r>
    </w:p>
    <w:p w14:paraId="58D44605" w14:textId="216836A2" w:rsidR="00BF1E7C" w:rsidRDefault="00BF1E7C" w:rsidP="00BF1E7C">
      <w:pPr>
        <w:pStyle w:val="TOC2"/>
        <w:ind w:right="992"/>
        <w:rPr>
          <w:rFonts w:asciiTheme="minorHAnsi" w:eastAsiaTheme="minorEastAsia" w:hAnsiTheme="minorHAnsi" w:cstheme="minorBidi"/>
          <w:noProof/>
          <w:sz w:val="22"/>
          <w:szCs w:val="22"/>
          <w:lang w:val="en-US" w:eastAsia="zh-CN"/>
        </w:rPr>
      </w:pPr>
      <w:r>
        <w:rPr>
          <w:noProof/>
        </w:rPr>
        <w:t>2.2</w:t>
      </w:r>
      <w:r>
        <w:rPr>
          <w:rFonts w:asciiTheme="minorHAnsi" w:eastAsiaTheme="minorEastAsia" w:hAnsiTheme="minorHAnsi" w:cstheme="minorBidi"/>
          <w:noProof/>
          <w:sz w:val="22"/>
          <w:szCs w:val="22"/>
          <w:lang w:val="en-US" w:eastAsia="zh-CN"/>
        </w:rPr>
        <w:tab/>
      </w:r>
      <w:r>
        <w:rPr>
          <w:noProof/>
        </w:rPr>
        <w:t xml:space="preserve">Additional </w:t>
      </w:r>
      <w:r w:rsidRPr="00BF1E7C">
        <w:rPr>
          <w:noProof/>
        </w:rPr>
        <w:t>references</w:t>
      </w:r>
      <w:r>
        <w:rPr>
          <w:noProof/>
        </w:rPr>
        <w:tab/>
      </w:r>
      <w:r>
        <w:rPr>
          <w:noProof/>
        </w:rPr>
        <w:tab/>
      </w:r>
      <w:r w:rsidRPr="00BF1E7C">
        <w:rPr>
          <w:noProof/>
        </w:rPr>
        <w:t>1</w:t>
      </w:r>
    </w:p>
    <w:p w14:paraId="628F0315" w14:textId="388C9B59" w:rsidR="00BF1E7C" w:rsidRDefault="00BF1E7C" w:rsidP="00BF1E7C">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BF1E7C">
        <w:rPr>
          <w:noProof/>
        </w:rPr>
        <w:t>Definitions</w:t>
      </w:r>
      <w:r>
        <w:rPr>
          <w:noProof/>
        </w:rPr>
        <w:tab/>
      </w:r>
      <w:r>
        <w:rPr>
          <w:noProof/>
        </w:rPr>
        <w:tab/>
      </w:r>
      <w:r w:rsidRPr="00BF1E7C">
        <w:rPr>
          <w:noProof/>
        </w:rPr>
        <w:t>1</w:t>
      </w:r>
    </w:p>
    <w:p w14:paraId="23763198" w14:textId="38AFA203" w:rsidR="00BF1E7C" w:rsidRDefault="00BF1E7C" w:rsidP="00BF1E7C">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sidRPr="00BF1E7C">
        <w:rPr>
          <w:noProof/>
        </w:rPr>
        <w:t>Abbreviations</w:t>
      </w:r>
      <w:r>
        <w:rPr>
          <w:noProof/>
        </w:rPr>
        <w:tab/>
      </w:r>
      <w:r>
        <w:rPr>
          <w:noProof/>
        </w:rPr>
        <w:tab/>
      </w:r>
      <w:r w:rsidRPr="00BF1E7C">
        <w:rPr>
          <w:noProof/>
        </w:rPr>
        <w:t>2</w:t>
      </w:r>
    </w:p>
    <w:p w14:paraId="08595C74" w14:textId="13836463" w:rsidR="00BF1E7C" w:rsidRDefault="00BF1E7C" w:rsidP="00BF1E7C">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BF1E7C">
        <w:rPr>
          <w:noProof/>
        </w:rPr>
        <w:t>Conventions</w:t>
      </w:r>
      <w:r>
        <w:rPr>
          <w:noProof/>
        </w:rPr>
        <w:tab/>
      </w:r>
      <w:r>
        <w:rPr>
          <w:noProof/>
        </w:rPr>
        <w:tab/>
      </w:r>
      <w:r w:rsidRPr="00BF1E7C">
        <w:rPr>
          <w:noProof/>
        </w:rPr>
        <w:t>2</w:t>
      </w:r>
    </w:p>
    <w:p w14:paraId="673C8583" w14:textId="740F2AEA" w:rsidR="00BF1E7C" w:rsidRPr="00BF1E7C" w:rsidRDefault="00BF1E7C" w:rsidP="00BF1E7C">
      <w:pPr>
        <w:pStyle w:val="TOC1"/>
        <w:ind w:right="992"/>
        <w:rPr>
          <w:rFonts w:asciiTheme="minorHAnsi" w:eastAsiaTheme="minorEastAsia" w:hAnsiTheme="minorHAnsi" w:cstheme="minorBidi"/>
          <w:noProof/>
          <w:sz w:val="22"/>
          <w:szCs w:val="22"/>
          <w:lang w:val="fr-FR" w:eastAsia="zh-CN"/>
        </w:rPr>
      </w:pPr>
      <w:r>
        <w:rPr>
          <w:noProof/>
        </w:rPr>
        <w:t>6</w:t>
      </w:r>
      <w:r>
        <w:rPr>
          <w:rFonts w:asciiTheme="minorHAnsi" w:eastAsiaTheme="minorEastAsia" w:hAnsiTheme="minorHAnsi" w:cstheme="minorBidi"/>
          <w:noProof/>
          <w:sz w:val="22"/>
          <w:szCs w:val="22"/>
          <w:lang w:val="en-US" w:eastAsia="zh-CN"/>
        </w:rPr>
        <w:tab/>
      </w:r>
      <w:r>
        <w:rPr>
          <w:noProof/>
        </w:rPr>
        <w:t xml:space="preserve">Reference software for Rec. </w:t>
      </w:r>
      <w:r w:rsidRPr="00BF1E7C">
        <w:rPr>
          <w:noProof/>
          <w:lang w:val="fr-FR"/>
        </w:rPr>
        <w:t>ITU-T H.265 | ISO/IEC 23008-2</w:t>
      </w:r>
      <w:r w:rsidRPr="00BF1E7C">
        <w:rPr>
          <w:noProof/>
          <w:lang w:val="fr-FR"/>
        </w:rPr>
        <w:tab/>
      </w:r>
      <w:r w:rsidRPr="00BF1E7C">
        <w:rPr>
          <w:noProof/>
          <w:lang w:val="fr-FR"/>
        </w:rPr>
        <w:tab/>
        <w:t>2</w:t>
      </w:r>
    </w:p>
    <w:p w14:paraId="321992A2" w14:textId="77777777" w:rsidR="00F34511" w:rsidRDefault="00F34511" w:rsidP="00F34511">
      <w:pPr>
        <w:rPr>
          <w:lang w:val="fr-FR"/>
        </w:rPr>
      </w:pPr>
    </w:p>
    <w:p w14:paraId="0F41FB56" w14:textId="77777777" w:rsidR="00BF1E7C" w:rsidRPr="001F2E77" w:rsidRDefault="00BF1E7C" w:rsidP="00BF1E7C">
      <w:pPr>
        <w:rPr>
          <w:rFonts w:eastAsiaTheme="minorEastAsia"/>
        </w:rPr>
      </w:pPr>
      <w:r w:rsidRPr="001F2E77">
        <w:rPr>
          <w:rFonts w:eastAsiaTheme="minorEastAsia"/>
        </w:rPr>
        <w:t xml:space="preserve">Electronic attachment: </w:t>
      </w:r>
      <w:r w:rsidRPr="00234FCD">
        <w:t>Reference source code</w:t>
      </w:r>
    </w:p>
    <w:p w14:paraId="0E0C771B" w14:textId="77777777" w:rsidR="00BF1E7C" w:rsidRPr="00D37382" w:rsidRDefault="00BF1E7C" w:rsidP="00F34511"/>
    <w:p w14:paraId="1A1B2D04" w14:textId="7AC58610" w:rsidR="00BF1E7C" w:rsidRPr="00D37382" w:rsidRDefault="00BF1E7C" w:rsidP="00F34511">
      <w:r w:rsidRPr="00D37382">
        <w:br w:type="page"/>
      </w:r>
    </w:p>
    <w:p w14:paraId="31FC997E" w14:textId="77777777" w:rsidR="00BF1E7C" w:rsidRPr="00E466D9" w:rsidRDefault="00BF1E7C" w:rsidP="00BF1E7C">
      <w:pPr>
        <w:pStyle w:val="Headingb"/>
        <w:rPr>
          <w:lang w:val="en-US"/>
        </w:rPr>
      </w:pPr>
      <w:bookmarkStart w:id="13" w:name="_Toc368224322"/>
      <w:bookmarkStart w:id="14" w:name="_Toc368225060"/>
      <w:bookmarkStart w:id="15" w:name="_Toc368225416"/>
      <w:bookmarkStart w:id="16" w:name="_Toc455750866"/>
      <w:r w:rsidRPr="00E466D9">
        <w:rPr>
          <w:lang w:val="en-US"/>
        </w:rPr>
        <w:lastRenderedPageBreak/>
        <w:t>Introduction</w:t>
      </w:r>
      <w:bookmarkEnd w:id="13"/>
      <w:bookmarkEnd w:id="14"/>
      <w:bookmarkEnd w:id="15"/>
      <w:bookmarkEnd w:id="16"/>
    </w:p>
    <w:p w14:paraId="42993770" w14:textId="77777777" w:rsidR="00BF1E7C" w:rsidRPr="00D321A7" w:rsidRDefault="00BF1E7C" w:rsidP="00BF1E7C">
      <w:pPr>
        <w:pStyle w:val="Heading2"/>
      </w:pPr>
      <w:bookmarkStart w:id="17" w:name="_Toc121045949"/>
      <w:bookmarkStart w:id="18" w:name="_Toc203472131"/>
      <w:bookmarkStart w:id="19" w:name="_Toc204400425"/>
      <w:bookmarkStart w:id="20" w:name="_Toc245087569"/>
      <w:bookmarkStart w:id="21" w:name="_Toc405796287"/>
      <w:bookmarkStart w:id="22" w:name="_Toc421862593"/>
      <w:bookmarkStart w:id="23" w:name="_Toc433206748"/>
      <w:bookmarkStart w:id="24" w:name="_Toc455750867"/>
      <w:bookmarkStart w:id="25" w:name="_Toc476572583"/>
      <w:r w:rsidRPr="00D321A7">
        <w:t>0.1</w:t>
      </w:r>
      <w:r w:rsidRPr="00D321A7">
        <w:tab/>
        <w:t>Purpose</w:t>
      </w:r>
      <w:bookmarkEnd w:id="17"/>
      <w:bookmarkEnd w:id="18"/>
      <w:bookmarkEnd w:id="19"/>
      <w:bookmarkEnd w:id="20"/>
      <w:bookmarkEnd w:id="21"/>
      <w:bookmarkEnd w:id="22"/>
      <w:bookmarkEnd w:id="23"/>
      <w:bookmarkEnd w:id="24"/>
      <w:bookmarkEnd w:id="25"/>
    </w:p>
    <w:p w14:paraId="0AF0942A" w14:textId="77777777" w:rsidR="00BF1E7C" w:rsidRPr="00D321A7" w:rsidRDefault="00BF1E7C" w:rsidP="00BF1E7C">
      <w:r w:rsidRPr="00D321A7">
        <w:t>The purpose of this Recommendation | International Standard is to provide the following:</w:t>
      </w:r>
    </w:p>
    <w:p w14:paraId="4A70C5E1" w14:textId="77777777" w:rsidR="00BF1E7C" w:rsidRPr="00D321A7" w:rsidRDefault="00BF1E7C" w:rsidP="00BF1E7C">
      <w:pPr>
        <w:pStyle w:val="enumlev1"/>
      </w:pPr>
      <w:r w:rsidRPr="00D321A7">
        <w:t>–</w:t>
      </w:r>
      <w:r w:rsidRPr="00D321A7">
        <w:tab/>
        <w:t>Reference decoder software capable of decoding bitstreams that conform to Rec. ITU</w:t>
      </w:r>
      <w:r w:rsidRPr="00D321A7">
        <w:noBreakHyphen/>
        <w:t>T H.265 | ISO/IEC</w:t>
      </w:r>
      <w:r>
        <w:t> </w:t>
      </w:r>
      <w:r w:rsidRPr="00D321A7">
        <w:t>23008-2 in a manner that conforms to the decoding process specified in Rec.</w:t>
      </w:r>
      <w:r>
        <w:t> </w:t>
      </w:r>
      <w:r w:rsidRPr="00D321A7">
        <w:t>ITU-T H.265 | ISO/IEC 23008-2.</w:t>
      </w:r>
    </w:p>
    <w:p w14:paraId="63643289" w14:textId="77777777" w:rsidR="00BF1E7C" w:rsidRPr="00D321A7" w:rsidRDefault="00BF1E7C" w:rsidP="00BF1E7C">
      <w:pPr>
        <w:pStyle w:val="enumlev1"/>
      </w:pPr>
      <w:r w:rsidRPr="00D321A7">
        <w:t>–</w:t>
      </w:r>
      <w:r w:rsidRPr="00D321A7">
        <w:tab/>
        <w:t>Reference encoder software capable of producing bitstreams that conform to Rec. ITU</w:t>
      </w:r>
      <w:r w:rsidRPr="00D321A7">
        <w:noBreakHyphen/>
        <w:t>T H.265 |</w:t>
      </w:r>
      <w:r>
        <w:t xml:space="preserve"> </w:t>
      </w:r>
      <w:r w:rsidRPr="00D321A7">
        <w:t>ISO/IEC</w:t>
      </w:r>
      <w:r>
        <w:t> </w:t>
      </w:r>
      <w:r w:rsidRPr="00D321A7">
        <w:t>23008-2.</w:t>
      </w:r>
    </w:p>
    <w:p w14:paraId="15F39DE5" w14:textId="77777777" w:rsidR="00BF1E7C" w:rsidRPr="00D321A7" w:rsidRDefault="00BF1E7C" w:rsidP="00BF1E7C">
      <w:pPr>
        <w:pStyle w:val="Heading2"/>
      </w:pPr>
      <w:bookmarkStart w:id="26" w:name="_Toc121045950"/>
      <w:bookmarkStart w:id="27" w:name="_Toc203472132"/>
      <w:bookmarkStart w:id="28" w:name="_Toc204400426"/>
      <w:bookmarkStart w:id="29" w:name="_Toc245087570"/>
      <w:bookmarkStart w:id="30" w:name="_Toc405796288"/>
      <w:bookmarkStart w:id="31" w:name="_Toc421862594"/>
      <w:bookmarkStart w:id="32" w:name="_Toc433206749"/>
      <w:bookmarkStart w:id="33" w:name="_Toc455750868"/>
      <w:bookmarkStart w:id="34" w:name="_Toc476572584"/>
      <w:r w:rsidRPr="00D321A7">
        <w:rPr>
          <w:noProof/>
        </w:rPr>
        <w:t>0</w:t>
      </w:r>
      <w:r w:rsidRPr="00D321A7">
        <w:t>.</w:t>
      </w:r>
      <w:r w:rsidRPr="00D321A7">
        <w:rPr>
          <w:noProof/>
        </w:rPr>
        <w:t>2</w:t>
      </w:r>
      <w:r w:rsidRPr="00D321A7">
        <w:tab/>
        <w:t>Examples of use</w:t>
      </w:r>
      <w:bookmarkEnd w:id="26"/>
      <w:bookmarkEnd w:id="27"/>
      <w:bookmarkEnd w:id="28"/>
      <w:bookmarkEnd w:id="29"/>
      <w:bookmarkEnd w:id="30"/>
      <w:bookmarkEnd w:id="31"/>
      <w:bookmarkEnd w:id="32"/>
      <w:bookmarkEnd w:id="33"/>
      <w:bookmarkEnd w:id="34"/>
    </w:p>
    <w:p w14:paraId="3DFD11CA" w14:textId="77777777" w:rsidR="00BF1E7C" w:rsidRPr="00D321A7" w:rsidRDefault="00BF1E7C" w:rsidP="00BF1E7C">
      <w:r w:rsidRPr="00D321A7">
        <w:t>Some examples of use that may be appropriate for the reference decoder software are as follows:</w:t>
      </w:r>
    </w:p>
    <w:p w14:paraId="30A043AE" w14:textId="77777777" w:rsidR="00BF1E7C" w:rsidRPr="00D321A7" w:rsidRDefault="00BF1E7C" w:rsidP="00BF1E7C">
      <w:pPr>
        <w:pStyle w:val="enumlev1"/>
      </w:pPr>
      <w:r w:rsidRPr="00D321A7">
        <w:t>–</w:t>
      </w:r>
      <w:r w:rsidRPr="00D321A7">
        <w:tab/>
        <w:t>As an illustration of how to perform the decoding process specified in Rec. ITU-T H.265 | ISO/IEC 23008</w:t>
      </w:r>
      <w:r>
        <w:noBreakHyphen/>
      </w:r>
      <w:r w:rsidRPr="00D321A7">
        <w:t>2.</w:t>
      </w:r>
    </w:p>
    <w:p w14:paraId="0F514720" w14:textId="77777777" w:rsidR="00BF1E7C" w:rsidRPr="00D321A7" w:rsidRDefault="00BF1E7C" w:rsidP="00BF1E7C">
      <w:pPr>
        <w:pStyle w:val="enumlev1"/>
      </w:pPr>
      <w:r w:rsidRPr="00D321A7">
        <w:t>–</w:t>
      </w:r>
      <w:r w:rsidRPr="00D321A7">
        <w:tab/>
        <w:t>As the starting basis for the implementation of a decoder that conforms to Rec. ITU-T H.265 | ISO/IEC 23008-2.</w:t>
      </w:r>
    </w:p>
    <w:p w14:paraId="3C225318" w14:textId="77777777" w:rsidR="00BF1E7C" w:rsidRPr="00D321A7" w:rsidRDefault="00BF1E7C" w:rsidP="00BF1E7C">
      <w:pPr>
        <w:pStyle w:val="enumlev1"/>
      </w:pPr>
      <w:r w:rsidRPr="00D321A7">
        <w:t>–</w:t>
      </w:r>
      <w:r w:rsidRPr="00D321A7">
        <w:tab/>
        <w:t>For testing the conformance of a decoder implementation with the decoding process specified in Rec. ITU</w:t>
      </w:r>
      <w:r>
        <w:noBreakHyphen/>
      </w:r>
      <w:r w:rsidRPr="00D321A7">
        <w:t>T H.265 | ISO/IEC 23008-2 (as the values of the samples in all decoded pictures and the relative ordering of those pictures will be identical from all conforming decoder implementations that support the profile and level used in a bitstream that conforms to Rec. ITU-T H.265 | ISO/IEC 23008-2).</w:t>
      </w:r>
    </w:p>
    <w:p w14:paraId="0BDA899A" w14:textId="77777777" w:rsidR="00BF1E7C" w:rsidRPr="00D321A7" w:rsidRDefault="00BF1E7C" w:rsidP="00BF1E7C">
      <w:pPr>
        <w:pStyle w:val="enumlev1"/>
      </w:pPr>
      <w:r w:rsidRPr="00D321A7">
        <w:t>–</w:t>
      </w:r>
      <w:r w:rsidRPr="00D321A7">
        <w:tab/>
        <w:t>For testing the conformance of a bitstream to the constraints specified for bitstream conformance in Rec. ITU-T H.265 | ISO/IEC 23008-2, as the software can detect and report many bitstream conformance violations.</w:t>
      </w:r>
    </w:p>
    <w:p w14:paraId="59DD902B" w14:textId="77777777" w:rsidR="00BF1E7C" w:rsidRPr="00D321A7" w:rsidRDefault="00BF1E7C" w:rsidP="00BF1E7C">
      <w:pPr>
        <w:pStyle w:val="Note2"/>
      </w:pPr>
      <w:r w:rsidRPr="00D321A7">
        <w:t>NOTE 1 – However, the lack of the detection of any conformance violation by the reference decoder software should not be considered as definitive proof that the bitstream conforms to all constraints specified for bitstream conformance in Rec. ITU-T H.265 | ISO/IEC 23008-2.</w:t>
      </w:r>
    </w:p>
    <w:p w14:paraId="23F09671" w14:textId="77777777" w:rsidR="00BF1E7C" w:rsidRPr="00D321A7" w:rsidRDefault="00BF1E7C" w:rsidP="00BF1E7C">
      <w:r w:rsidRPr="00D321A7">
        <w:t>Some examples of use that may be appropriate for the reference encoder software are as follows:</w:t>
      </w:r>
    </w:p>
    <w:p w14:paraId="5FC83834" w14:textId="77777777" w:rsidR="00BF1E7C" w:rsidRPr="00D321A7" w:rsidRDefault="00BF1E7C" w:rsidP="00BF1E7C">
      <w:pPr>
        <w:pStyle w:val="enumlev1"/>
      </w:pPr>
      <w:r w:rsidRPr="00D321A7">
        <w:t>–</w:t>
      </w:r>
      <w:r w:rsidRPr="00D321A7">
        <w:tab/>
        <w:t>As an illustration of how to perform an encoding process that produces bitstreams that conform to the constraints specified for bitstream conformance in Rec. ITU-T H.265 | ISO/IEC 23008-2.</w:t>
      </w:r>
    </w:p>
    <w:p w14:paraId="1F2103DA" w14:textId="77777777" w:rsidR="00BF1E7C" w:rsidRPr="00D321A7" w:rsidRDefault="00BF1E7C" w:rsidP="00BF1E7C">
      <w:pPr>
        <w:pStyle w:val="enumlev1"/>
      </w:pPr>
      <w:r w:rsidRPr="00D321A7">
        <w:t>–</w:t>
      </w:r>
      <w:r w:rsidRPr="00D321A7">
        <w:tab/>
        <w:t>As the starting basis for the implementation of an encoder that conforms to Rec. ITU</w:t>
      </w:r>
      <w:r w:rsidRPr="00D321A7">
        <w:noBreakHyphen/>
        <w:t>T H.265 | ISO/IEC 23008-2.</w:t>
      </w:r>
    </w:p>
    <w:p w14:paraId="509D7752" w14:textId="77777777" w:rsidR="00BF1E7C" w:rsidRPr="00D321A7" w:rsidRDefault="00BF1E7C" w:rsidP="00BF1E7C">
      <w:pPr>
        <w:pStyle w:val="enumlev1"/>
      </w:pPr>
      <w:r w:rsidRPr="00D321A7">
        <w:t>–</w:t>
      </w:r>
      <w:r w:rsidRPr="00D321A7">
        <w:tab/>
        <w:t>As a means of generating bitstreams for testing the conformance of a decoder implementation with the decoding process specified in Rec. ITU-T H.265 | ISO/IEC 23008-2.</w:t>
      </w:r>
    </w:p>
    <w:p w14:paraId="43F75650" w14:textId="77777777" w:rsidR="00BF1E7C" w:rsidRPr="00D321A7" w:rsidRDefault="00BF1E7C" w:rsidP="00BF1E7C">
      <w:pPr>
        <w:pStyle w:val="enumlev1"/>
      </w:pPr>
      <w:r w:rsidRPr="00D321A7">
        <w:t>–</w:t>
      </w:r>
      <w:r w:rsidRPr="00D321A7">
        <w:tab/>
        <w:t>As a means of evaluating and demonstrating examples of the quality that can be achieved by an encoding process that conforms to Rec. ITU-T H.265 | ISO/IEC 23008-2.</w:t>
      </w:r>
    </w:p>
    <w:p w14:paraId="02B70685" w14:textId="77777777" w:rsidR="00BF1E7C" w:rsidRPr="00D321A7" w:rsidRDefault="00BF1E7C" w:rsidP="00BF1E7C">
      <w:pPr>
        <w:pStyle w:val="Note2"/>
      </w:pPr>
      <w:r w:rsidRPr="00D321A7">
        <w:t>NOTE 2 – However, no guarantee of the quality that will be achieved by an encoder is provided by its conformance to Rec. ITU-T H.265 | ISO/IEC 23008-2, as the conformance of an encoder to Rec. ITU</w:t>
      </w:r>
      <w:r w:rsidRPr="00D321A7">
        <w:noBreakHyphen/>
        <w:t>T H.265 | ISO/IEC 23008-2 is defined only in terms of format constraints imposed on the bitstream syntax. Thus, while the reference encoder software may suffice to provide some illustrative examples of what quality can be achieved in conformance to Rec.</w:t>
      </w:r>
      <w:r>
        <w:t> </w:t>
      </w:r>
      <w:r w:rsidRPr="00D321A7">
        <w:t>ITU</w:t>
      </w:r>
      <w:r>
        <w:noBreakHyphen/>
      </w:r>
      <w:r w:rsidRPr="00D321A7">
        <w:t>T H.265 | ISO/IEC 23008-2, it provides neither an assurance of minimum guaranteed video encoding quality nor maximum achievable video encoding quality.</w:t>
      </w:r>
    </w:p>
    <w:p w14:paraId="4281CC6C" w14:textId="77777777" w:rsidR="00BF1E7C" w:rsidRPr="00D321A7" w:rsidRDefault="00BF1E7C" w:rsidP="00BF1E7C">
      <w:pPr>
        <w:pStyle w:val="Heading2"/>
      </w:pPr>
      <w:bookmarkStart w:id="35" w:name="_Toc121045951"/>
      <w:bookmarkStart w:id="36" w:name="_Toc203472133"/>
      <w:bookmarkStart w:id="37" w:name="_Toc204400427"/>
      <w:bookmarkStart w:id="38" w:name="_Toc245087571"/>
      <w:bookmarkStart w:id="39" w:name="_Toc405796289"/>
      <w:bookmarkStart w:id="40" w:name="_Toc421862595"/>
      <w:bookmarkStart w:id="41" w:name="_Toc433206750"/>
      <w:bookmarkStart w:id="42" w:name="_Toc455750869"/>
      <w:bookmarkStart w:id="43" w:name="_Toc476572585"/>
      <w:r w:rsidRPr="00D321A7">
        <w:rPr>
          <w:noProof/>
        </w:rPr>
        <w:t>0</w:t>
      </w:r>
      <w:r w:rsidRPr="00D321A7">
        <w:t>.</w:t>
      </w:r>
      <w:r w:rsidRPr="00D321A7">
        <w:rPr>
          <w:noProof/>
        </w:rPr>
        <w:t>3</w:t>
      </w:r>
      <w:r w:rsidRPr="00D321A7">
        <w:tab/>
        <w:t>Warranty disclaimer</w:t>
      </w:r>
      <w:bookmarkEnd w:id="35"/>
      <w:bookmarkEnd w:id="36"/>
      <w:bookmarkEnd w:id="37"/>
      <w:bookmarkEnd w:id="38"/>
      <w:bookmarkEnd w:id="39"/>
      <w:bookmarkEnd w:id="40"/>
      <w:bookmarkEnd w:id="41"/>
      <w:bookmarkEnd w:id="42"/>
      <w:bookmarkEnd w:id="43"/>
    </w:p>
    <w:p w14:paraId="088C163E" w14:textId="77777777" w:rsidR="00BF1E7C" w:rsidRPr="00D321A7" w:rsidRDefault="00BF1E7C" w:rsidP="00BF1E7C">
      <w:r w:rsidRPr="00D321A7">
        <w:t>Regardless of any and all statements made herein or elsewhere regarding the possible uses of the reference software, the following disclaimers of warranty apply to the provided reference software.</w:t>
      </w:r>
    </w:p>
    <w:p w14:paraId="013E0C30" w14:textId="77777777" w:rsidR="00BF1E7C" w:rsidRPr="00D321A7" w:rsidRDefault="00BF1E7C" w:rsidP="00BF1E7C">
      <w:pPr>
        <w:pStyle w:val="enumlev1"/>
      </w:pPr>
      <w:r w:rsidRPr="00D321A7">
        <w:t>–</w:t>
      </w:r>
      <w:r w:rsidRPr="00D321A7">
        <w:tab/>
        <w:t>ITU and ISO/IEC disclaim any and all warranties, whether express, implied, or statutory, including any implied warranties of merchantability or of fitness for a particular purpose.</w:t>
      </w:r>
    </w:p>
    <w:p w14:paraId="446641BD" w14:textId="77777777" w:rsidR="00BF1E7C" w:rsidRPr="00D321A7" w:rsidRDefault="00BF1E7C" w:rsidP="00BF1E7C">
      <w:pPr>
        <w:pStyle w:val="enumlev1"/>
      </w:pPr>
      <w:r w:rsidRPr="00D321A7">
        <w:t>–</w:t>
      </w:r>
      <w:r w:rsidRPr="00D321A7">
        <w:tab/>
        <w:t>In no event shall the contributor(s), ISO/IEC or ITU be liable for any incidental, punitive, or consequential damages of any kind whatsoever arising from the use of these programs.</w:t>
      </w:r>
    </w:p>
    <w:p w14:paraId="21F4C143" w14:textId="77777777" w:rsidR="00BF1E7C" w:rsidRPr="00D321A7" w:rsidRDefault="00BF1E7C" w:rsidP="00BF1E7C">
      <w:pPr>
        <w:pStyle w:val="enumlev1"/>
      </w:pPr>
      <w:r w:rsidRPr="00D321A7">
        <w:t>–</w:t>
      </w:r>
      <w:r w:rsidRPr="00D321A7">
        <w:tab/>
        <w:t>This disclaimer of warranty extends to the user of these programs and user's customers, employees, agents, transferees, successors and assignees.</w:t>
      </w:r>
    </w:p>
    <w:p w14:paraId="45A6DEDD" w14:textId="77777777" w:rsidR="00BF1E7C" w:rsidRPr="00D321A7" w:rsidRDefault="00BF1E7C" w:rsidP="00BF1E7C">
      <w:pPr>
        <w:pStyle w:val="enumlev1"/>
      </w:pPr>
      <w:r w:rsidRPr="00D321A7">
        <w:t>–</w:t>
      </w:r>
      <w:r w:rsidRPr="00D321A7">
        <w:tab/>
        <w:t>ITU does not represent or warrant that the programs furnished hereunder are free of infringement of any third-party patents.</w:t>
      </w:r>
    </w:p>
    <w:p w14:paraId="2DC08E9E" w14:textId="77777777" w:rsidR="00BF1E7C" w:rsidRPr="00D321A7" w:rsidRDefault="00BF1E7C" w:rsidP="00BF1E7C">
      <w:pPr>
        <w:pStyle w:val="enumlev1"/>
      </w:pPr>
      <w:r w:rsidRPr="00D321A7">
        <w:lastRenderedPageBreak/>
        <w:t>–</w:t>
      </w:r>
      <w:r w:rsidRPr="00D321A7">
        <w:tab/>
        <w:t>Commercial implementations of ISO/IEC International Standards | ITU-T Recommendations, including shareware, may be subject to royalty fees to patent holders.</w:t>
      </w:r>
    </w:p>
    <w:p w14:paraId="4F2BFE11" w14:textId="77777777" w:rsidR="00BF1E7C" w:rsidRDefault="00BF1E7C" w:rsidP="00BF1E7C">
      <w:pPr>
        <w:pStyle w:val="enumlev1"/>
      </w:pPr>
      <w:r w:rsidRPr="00D321A7">
        <w:t>–</w:t>
      </w:r>
      <w:r w:rsidRPr="00D321A7">
        <w:tab/>
        <w:t xml:space="preserve">Information regarding the common patent policy for ITU-T/ITU-R/ISO/IEC is available from the ITU website at </w:t>
      </w:r>
      <w:hyperlink r:id="rId25" w:history="1">
        <w:r w:rsidRPr="00FC48E6">
          <w:rPr>
            <w:rStyle w:val="Hyperlink"/>
            <w:rFonts w:asciiTheme="minorBidi" w:hAnsiTheme="minorBidi" w:cstheme="minorBidi"/>
            <w:sz w:val="16"/>
            <w:szCs w:val="16"/>
          </w:rPr>
          <w:t>http://itu.int/ITU-T/dbase/patent/patent-policy.html</w:t>
        </w:r>
      </w:hyperlink>
      <w:r w:rsidRPr="00D321A7">
        <w:t>.</w:t>
      </w:r>
    </w:p>
    <w:p w14:paraId="06B512BF" w14:textId="77777777" w:rsidR="00F34511" w:rsidRPr="00BF1E7C" w:rsidRDefault="00F34511" w:rsidP="00F34511"/>
    <w:p w14:paraId="6B9CD179" w14:textId="77777777" w:rsidR="00BF1E7C" w:rsidRPr="00BF1E7C" w:rsidRDefault="00BF1E7C" w:rsidP="00F34511">
      <w:pPr>
        <w:rPr>
          <w:lang w:val="en-US"/>
        </w:rPr>
      </w:pPr>
    </w:p>
    <w:p w14:paraId="449E8BDA" w14:textId="77777777" w:rsidR="00F34511" w:rsidRPr="00BF1E7C" w:rsidRDefault="00F34511" w:rsidP="00F34511">
      <w:pPr>
        <w:rPr>
          <w:lang w:val="en-US"/>
        </w:rPr>
      </w:pPr>
    </w:p>
    <w:p w14:paraId="11680A8E" w14:textId="77777777" w:rsidR="00F34511" w:rsidRPr="00BF1E7C" w:rsidRDefault="00F34511" w:rsidP="00F34511">
      <w:pPr>
        <w:rPr>
          <w:b/>
          <w:bCs/>
          <w:lang w:val="en-US"/>
        </w:rPr>
        <w:sectPr w:rsidR="00F34511" w:rsidRPr="00BF1E7C" w:rsidSect="008A385F">
          <w:headerReference w:type="default" r:id="rId26"/>
          <w:pgSz w:w="11907" w:h="16834" w:code="9"/>
          <w:pgMar w:top="1134" w:right="1134" w:bottom="1134" w:left="1134" w:header="567" w:footer="567" w:gutter="0"/>
          <w:paperSrc w:first="15" w:other="15"/>
          <w:pgNumType w:fmt="lowerRoman"/>
          <w:cols w:space="720"/>
          <w:docGrid w:linePitch="326"/>
        </w:sectPr>
      </w:pPr>
    </w:p>
    <w:p w14:paraId="3C6A6A29" w14:textId="77777777" w:rsidR="00BF1E7C" w:rsidRPr="00BF1E7C" w:rsidRDefault="00BF1E7C" w:rsidP="00BF1E7C">
      <w:pPr>
        <w:pStyle w:val="RecNo"/>
        <w:rPr>
          <w:lang w:val="en-US"/>
        </w:rPr>
      </w:pPr>
      <w:bookmarkStart w:id="44" w:name="p1rectexte"/>
      <w:bookmarkStart w:id="45" w:name="_Toc89002027"/>
      <w:bookmarkStart w:id="46" w:name="_Toc121045952"/>
      <w:bookmarkStart w:id="47" w:name="_Toc203472134"/>
      <w:bookmarkStart w:id="48" w:name="_Toc204400428"/>
      <w:bookmarkStart w:id="49" w:name="_Toc245087572"/>
      <w:bookmarkStart w:id="50" w:name="_Toc267476497"/>
      <w:bookmarkStart w:id="51" w:name="_Toc323644387"/>
      <w:bookmarkStart w:id="52" w:name="_Toc332203303"/>
      <w:bookmarkStart w:id="53" w:name="_Toc334166427"/>
      <w:bookmarkStart w:id="54" w:name="_Toc392658336"/>
      <w:bookmarkStart w:id="55" w:name="_Toc405796290"/>
      <w:bookmarkStart w:id="56" w:name="_Toc421862596"/>
      <w:bookmarkStart w:id="57" w:name="_Toc433206751"/>
      <w:bookmarkStart w:id="58" w:name="_Toc455750870"/>
      <w:bookmarkEnd w:id="44"/>
      <w:r w:rsidRPr="00F34511">
        <w:lastRenderedPageBreak/>
        <w:t>Recommendation</w:t>
      </w:r>
      <w:r w:rsidRPr="00BF1E7C">
        <w:rPr>
          <w:lang w:val="en-US"/>
        </w:rPr>
        <w:t xml:space="preserve"> ITU-T H.265.2</w:t>
      </w:r>
    </w:p>
    <w:p w14:paraId="59778394" w14:textId="77777777" w:rsidR="00BF1E7C" w:rsidRDefault="00BF1E7C" w:rsidP="00BF1E7C">
      <w:pPr>
        <w:pStyle w:val="Rectitle"/>
      </w:pPr>
      <w:r w:rsidRPr="00F34511">
        <w:t>Reference</w:t>
      </w:r>
      <w:r w:rsidRPr="00121FEB">
        <w:t xml:space="preserve"> software for ITU-T H.265 high efficiency video coding</w:t>
      </w:r>
    </w:p>
    <w:p w14:paraId="580AA70A" w14:textId="77777777" w:rsidR="00234FCD" w:rsidRPr="00D321A7" w:rsidRDefault="009348BA" w:rsidP="009348BA">
      <w:pPr>
        <w:pStyle w:val="Heading1"/>
      </w:pPr>
      <w:bookmarkStart w:id="59" w:name="_Toc476572586"/>
      <w:r>
        <w:t>1</w:t>
      </w:r>
      <w:r>
        <w:tab/>
      </w:r>
      <w:r w:rsidR="00234FCD" w:rsidRPr="00D321A7">
        <w:t>Scope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2BB707B2" w14:textId="77777777" w:rsidR="00234FCD" w:rsidRPr="00D321A7" w:rsidRDefault="00234FCD" w:rsidP="009348BA">
      <w:bookmarkStart w:id="60" w:name="_Toc382790596"/>
      <w:r w:rsidRPr="00D321A7">
        <w:t>This Recommendation | International Standard provides accompanying reference software for Rec. ITU-T H.265 | ISO/IEC 23008-2 as an electronic attachment. The software is an integral part of this Recommendation | International Standard.</w:t>
      </w:r>
    </w:p>
    <w:p w14:paraId="27AF0212" w14:textId="77777777" w:rsidR="00234FCD" w:rsidRPr="00D321A7" w:rsidRDefault="00234FCD" w:rsidP="009348BA">
      <w:r w:rsidRPr="00D321A7">
        <w:t>The use of this reference software is not required for making an implementation of an encoder or decoder in conformance to Rec. ITU-T H.265 | ISO/IEC 23008-2. Requirements established in Rec. ITU-T H.265 | ISO/IEC 23008-2 take precedence over the behaviour of the reference software.</w:t>
      </w:r>
    </w:p>
    <w:p w14:paraId="7FEF2E2C" w14:textId="77777777" w:rsidR="00234FCD" w:rsidRPr="00D321A7" w:rsidRDefault="009348BA" w:rsidP="009348BA">
      <w:pPr>
        <w:pStyle w:val="Heading1"/>
      </w:pPr>
      <w:bookmarkStart w:id="61" w:name="_Toc89002028"/>
      <w:bookmarkStart w:id="62" w:name="_Toc121045953"/>
      <w:bookmarkStart w:id="63" w:name="_Toc203472135"/>
      <w:bookmarkStart w:id="64" w:name="_Toc204400429"/>
      <w:bookmarkStart w:id="65" w:name="_Toc245087573"/>
      <w:bookmarkStart w:id="66" w:name="_Toc267476498"/>
      <w:bookmarkStart w:id="67" w:name="_Toc323644388"/>
      <w:bookmarkStart w:id="68" w:name="_Toc332203304"/>
      <w:bookmarkStart w:id="69" w:name="_Toc334166428"/>
      <w:bookmarkStart w:id="70" w:name="_Toc392658337"/>
      <w:bookmarkStart w:id="71" w:name="_Toc405796291"/>
      <w:bookmarkStart w:id="72" w:name="_Toc421862597"/>
      <w:bookmarkStart w:id="73" w:name="_Toc433206752"/>
      <w:bookmarkStart w:id="74" w:name="_Toc455750871"/>
      <w:bookmarkStart w:id="75" w:name="_Toc476572587"/>
      <w:r>
        <w:t>2</w:t>
      </w:r>
      <w:r>
        <w:tab/>
      </w:r>
      <w:r w:rsidR="00234FCD" w:rsidRPr="00D321A7">
        <w:t>References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15CB52AF" w14:textId="77777777" w:rsidR="00234FCD" w:rsidRPr="00D321A7" w:rsidRDefault="009348BA" w:rsidP="009348BA">
      <w:pPr>
        <w:pStyle w:val="Heading2"/>
      </w:pPr>
      <w:bookmarkStart w:id="76" w:name="_Toc121045954"/>
      <w:bookmarkStart w:id="77" w:name="_Toc203472136"/>
      <w:bookmarkStart w:id="78" w:name="_Toc204400430"/>
      <w:bookmarkStart w:id="79" w:name="_Toc245087574"/>
      <w:bookmarkStart w:id="80" w:name="_Toc267476499"/>
      <w:bookmarkStart w:id="81" w:name="_Toc323644389"/>
      <w:bookmarkStart w:id="82" w:name="_Toc332203305"/>
      <w:bookmarkStart w:id="83" w:name="_Toc334166429"/>
      <w:bookmarkStart w:id="84" w:name="_Toc392658338"/>
      <w:bookmarkStart w:id="85" w:name="_Toc405796292"/>
      <w:bookmarkStart w:id="86" w:name="_Toc421862598"/>
      <w:bookmarkStart w:id="87" w:name="_Toc433206753"/>
      <w:bookmarkStart w:id="88" w:name="_Toc455750872"/>
      <w:bookmarkStart w:id="89" w:name="_Toc476572588"/>
      <w:r>
        <w:t>2.1</w:t>
      </w:r>
      <w:r>
        <w:tab/>
      </w:r>
      <w:r w:rsidR="00234FCD" w:rsidRPr="00D321A7">
        <w:t>Normative references</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342FD16D" w14:textId="77777777" w:rsidR="00234FCD" w:rsidRPr="00D321A7" w:rsidRDefault="00F635BE" w:rsidP="00F635BE">
      <w:r w:rsidRPr="00F635BE">
        <w:rPr>
          <w:lang w:val="en-US"/>
        </w:rPr>
        <w:t>The following Recommendations and International Standards contain provisions which, through reference in this text, constitute provisions of this Recommendation | International Standard. At the time of publication, the editions indicated were valid. All Recommendations and Standards are subject to revision, and parties to agreements based on this Recommendation | International Standard are encouraged to investigate the possibility of applying the most recent edition of the Recommendations and Standards listed below. Members of IEC and ISO maintain registers of currently valid International Standards. The Telecommunication Standardization Bureau of the ITU maintains a list of currently valid ITU-T Recommendations.</w:t>
      </w:r>
    </w:p>
    <w:p w14:paraId="298211E0" w14:textId="77777777" w:rsidR="00234FCD" w:rsidRPr="00D321A7" w:rsidRDefault="00F635BE" w:rsidP="00F635BE">
      <w:pPr>
        <w:pStyle w:val="Heading3"/>
      </w:pPr>
      <w:bookmarkStart w:id="90" w:name="_Toc245087575"/>
      <w:bookmarkStart w:id="91" w:name="_Toc392658339"/>
      <w:bookmarkStart w:id="92" w:name="_Toc433206754"/>
      <w:bookmarkStart w:id="93" w:name="_Toc455750873"/>
      <w:r>
        <w:t>2.1.1</w:t>
      </w:r>
      <w:r>
        <w:tab/>
      </w:r>
      <w:r w:rsidR="00234FCD" w:rsidRPr="00D321A7">
        <w:t>ITU-T Recommendations</w:t>
      </w:r>
      <w:bookmarkEnd w:id="90"/>
      <w:bookmarkEnd w:id="91"/>
      <w:bookmarkEnd w:id="92"/>
      <w:bookmarkEnd w:id="93"/>
    </w:p>
    <w:p w14:paraId="7DF47897" w14:textId="77777777" w:rsidR="00234FCD" w:rsidRPr="00D321A7" w:rsidRDefault="00234FCD">
      <w:pPr>
        <w:pStyle w:val="enumlev1"/>
      </w:pPr>
      <w:r w:rsidRPr="00D321A7">
        <w:t>None.</w:t>
      </w:r>
    </w:p>
    <w:p w14:paraId="26C33E3B" w14:textId="77777777" w:rsidR="00234FCD" w:rsidRPr="00D321A7" w:rsidRDefault="00F635BE" w:rsidP="00F635BE">
      <w:pPr>
        <w:pStyle w:val="Heading3"/>
      </w:pPr>
      <w:bookmarkStart w:id="94" w:name="_Toc245087576"/>
      <w:bookmarkStart w:id="95" w:name="_Toc392658340"/>
      <w:bookmarkStart w:id="96" w:name="_Toc433206755"/>
      <w:bookmarkStart w:id="97" w:name="_Toc455750874"/>
      <w:bookmarkStart w:id="98" w:name="_Toc382790597"/>
      <w:bookmarkStart w:id="99" w:name="_Toc89002030"/>
      <w:r>
        <w:t>2.1.2</w:t>
      </w:r>
      <w:r>
        <w:tab/>
      </w:r>
      <w:r w:rsidR="00234FCD" w:rsidRPr="00D321A7">
        <w:t>Identical Recommendations | International Standards</w:t>
      </w:r>
      <w:bookmarkEnd w:id="94"/>
      <w:bookmarkEnd w:id="95"/>
      <w:bookmarkEnd w:id="96"/>
      <w:bookmarkEnd w:id="97"/>
    </w:p>
    <w:p w14:paraId="2B371D33" w14:textId="77777777" w:rsidR="00234FCD" w:rsidRPr="00D321A7" w:rsidRDefault="00234FCD">
      <w:pPr>
        <w:pStyle w:val="enumlev1"/>
      </w:pPr>
      <w:r w:rsidRPr="00D321A7">
        <w:t>None.</w:t>
      </w:r>
    </w:p>
    <w:p w14:paraId="7C67F71B" w14:textId="77777777" w:rsidR="00234FCD" w:rsidRPr="00D321A7" w:rsidRDefault="00F635BE" w:rsidP="00F635BE">
      <w:pPr>
        <w:pStyle w:val="Heading3"/>
      </w:pPr>
      <w:bookmarkStart w:id="100" w:name="_Toc382790598"/>
      <w:bookmarkStart w:id="101" w:name="_Toc89002031"/>
      <w:bookmarkStart w:id="102" w:name="_Toc245087577"/>
      <w:bookmarkStart w:id="103" w:name="_Toc392658341"/>
      <w:bookmarkStart w:id="104" w:name="_Toc433206756"/>
      <w:bookmarkStart w:id="105" w:name="_Toc455750875"/>
      <w:bookmarkEnd w:id="98"/>
      <w:bookmarkEnd w:id="99"/>
      <w:r>
        <w:t>2.1.3</w:t>
      </w:r>
      <w:r>
        <w:tab/>
      </w:r>
      <w:r w:rsidR="00234FCD" w:rsidRPr="00D321A7">
        <w:t>Paired Recommendations | International Standards equivalent in technical content</w:t>
      </w:r>
      <w:bookmarkEnd w:id="100"/>
      <w:bookmarkEnd w:id="101"/>
      <w:bookmarkEnd w:id="102"/>
      <w:bookmarkEnd w:id="103"/>
      <w:bookmarkEnd w:id="104"/>
      <w:bookmarkEnd w:id="105"/>
    </w:p>
    <w:p w14:paraId="3B7FAEE2" w14:textId="4F1EDAF0" w:rsidR="00234FCD" w:rsidRPr="00D321A7" w:rsidRDefault="00234FCD" w:rsidP="00787A7C">
      <w:pPr>
        <w:pStyle w:val="Reftext"/>
        <w:ind w:left="1191" w:hanging="1191"/>
      </w:pPr>
      <w:r w:rsidRPr="00D321A7">
        <w:tab/>
        <w:t>–</w:t>
      </w:r>
      <w:r w:rsidRPr="00D321A7">
        <w:tab/>
        <w:t>Recommendation ITU-T H.265 (</w:t>
      </w:r>
      <w:r w:rsidR="007F3A6E">
        <w:t>in force</w:t>
      </w:r>
      <w:r w:rsidRPr="00D321A7">
        <w:t xml:space="preserve">), </w:t>
      </w:r>
      <w:r w:rsidRPr="00D321A7">
        <w:rPr>
          <w:i/>
          <w:iCs/>
        </w:rPr>
        <w:t>High efficiency video coding</w:t>
      </w:r>
      <w:r w:rsidRPr="00D321A7">
        <w:t>.</w:t>
      </w:r>
    </w:p>
    <w:p w14:paraId="2C64F97B" w14:textId="13C50C70" w:rsidR="00787A7C" w:rsidRPr="0051783F" w:rsidRDefault="00234FCD" w:rsidP="00D37382">
      <w:pPr>
        <w:pStyle w:val="Reftext"/>
        <w:ind w:left="1191" w:hanging="1191"/>
        <w:rPr>
          <w:lang w:val="en-US"/>
        </w:rPr>
      </w:pPr>
      <w:r w:rsidRPr="00D321A7">
        <w:tab/>
      </w:r>
      <w:r w:rsidRPr="00D321A7">
        <w:tab/>
        <w:t>ISO/IEC 23008-2</w:t>
      </w:r>
      <w:r w:rsidR="007F3A6E">
        <w:t xml:space="preserve"> (in force)</w:t>
      </w:r>
      <w:r w:rsidRPr="00D321A7">
        <w:t xml:space="preserve">, </w:t>
      </w:r>
      <w:r w:rsidRPr="00D321A7">
        <w:rPr>
          <w:i/>
          <w:iCs/>
        </w:rPr>
        <w:t xml:space="preserve">Information technology – </w:t>
      </w:r>
      <w:r w:rsidR="00787A7C">
        <w:rPr>
          <w:i/>
          <w:iCs/>
        </w:rPr>
        <w:t xml:space="preserve">High efficiency </w:t>
      </w:r>
      <w:r w:rsidR="00787A7C" w:rsidRPr="00D321A7">
        <w:rPr>
          <w:i/>
          <w:iCs/>
        </w:rPr>
        <w:t>c</w:t>
      </w:r>
      <w:r w:rsidRPr="00D321A7">
        <w:rPr>
          <w:i/>
          <w:iCs/>
        </w:rPr>
        <w:t xml:space="preserve">oding </w:t>
      </w:r>
      <w:r w:rsidR="00787A7C">
        <w:rPr>
          <w:i/>
          <w:iCs/>
        </w:rPr>
        <w:t>and media delivery in heterogeneous environments</w:t>
      </w:r>
      <w:r w:rsidRPr="00D321A7">
        <w:rPr>
          <w:i/>
          <w:iCs/>
        </w:rPr>
        <w:t xml:space="preserve"> – Part 2: High efficiency video coding</w:t>
      </w:r>
      <w:r w:rsidRPr="00D321A7">
        <w:t>.</w:t>
      </w:r>
    </w:p>
    <w:p w14:paraId="38C3B44F" w14:textId="77777777" w:rsidR="00234FCD" w:rsidRPr="00D321A7" w:rsidRDefault="00F635BE" w:rsidP="00F635BE">
      <w:pPr>
        <w:pStyle w:val="Heading2"/>
      </w:pPr>
      <w:bookmarkStart w:id="106" w:name="_Toc382790599"/>
      <w:bookmarkStart w:id="107" w:name="_Toc89002032"/>
      <w:bookmarkStart w:id="108" w:name="_Toc121045955"/>
      <w:bookmarkStart w:id="109" w:name="_Toc203472137"/>
      <w:bookmarkStart w:id="110" w:name="_Toc204400431"/>
      <w:bookmarkStart w:id="111" w:name="_Toc245087578"/>
      <w:bookmarkStart w:id="112" w:name="_Toc267476500"/>
      <w:bookmarkStart w:id="113" w:name="_Toc323644390"/>
      <w:bookmarkStart w:id="114" w:name="_Toc332203306"/>
      <w:bookmarkStart w:id="115" w:name="_Toc334166430"/>
      <w:bookmarkStart w:id="116" w:name="_Toc392658342"/>
      <w:bookmarkStart w:id="117" w:name="_Toc405796293"/>
      <w:bookmarkStart w:id="118" w:name="_Toc421862599"/>
      <w:bookmarkStart w:id="119" w:name="_Toc433206757"/>
      <w:bookmarkStart w:id="120" w:name="_Toc455750876"/>
      <w:bookmarkStart w:id="121" w:name="_Toc476572589"/>
      <w:r>
        <w:t>2.2</w:t>
      </w:r>
      <w:r>
        <w:tab/>
      </w:r>
      <w:r w:rsidR="00234FCD" w:rsidRPr="00D321A7">
        <w:t>Additional references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46E8FF42" w14:textId="77777777" w:rsidR="00234FCD" w:rsidRPr="00D321A7" w:rsidRDefault="00234FCD">
      <w:pPr>
        <w:pStyle w:val="enumlev1"/>
        <w:rPr>
          <w:i/>
        </w:rPr>
      </w:pPr>
      <w:r w:rsidRPr="00D321A7">
        <w:t>None.</w:t>
      </w:r>
    </w:p>
    <w:p w14:paraId="73956888" w14:textId="77777777" w:rsidR="00234FCD" w:rsidRPr="00D321A7" w:rsidRDefault="00F635BE" w:rsidP="00F635BE">
      <w:pPr>
        <w:pStyle w:val="Heading1"/>
      </w:pPr>
      <w:bookmarkStart w:id="122" w:name="_Toc382790600"/>
      <w:bookmarkStart w:id="123" w:name="_Ref82505616"/>
      <w:bookmarkStart w:id="124" w:name="_Toc89002033"/>
      <w:bookmarkStart w:id="125" w:name="_Toc121045956"/>
      <w:bookmarkStart w:id="126" w:name="_Toc203472138"/>
      <w:bookmarkStart w:id="127" w:name="_Toc204400432"/>
      <w:bookmarkStart w:id="128" w:name="_Toc245087579"/>
      <w:bookmarkStart w:id="129" w:name="_Toc267476501"/>
      <w:bookmarkStart w:id="130" w:name="_Toc323644391"/>
      <w:bookmarkStart w:id="131" w:name="_Toc332203307"/>
      <w:bookmarkStart w:id="132" w:name="_Toc334166431"/>
      <w:bookmarkStart w:id="133" w:name="_Toc392658343"/>
      <w:bookmarkStart w:id="134" w:name="_Toc405796294"/>
      <w:bookmarkStart w:id="135" w:name="_Toc421862600"/>
      <w:bookmarkStart w:id="136" w:name="_Toc433206758"/>
      <w:bookmarkStart w:id="137" w:name="_Toc455750877"/>
      <w:bookmarkStart w:id="138" w:name="_Toc476572590"/>
      <w:r>
        <w:t>3</w:t>
      </w:r>
      <w:r>
        <w:tab/>
      </w:r>
      <w:r w:rsidR="00234FCD" w:rsidRPr="00D321A7">
        <w:t>Definitions</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45D81647" w14:textId="77777777" w:rsidR="00234FCD" w:rsidRPr="00D321A7" w:rsidRDefault="00234FCD" w:rsidP="00C6551D">
      <w:r w:rsidRPr="00D321A7">
        <w:t>For the purposes of this Recommendation, the terms, definitions, abbreviations and symbols specified in Rec. ITU</w:t>
      </w:r>
      <w:r w:rsidRPr="00D321A7">
        <w:noBreakHyphen/>
        <w:t>T H.265 | ISO/IEC 23008-2 (particularly in clause 3) apply. Definitions 3.1, 3.2, and 3.3 below replace the corresponding definitions in Rec. ITU-T H.265 | ISO/IEC 23008-2. Definitions 3.4 and 3.5 are additional definitions.</w:t>
      </w:r>
      <w:bookmarkStart w:id="139" w:name="_Ref57450726"/>
    </w:p>
    <w:p w14:paraId="0DDB78CA" w14:textId="77777777" w:rsidR="00234FCD" w:rsidRPr="00D321A7" w:rsidRDefault="00234FCD" w:rsidP="003337C6">
      <w:r w:rsidRPr="00D321A7">
        <w:rPr>
          <w:b/>
        </w:rPr>
        <w:t>3.1</w:t>
      </w:r>
      <w:r w:rsidRPr="00D321A7">
        <w:rPr>
          <w:b/>
        </w:rPr>
        <w:tab/>
        <w:t>bitstream</w:t>
      </w:r>
      <w:r w:rsidRPr="00D321A7">
        <w:t xml:space="preserve">: </w:t>
      </w:r>
      <w:bookmarkEnd w:id="139"/>
      <w:r w:rsidRPr="00D321A7">
        <w:t xml:space="preserve">A sequence of bits that may conform to Rec. </w:t>
      </w:r>
      <w:r w:rsidRPr="00CF2B40">
        <w:rPr>
          <w:lang w:val="fr-FR"/>
        </w:rPr>
        <w:t xml:space="preserve">ITU-T H.265 | ISO/IEC 23008-2. </w:t>
      </w:r>
      <w:r w:rsidRPr="00D321A7">
        <w:t>A bitstream that conforms to Rec. ITU-T H.265 | ISO/IEC 23008-2 will contain one or more slices.</w:t>
      </w:r>
    </w:p>
    <w:p w14:paraId="37B58C70" w14:textId="77777777" w:rsidR="00234FCD" w:rsidRPr="00D321A7" w:rsidRDefault="00234FCD" w:rsidP="00F635BE">
      <w:r w:rsidRPr="00D321A7">
        <w:rPr>
          <w:b/>
        </w:rPr>
        <w:t>3.2</w:t>
      </w:r>
      <w:r w:rsidRPr="00D321A7">
        <w:rPr>
          <w:b/>
        </w:rPr>
        <w:tab/>
        <w:t>decoder</w:t>
      </w:r>
      <w:r w:rsidRPr="00D321A7">
        <w:t>: An embodiment of a process that operates on a bitstream</w:t>
      </w:r>
      <w:r w:rsidRPr="00D321A7">
        <w:rPr>
          <w:i/>
        </w:rPr>
        <w:t xml:space="preserve"> </w:t>
      </w:r>
      <w:r w:rsidRPr="00D321A7">
        <w:t>and may conform to the decoding process requirements specified for conformance to Rec. ITU-T H.265 | ISO/IEC 23008-2. The scope of decoder, as considered herein, does not include a display process, which is outside the scope of this Recommendation | International Standard.</w:t>
      </w:r>
    </w:p>
    <w:p w14:paraId="4AD98139" w14:textId="77777777" w:rsidR="00234FCD" w:rsidRPr="00D321A7" w:rsidRDefault="00234FCD" w:rsidP="00F635BE">
      <w:r w:rsidRPr="00D321A7">
        <w:rPr>
          <w:b/>
        </w:rPr>
        <w:t>3.3</w:t>
      </w:r>
      <w:r w:rsidRPr="00D321A7">
        <w:rPr>
          <w:b/>
        </w:rPr>
        <w:tab/>
        <w:t>encoder</w:t>
      </w:r>
      <w:r w:rsidRPr="00D321A7">
        <w:t>: An embodiment of a process, not specified in this Recommendation | International Standard, that produces a bitstream.</w:t>
      </w:r>
    </w:p>
    <w:p w14:paraId="153F4E10" w14:textId="77777777" w:rsidR="00234FCD" w:rsidRPr="00D321A7" w:rsidRDefault="00234FCD" w:rsidP="00F635BE">
      <w:r w:rsidRPr="00D321A7">
        <w:rPr>
          <w:b/>
        </w:rPr>
        <w:t>3.4</w:t>
      </w:r>
      <w:r w:rsidRPr="00D321A7">
        <w:rPr>
          <w:b/>
        </w:rPr>
        <w:tab/>
        <w:t>reference software decoder</w:t>
      </w:r>
      <w:r w:rsidRPr="00D321A7">
        <w:t xml:space="preserve">: </w:t>
      </w:r>
      <w:r w:rsidRPr="00D321A7">
        <w:rPr>
          <w:rFonts w:cs="Arial"/>
        </w:rPr>
        <w:t xml:space="preserve">The decoding software accompanying this </w:t>
      </w:r>
      <w:r w:rsidRPr="00D321A7">
        <w:t>Recommendation | International Standard</w:t>
      </w:r>
      <w:r w:rsidRPr="00D321A7">
        <w:rPr>
          <w:rFonts w:cs="Arial"/>
        </w:rPr>
        <w:t>.</w:t>
      </w:r>
    </w:p>
    <w:p w14:paraId="38A273EF" w14:textId="77777777" w:rsidR="00234FCD" w:rsidRPr="00D321A7" w:rsidRDefault="00234FCD" w:rsidP="003337C6">
      <w:r w:rsidRPr="00D321A7">
        <w:rPr>
          <w:b/>
        </w:rPr>
        <w:lastRenderedPageBreak/>
        <w:t>3.5</w:t>
      </w:r>
      <w:r w:rsidRPr="00D321A7">
        <w:rPr>
          <w:b/>
        </w:rPr>
        <w:tab/>
        <w:t>reference software encoder</w:t>
      </w:r>
      <w:r w:rsidRPr="00D321A7">
        <w:t>: The encoding software accompanying this Recommendation | International Standard.</w:t>
      </w:r>
    </w:p>
    <w:p w14:paraId="4B467389" w14:textId="77777777" w:rsidR="00234FCD" w:rsidRPr="00D321A7" w:rsidRDefault="00F635BE" w:rsidP="00F635BE">
      <w:pPr>
        <w:pStyle w:val="Heading1"/>
      </w:pPr>
      <w:bookmarkStart w:id="140" w:name="_Toc382790601"/>
      <w:bookmarkStart w:id="141" w:name="_Toc89002034"/>
      <w:bookmarkStart w:id="142" w:name="_Toc121045957"/>
      <w:bookmarkStart w:id="143" w:name="_Toc203472139"/>
      <w:bookmarkStart w:id="144" w:name="_Toc204400433"/>
      <w:bookmarkStart w:id="145" w:name="_Toc245087580"/>
      <w:bookmarkStart w:id="146" w:name="_Toc267476502"/>
      <w:bookmarkStart w:id="147" w:name="_Toc323644392"/>
      <w:bookmarkStart w:id="148" w:name="_Toc332203308"/>
      <w:bookmarkStart w:id="149" w:name="_Toc334166432"/>
      <w:bookmarkStart w:id="150" w:name="_Toc392658344"/>
      <w:bookmarkStart w:id="151" w:name="_Toc405796295"/>
      <w:bookmarkStart w:id="152" w:name="_Toc421862601"/>
      <w:bookmarkStart w:id="153" w:name="_Toc433206759"/>
      <w:bookmarkStart w:id="154" w:name="_Toc455750878"/>
      <w:bookmarkStart w:id="155" w:name="_Toc476572591"/>
      <w:r>
        <w:t>4</w:t>
      </w:r>
      <w:r>
        <w:tab/>
      </w:r>
      <w:r w:rsidR="00234FCD" w:rsidRPr="00D321A7">
        <w:t>Abbreviations</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8CB3532" w14:textId="77777777" w:rsidR="00234FCD" w:rsidRPr="00D321A7" w:rsidRDefault="00234FCD" w:rsidP="00F635BE">
      <w:r w:rsidRPr="00D321A7">
        <w:t>For the purposes of this Recommendation | International Standard, relevant abbreviations are specified in clause 4 of Rec. ITU</w:t>
      </w:r>
      <w:r w:rsidRPr="00D321A7">
        <w:noBreakHyphen/>
        <w:t>T H.265 | ISO/IEC 23008-2.</w:t>
      </w:r>
    </w:p>
    <w:p w14:paraId="56C4A49E" w14:textId="77777777" w:rsidR="00234FCD" w:rsidRPr="00D321A7" w:rsidRDefault="00F635BE" w:rsidP="00F635BE">
      <w:pPr>
        <w:pStyle w:val="Heading1"/>
      </w:pPr>
      <w:bookmarkStart w:id="156" w:name="_Toc382790602"/>
      <w:bookmarkStart w:id="157" w:name="_Toc89002035"/>
      <w:bookmarkStart w:id="158" w:name="_Toc121045958"/>
      <w:bookmarkStart w:id="159" w:name="_Toc203472140"/>
      <w:bookmarkStart w:id="160" w:name="_Toc204400434"/>
      <w:bookmarkStart w:id="161" w:name="_Toc245087581"/>
      <w:bookmarkStart w:id="162" w:name="_Toc267476503"/>
      <w:bookmarkStart w:id="163" w:name="_Toc323644393"/>
      <w:bookmarkStart w:id="164" w:name="_Toc332203309"/>
      <w:bookmarkStart w:id="165" w:name="_Toc334166433"/>
      <w:bookmarkStart w:id="166" w:name="_Toc392658345"/>
      <w:bookmarkStart w:id="167" w:name="_Toc405796296"/>
      <w:bookmarkStart w:id="168" w:name="_Toc421862602"/>
      <w:bookmarkStart w:id="169" w:name="_Toc433206760"/>
      <w:bookmarkStart w:id="170" w:name="_Toc455750879"/>
      <w:bookmarkStart w:id="171" w:name="_Toc476572592"/>
      <w:r>
        <w:t>5</w:t>
      </w:r>
      <w:r>
        <w:tab/>
      </w:r>
      <w:r w:rsidR="00234FCD" w:rsidRPr="00D321A7">
        <w:t>Conventions</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50EC18FD" w14:textId="77777777" w:rsidR="00234FCD" w:rsidRPr="00D321A7" w:rsidRDefault="00234FCD" w:rsidP="00F635BE">
      <w:r w:rsidRPr="00D321A7">
        <w:t>For the purposes of this Recommendation | International Standard, relevant conventions are specified in clause 5 of Rec. ITU-T H.265 | ISO/IEC 23008-2.</w:t>
      </w:r>
    </w:p>
    <w:p w14:paraId="0C8788B7" w14:textId="77777777" w:rsidR="00234FCD" w:rsidRPr="00D321A7" w:rsidRDefault="00F635BE" w:rsidP="00F635BE">
      <w:pPr>
        <w:pStyle w:val="Heading1"/>
      </w:pPr>
      <w:bookmarkStart w:id="172" w:name="_Toc89002036"/>
      <w:bookmarkStart w:id="173" w:name="_Toc121045959"/>
      <w:bookmarkStart w:id="174" w:name="_Toc203472141"/>
      <w:bookmarkStart w:id="175" w:name="_Toc204400435"/>
      <w:bookmarkStart w:id="176" w:name="_Toc245087582"/>
      <w:bookmarkStart w:id="177" w:name="_Toc267476504"/>
      <w:bookmarkStart w:id="178" w:name="_Toc323644394"/>
      <w:bookmarkStart w:id="179" w:name="_Toc332203310"/>
      <w:bookmarkStart w:id="180" w:name="_Toc334166434"/>
      <w:bookmarkStart w:id="181" w:name="_Toc392658346"/>
      <w:bookmarkStart w:id="182" w:name="_Toc405796297"/>
      <w:bookmarkStart w:id="183" w:name="_Toc421862603"/>
      <w:bookmarkStart w:id="184" w:name="_Toc433206761"/>
      <w:bookmarkStart w:id="185" w:name="_Toc455750880"/>
      <w:bookmarkStart w:id="186" w:name="_Toc476572593"/>
      <w:r>
        <w:t>6</w:t>
      </w:r>
      <w:r>
        <w:tab/>
      </w:r>
      <w:r w:rsidR="00234FCD" w:rsidRPr="00D321A7">
        <w:t>Reference software for Rec. ITU-T H.265 | ISO/IEC </w:t>
      </w:r>
      <w:bookmarkEnd w:id="172"/>
      <w:bookmarkEnd w:id="173"/>
      <w:bookmarkEnd w:id="174"/>
      <w:bookmarkEnd w:id="175"/>
      <w:bookmarkEnd w:id="176"/>
      <w:bookmarkEnd w:id="177"/>
      <w:bookmarkEnd w:id="178"/>
      <w:bookmarkEnd w:id="179"/>
      <w:bookmarkEnd w:id="180"/>
      <w:r w:rsidR="00234FCD" w:rsidRPr="00D321A7">
        <w:t>23008-2</w:t>
      </w:r>
      <w:bookmarkEnd w:id="181"/>
      <w:bookmarkEnd w:id="182"/>
      <w:bookmarkEnd w:id="183"/>
      <w:bookmarkEnd w:id="184"/>
      <w:bookmarkEnd w:id="185"/>
      <w:bookmarkEnd w:id="186"/>
    </w:p>
    <w:p w14:paraId="4694900C" w14:textId="77777777" w:rsidR="00234FCD" w:rsidRPr="00D321A7" w:rsidRDefault="00234FCD" w:rsidP="00F635BE">
      <w:r w:rsidRPr="00D321A7">
        <w:t>The reference software for Rec. ITU-T H.265 | ISO/IEC 23008-2 is found in the electronic attachment to this Recommendation | International Standard.</w:t>
      </w:r>
    </w:p>
    <w:p w14:paraId="4C6705B5" w14:textId="6BC723C1" w:rsidR="00234FCD" w:rsidRPr="00D321A7" w:rsidRDefault="00234FCD" w:rsidP="00F635BE">
      <w:r w:rsidRPr="00D321A7">
        <w:t xml:space="preserve">The attached software package contains </w:t>
      </w:r>
      <w:r w:rsidR="00791911">
        <w:t>four</w:t>
      </w:r>
      <w:r w:rsidR="00791911" w:rsidRPr="00D321A7">
        <w:t xml:space="preserve"> </w:t>
      </w:r>
      <w:r w:rsidRPr="00D321A7">
        <w:t>part</w:t>
      </w:r>
      <w:r w:rsidR="003F6C70">
        <w:t>s</w:t>
      </w:r>
      <w:r w:rsidRPr="00D321A7">
        <w:t>:</w:t>
      </w:r>
    </w:p>
    <w:p w14:paraId="75EF805B" w14:textId="682F9A90" w:rsidR="00791911" w:rsidRPr="00791911" w:rsidRDefault="00D37382" w:rsidP="00D37382">
      <w:pPr>
        <w:pStyle w:val="enumlev1"/>
        <w:rPr>
          <w:rFonts w:eastAsia="MS Mincho"/>
        </w:rPr>
      </w:pPr>
      <w:r>
        <w:rPr>
          <w:rFonts w:eastAsia="MS Mincho"/>
        </w:rPr>
        <w:t>–</w:t>
      </w:r>
      <w:r>
        <w:rPr>
          <w:rFonts w:eastAsia="MS Mincho"/>
        </w:rPr>
        <w:tab/>
      </w:r>
      <w:r w:rsidR="00791911" w:rsidRPr="00791911">
        <w:rPr>
          <w:rFonts w:eastAsia="MS Mincho"/>
        </w:rPr>
        <w:t>HM software: Support for the following profiles:</w:t>
      </w:r>
    </w:p>
    <w:p w14:paraId="001C2969" w14:textId="22150A3E"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Main, Main 10, and Main Still Picture profiles</w:t>
      </w:r>
    </w:p>
    <w:p w14:paraId="536D487B" w14:textId="27ABE836"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Monochrome, Monochrome 12 and Monochrome 16 profiles</w:t>
      </w:r>
    </w:p>
    <w:p w14:paraId="22827E63" w14:textId="141C0252"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Main 12 profile</w:t>
      </w:r>
    </w:p>
    <w:p w14:paraId="03376CD1" w14:textId="5BA75466"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Main 4:2:2 10 and Main 4:2:2 12 profiles</w:t>
      </w:r>
    </w:p>
    <w:p w14:paraId="00564108" w14:textId="40E234C6"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Main 4:4:4, Main 4:4:4 10, and Main 4:4:4 12 profiles</w:t>
      </w:r>
    </w:p>
    <w:p w14:paraId="08097EBE" w14:textId="296B5CF4"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Main 4:4:4 Still Picture and Main 4:4:4 16 Still Picture profiles</w:t>
      </w:r>
    </w:p>
    <w:p w14:paraId="6F4FF749" w14:textId="1687429C"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Main Intra, Main 10 Intra, Main 12 Intra, Main 4:2:2 10 Intra, Main 4:2:2 12 Intra, Main 4:4:4 Intra, Main 4:4:4 10 Intra, Main 4:4:4 12 Intra, and Main 4:4:4 16 Intra profiles</w:t>
      </w:r>
    </w:p>
    <w:p w14:paraId="69CEAB48" w14:textId="07613D31" w:rsidR="00791911" w:rsidRPr="00791911" w:rsidRDefault="00D37382" w:rsidP="00D37382">
      <w:pPr>
        <w:pStyle w:val="enumlev2"/>
        <w:rPr>
          <w:rFonts w:eastAsia="MS Mincho"/>
        </w:rPr>
      </w:pPr>
      <w:r w:rsidRPr="00D37382">
        <w:rPr>
          <w:rFonts w:eastAsia="MS Mincho"/>
        </w:rPr>
        <w:t>•</w:t>
      </w:r>
      <w:r>
        <w:rPr>
          <w:rFonts w:eastAsia="MS Mincho"/>
        </w:rPr>
        <w:tab/>
      </w:r>
      <w:r w:rsidR="00791911" w:rsidRPr="00791911">
        <w:rPr>
          <w:rFonts w:eastAsia="MS Mincho"/>
        </w:rPr>
        <w:t>the High Throughput 4:4:4 16 Intra profile</w:t>
      </w:r>
    </w:p>
    <w:p w14:paraId="388DC6BE" w14:textId="6C0DB5DD" w:rsidR="00791911" w:rsidRPr="00791911" w:rsidRDefault="00D37382" w:rsidP="00D37382">
      <w:pPr>
        <w:pStyle w:val="enumlev1"/>
        <w:rPr>
          <w:rFonts w:eastAsia="MS Mincho"/>
        </w:rPr>
      </w:pPr>
      <w:r>
        <w:rPr>
          <w:rFonts w:eastAsia="MS Mincho"/>
        </w:rPr>
        <w:t>–</w:t>
      </w:r>
      <w:r>
        <w:rPr>
          <w:rFonts w:eastAsia="MS Mincho"/>
        </w:rPr>
        <w:tab/>
      </w:r>
      <w:r w:rsidR="00791911" w:rsidRPr="00791911">
        <w:rPr>
          <w:rFonts w:eastAsia="MS Mincho"/>
        </w:rPr>
        <w:t>SHM software: Support for the Scalable Main, the Scalable Main 10, Scalable Monochrome, Scalable Monochrome 12, Scalable Monochrome 16, and Scalable Main 4:4:4 profiles</w:t>
      </w:r>
    </w:p>
    <w:p w14:paraId="320E3BD8" w14:textId="7881085C" w:rsidR="00791911" w:rsidRDefault="00D37382" w:rsidP="00D37382">
      <w:pPr>
        <w:pStyle w:val="enumlev1"/>
        <w:rPr>
          <w:rFonts w:eastAsia="MS Mincho"/>
        </w:rPr>
      </w:pPr>
      <w:r>
        <w:rPr>
          <w:rFonts w:eastAsia="MS Mincho"/>
        </w:rPr>
        <w:t>–</w:t>
      </w:r>
      <w:r>
        <w:rPr>
          <w:rFonts w:eastAsia="MS Mincho"/>
        </w:rPr>
        <w:tab/>
      </w:r>
      <w:r w:rsidR="00791911" w:rsidRPr="00791911">
        <w:rPr>
          <w:rFonts w:eastAsia="MS Mincho"/>
        </w:rPr>
        <w:t>HTM software: Support for the Multiview Main and 3D Main profiles</w:t>
      </w:r>
    </w:p>
    <w:p w14:paraId="58400BBA" w14:textId="515749FC" w:rsidR="00791911" w:rsidRDefault="00D37382" w:rsidP="00D37382">
      <w:pPr>
        <w:pStyle w:val="enumlev1"/>
        <w:rPr>
          <w:rFonts w:eastAsia="MS Mincho"/>
        </w:rPr>
      </w:pPr>
      <w:r>
        <w:rPr>
          <w:rFonts w:eastAsia="MS Mincho"/>
        </w:rPr>
        <w:t>–</w:t>
      </w:r>
      <w:r>
        <w:rPr>
          <w:rFonts w:eastAsia="MS Mincho"/>
        </w:rPr>
        <w:tab/>
      </w:r>
      <w:r w:rsidR="00791911">
        <w:rPr>
          <w:rFonts w:eastAsia="MS Mincho"/>
        </w:rPr>
        <w:t xml:space="preserve">HM+SCC software: Support for </w:t>
      </w:r>
      <w:r w:rsidR="00745F2B">
        <w:rPr>
          <w:rFonts w:eastAsia="MS Mincho"/>
        </w:rPr>
        <w:t>the following profiles:</w:t>
      </w:r>
    </w:p>
    <w:p w14:paraId="520C53A0" w14:textId="150244C9" w:rsidR="00745F2B" w:rsidRPr="00745F2B" w:rsidRDefault="00D37382" w:rsidP="00D37382">
      <w:pPr>
        <w:pStyle w:val="enumlev2"/>
        <w:rPr>
          <w:rFonts w:eastAsia="MS Mincho"/>
        </w:rPr>
      </w:pPr>
      <w:r w:rsidRPr="00D37382">
        <w:rPr>
          <w:rFonts w:eastAsia="MS Mincho"/>
        </w:rPr>
        <w:t>•</w:t>
      </w:r>
      <w:r>
        <w:rPr>
          <w:rFonts w:eastAsia="MS Mincho"/>
        </w:rPr>
        <w:tab/>
      </w:r>
      <w:r w:rsidR="00745F2B" w:rsidRPr="00745F2B">
        <w:rPr>
          <w:rFonts w:eastAsia="MS Mincho"/>
        </w:rPr>
        <w:t>Screen-Extended Main and S</w:t>
      </w:r>
      <w:r w:rsidR="00745F2B">
        <w:rPr>
          <w:rFonts w:eastAsia="MS Mincho"/>
        </w:rPr>
        <w:t>creen-Extended Main 10 profiles</w:t>
      </w:r>
    </w:p>
    <w:p w14:paraId="3DF108C0" w14:textId="2FD3222D" w:rsidR="00745F2B" w:rsidRPr="00745F2B" w:rsidRDefault="00D37382" w:rsidP="00D37382">
      <w:pPr>
        <w:pStyle w:val="enumlev2"/>
        <w:rPr>
          <w:rFonts w:eastAsia="MS Mincho"/>
        </w:rPr>
      </w:pPr>
      <w:r w:rsidRPr="00D37382">
        <w:rPr>
          <w:rFonts w:eastAsia="MS Mincho"/>
        </w:rPr>
        <w:t>•</w:t>
      </w:r>
      <w:r>
        <w:rPr>
          <w:rFonts w:eastAsia="MS Mincho"/>
        </w:rPr>
        <w:tab/>
      </w:r>
      <w:r w:rsidR="00745F2B" w:rsidRPr="00745F2B">
        <w:rPr>
          <w:rFonts w:eastAsia="MS Mincho"/>
        </w:rPr>
        <w:t>Screen-Extended Main 4:4:4 and Screen-Extended Main 4:4:4 10 pr</w:t>
      </w:r>
      <w:r w:rsidR="00745F2B">
        <w:rPr>
          <w:rFonts w:eastAsia="MS Mincho"/>
        </w:rPr>
        <w:t>ofiles</w:t>
      </w:r>
    </w:p>
    <w:p w14:paraId="5D22BAAA" w14:textId="215AB6F8" w:rsidR="00864D7F" w:rsidRDefault="00D37382" w:rsidP="00D37382">
      <w:pPr>
        <w:pStyle w:val="enumlev2"/>
        <w:rPr>
          <w:rFonts w:eastAsia="MS Mincho"/>
        </w:rPr>
      </w:pPr>
      <w:r w:rsidRPr="00D37382">
        <w:rPr>
          <w:rFonts w:eastAsia="MS Mincho"/>
        </w:rPr>
        <w:t>•</w:t>
      </w:r>
      <w:r>
        <w:rPr>
          <w:rFonts w:eastAsia="MS Mincho"/>
        </w:rPr>
        <w:tab/>
      </w:r>
      <w:r w:rsidR="00745F2B" w:rsidRPr="00745F2B">
        <w:rPr>
          <w:rFonts w:eastAsia="MS Mincho"/>
        </w:rPr>
        <w:t>Screen-Extended High Throughput 4:4:4, Screen-Extended High Throughput 4:4:4 10, and Screen-Exten</w:t>
      </w:r>
      <w:r w:rsidR="00745F2B">
        <w:rPr>
          <w:rFonts w:eastAsia="MS Mincho"/>
        </w:rPr>
        <w:t>ded High Throughput 14 profiles</w:t>
      </w:r>
    </w:p>
    <w:p w14:paraId="4B3E7B7B" w14:textId="50E61DEF" w:rsidR="00864D7F" w:rsidRDefault="00864D7F" w:rsidP="00864D7F">
      <w:pPr>
        <w:tabs>
          <w:tab w:val="clear" w:pos="794"/>
          <w:tab w:val="clear" w:pos="1191"/>
          <w:tab w:val="clear" w:pos="1588"/>
          <w:tab w:val="clear" w:pos="1985"/>
          <w:tab w:val="left" w:pos="720"/>
          <w:tab w:val="left" w:pos="1080"/>
          <w:tab w:val="left" w:pos="1440"/>
        </w:tabs>
        <w:spacing w:before="86"/>
        <w:ind w:left="1080"/>
        <w:jc w:val="left"/>
        <w:rPr>
          <w:rFonts w:eastAsia="MS Mincho"/>
        </w:rPr>
      </w:pPr>
    </w:p>
    <w:p w14:paraId="271747E5" w14:textId="432DEF83" w:rsidR="001250F4" w:rsidRDefault="001250F4" w:rsidP="00864D7F">
      <w:pPr>
        <w:tabs>
          <w:tab w:val="clear" w:pos="794"/>
          <w:tab w:val="clear" w:pos="1191"/>
          <w:tab w:val="clear" w:pos="1588"/>
          <w:tab w:val="clear" w:pos="1985"/>
          <w:tab w:val="left" w:pos="720"/>
          <w:tab w:val="left" w:pos="1080"/>
          <w:tab w:val="left" w:pos="1440"/>
        </w:tabs>
        <w:spacing w:before="86"/>
        <w:ind w:left="1080"/>
        <w:jc w:val="left"/>
        <w:rPr>
          <w:rFonts w:eastAsia="MS Mincho"/>
        </w:rPr>
      </w:pPr>
    </w:p>
    <w:p w14:paraId="541082FC" w14:textId="77777777" w:rsidR="00921D02" w:rsidRDefault="00921D02" w:rsidP="001250F4">
      <w:pPr>
        <w:rPr>
          <w:rFonts w:eastAsia="MS Mincho"/>
        </w:rPr>
        <w:sectPr w:rsidR="00921D02" w:rsidSect="001250F4">
          <w:headerReference w:type="even" r:id="rId27"/>
          <w:headerReference w:type="default" r:id="rId28"/>
          <w:footerReference w:type="even" r:id="rId29"/>
          <w:footerReference w:type="default" r:id="rId30"/>
          <w:type w:val="oddPage"/>
          <w:pgSz w:w="11907" w:h="16834" w:code="9"/>
          <w:pgMar w:top="1134" w:right="1134" w:bottom="1134" w:left="1134" w:header="567" w:footer="567" w:gutter="0"/>
          <w:pgNumType w:start="1"/>
          <w:cols w:space="720"/>
          <w:docGrid w:linePitch="326"/>
        </w:sectPr>
      </w:pPr>
    </w:p>
    <w:bookmarkStart w:id="187" w:name="c3tope"/>
    <w:bookmarkEnd w:id="187"/>
    <w:p w14:paraId="544A4DD4" w14:textId="60ACBEC2" w:rsidR="00921D02" w:rsidRDefault="00921D02">
      <w:pPr>
        <w:tabs>
          <w:tab w:val="clear" w:pos="794"/>
          <w:tab w:val="clear" w:pos="1191"/>
          <w:tab w:val="clear" w:pos="1588"/>
          <w:tab w:val="clear" w:pos="1985"/>
        </w:tabs>
        <w:overflowPunct/>
        <w:autoSpaceDE/>
        <w:autoSpaceDN/>
        <w:adjustRightInd/>
        <w:spacing w:before="0"/>
        <w:jc w:val="left"/>
        <w:textAlignment w:val="auto"/>
        <w:rPr>
          <w:rFonts w:eastAsia="MS Mincho"/>
        </w:rPr>
      </w:pPr>
      <w:r>
        <w:rPr>
          <w:rFonts w:eastAsia="MS Mincho"/>
          <w:noProof/>
          <w:lang w:val="en-US" w:eastAsia="zh-CN"/>
        </w:rPr>
        <w:lastRenderedPageBreak/>
        <mc:AlternateContent>
          <mc:Choice Requires="wps">
            <w:drawing>
              <wp:anchor distT="0" distB="0" distL="0" distR="0" simplePos="0" relativeHeight="251660288" behindDoc="1" locked="0" layoutInCell="1" allowOverlap="1" wp14:anchorId="5E1F063F" wp14:editId="6470E6CE">
                <wp:simplePos x="0" y="0"/>
                <wp:positionH relativeFrom="margin">
                  <wp:posOffset>359410</wp:posOffset>
                </wp:positionH>
                <wp:positionV relativeFrom="margin">
                  <wp:posOffset>1925955</wp:posOffset>
                </wp:positionV>
                <wp:extent cx="5399405" cy="5399405"/>
                <wp:effectExtent l="0" t="0" r="1079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9405" cy="5399405"/>
                        </a:xfrm>
                        <a:prstGeom prst="rect">
                          <a:avLst/>
                        </a:prstGeom>
                        <a:noFill/>
                        <a:ln w="6350" cap="sq" cmpd="sng" algn="ctr">
                          <a:solidFill>
                            <a:srgbClr val="808080"/>
                          </a:solidFill>
                          <a:prstDash val="dot"/>
                          <a:round/>
                          <a:headEnd type="none" w="med" len="med"/>
                          <a:tailEnd type="none" w="med" len="me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5DDC856" id="Rectangle 4" o:spid="_x0000_s1026" style="position:absolute;margin-left:28.3pt;margin-top:151.65pt;width:425.15pt;height:425.1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" filled="f" fillcolor="#4f81bd [3204]" strokecolor="gray" strokeweight=".5pt">
                <v:stroke dashstyle="dot" joinstyle="round" endcap="square"/>
                <v:path arrowok="t"/>
                <w10:wrap anchorx="margin" anchory="margin"/>
              </v:rect>
            </w:pict>
          </mc:Fallback>
        </mc:AlternateContent>
      </w:r>
    </w:p>
    <w:p w14:paraId="2EDF4C8D" w14:textId="48D78F43" w:rsidR="00921D02" w:rsidRDefault="00921D02">
      <w:pPr>
        <w:tabs>
          <w:tab w:val="clear" w:pos="794"/>
          <w:tab w:val="clear" w:pos="1191"/>
          <w:tab w:val="clear" w:pos="1588"/>
          <w:tab w:val="clear" w:pos="1985"/>
        </w:tabs>
        <w:overflowPunct/>
        <w:autoSpaceDE/>
        <w:autoSpaceDN/>
        <w:adjustRightInd/>
        <w:spacing w:before="0"/>
        <w:jc w:val="left"/>
        <w:textAlignment w:val="auto"/>
        <w:rPr>
          <w:rFonts w:eastAsia="MS Mincho"/>
        </w:rPr>
      </w:pPr>
    </w:p>
    <w:p w14:paraId="47FC0A52" w14:textId="77777777" w:rsidR="00921D02" w:rsidRDefault="00921D02" w:rsidP="00921D02">
      <w:pPr>
        <w:rPr>
          <w:rFonts w:eastAsia="MS Mincho"/>
        </w:rPr>
        <w:sectPr w:rsidR="00921D02" w:rsidSect="00921D02">
          <w:headerReference w:type="even" r:id="rId31"/>
          <w:headerReference w:type="default" r:id="rId32"/>
          <w:footerReference w:type="even" r:id="rId33"/>
          <w:footerReference w:type="default" r:id="rId34"/>
          <w:type w:val="oddPage"/>
          <w:pgSz w:w="11907" w:h="16834" w:code="9"/>
          <w:pgMar w:top="1134" w:right="1134" w:bottom="1134" w:left="1134" w:header="482" w:footer="482" w:gutter="0"/>
          <w:paperSrc w:first="15" w:other="15"/>
          <w:cols w:space="720"/>
          <w:docGrid w:linePitch="326"/>
        </w:sectPr>
      </w:pPr>
    </w:p>
    <w:p w14:paraId="5B29D43D" w14:textId="36F4B2A1" w:rsidR="00921D02" w:rsidRDefault="00921D02">
      <w:pPr>
        <w:tabs>
          <w:tab w:val="clear" w:pos="794"/>
          <w:tab w:val="clear" w:pos="1191"/>
          <w:tab w:val="clear" w:pos="1588"/>
          <w:tab w:val="clear" w:pos="1985"/>
        </w:tabs>
        <w:overflowPunct/>
        <w:autoSpaceDE/>
        <w:autoSpaceDN/>
        <w:adjustRightInd/>
        <w:spacing w:before="0"/>
        <w:jc w:val="left"/>
        <w:textAlignment w:val="auto"/>
        <w:rPr>
          <w:rFonts w:eastAsia="MS Mincho"/>
        </w:rPr>
      </w:pPr>
      <w:bookmarkStart w:id="188" w:name="cov4top"/>
      <w:bookmarkEnd w:id="188"/>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921D02" w14:paraId="1B954393" w14:textId="77777777" w:rsidTr="00096FF2">
        <w:tc>
          <w:tcPr>
            <w:tcW w:w="9683" w:type="dxa"/>
            <w:gridSpan w:val="2"/>
            <w:shd w:val="clear" w:color="auto" w:fill="auto"/>
          </w:tcPr>
          <w:p w14:paraId="6078F67F" w14:textId="73C04913" w:rsidR="00921D02" w:rsidRPr="00921D02" w:rsidRDefault="00921D02" w:rsidP="00921D02">
            <w:pPr>
              <w:tabs>
                <w:tab w:val="clear" w:pos="794"/>
                <w:tab w:val="clear" w:pos="1191"/>
                <w:tab w:val="clear" w:pos="1588"/>
                <w:tab w:val="clear" w:pos="1985"/>
              </w:tabs>
              <w:overflowPunct/>
              <w:autoSpaceDE/>
              <w:autoSpaceDN/>
              <w:adjustRightInd/>
              <w:spacing w:before="360" w:after="340"/>
              <w:jc w:val="center"/>
              <w:textAlignment w:val="auto"/>
              <w:rPr>
                <w:rFonts w:eastAsia="MS Mincho"/>
                <w:b/>
                <w:sz w:val="28"/>
              </w:rPr>
            </w:pPr>
            <w:r>
              <w:rPr>
                <w:rFonts w:eastAsia="MS Mincho"/>
                <w:b/>
                <w:sz w:val="28"/>
              </w:rPr>
              <w:t>SERIES OF ITU-T RECOMMENDATIONS</w:t>
            </w:r>
          </w:p>
        </w:tc>
      </w:tr>
      <w:tr w:rsidR="00921D02" w14:paraId="0B6FD538" w14:textId="77777777" w:rsidTr="00921D02">
        <w:tc>
          <w:tcPr>
            <w:tcW w:w="1241" w:type="dxa"/>
            <w:shd w:val="clear" w:color="auto" w:fill="auto"/>
          </w:tcPr>
          <w:p w14:paraId="484E2549" w14:textId="42E684F4"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bookmarkStart w:id="189" w:name="c4seriee"/>
            <w:bookmarkEnd w:id="189"/>
            <w:r w:rsidRPr="00921D02">
              <w:rPr>
                <w:rFonts w:eastAsia="MS Mincho"/>
                <w:sz w:val="22"/>
              </w:rPr>
              <w:t>Series A</w:t>
            </w:r>
          </w:p>
        </w:tc>
        <w:tc>
          <w:tcPr>
            <w:tcW w:w="4842" w:type="dxa"/>
            <w:shd w:val="clear" w:color="auto" w:fill="auto"/>
          </w:tcPr>
          <w:p w14:paraId="78F934E9" w14:textId="2087551E"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Organization of the work of ITU-T</w:t>
            </w:r>
          </w:p>
        </w:tc>
      </w:tr>
      <w:tr w:rsidR="00921D02" w14:paraId="002E8DDF" w14:textId="77777777" w:rsidTr="00921D02">
        <w:tc>
          <w:tcPr>
            <w:tcW w:w="1241" w:type="dxa"/>
            <w:shd w:val="clear" w:color="auto" w:fill="auto"/>
          </w:tcPr>
          <w:p w14:paraId="41C002A9" w14:textId="15055B63"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D</w:t>
            </w:r>
          </w:p>
        </w:tc>
        <w:tc>
          <w:tcPr>
            <w:tcW w:w="4842" w:type="dxa"/>
            <w:shd w:val="clear" w:color="auto" w:fill="auto"/>
          </w:tcPr>
          <w:p w14:paraId="7E32DBFE" w14:textId="098FA15D"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Tariff and accounting principles and international telecommunication/ICT economic and policy issues</w:t>
            </w:r>
          </w:p>
        </w:tc>
      </w:tr>
      <w:tr w:rsidR="00921D02" w14:paraId="732116F6" w14:textId="77777777" w:rsidTr="00921D02">
        <w:tc>
          <w:tcPr>
            <w:tcW w:w="1241" w:type="dxa"/>
            <w:shd w:val="clear" w:color="auto" w:fill="auto"/>
          </w:tcPr>
          <w:p w14:paraId="47ED967D" w14:textId="577ABF06"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E</w:t>
            </w:r>
          </w:p>
        </w:tc>
        <w:tc>
          <w:tcPr>
            <w:tcW w:w="4842" w:type="dxa"/>
            <w:shd w:val="clear" w:color="auto" w:fill="auto"/>
          </w:tcPr>
          <w:p w14:paraId="00B321B7" w14:textId="1AFF1E87"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Overall network operation, telephone service, service operation and human factors</w:t>
            </w:r>
          </w:p>
        </w:tc>
      </w:tr>
      <w:tr w:rsidR="00921D02" w14:paraId="53B55E3F" w14:textId="77777777" w:rsidTr="00921D02">
        <w:tc>
          <w:tcPr>
            <w:tcW w:w="1241" w:type="dxa"/>
            <w:shd w:val="clear" w:color="auto" w:fill="auto"/>
          </w:tcPr>
          <w:p w14:paraId="03C10689" w14:textId="6FED7A77"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F</w:t>
            </w:r>
          </w:p>
        </w:tc>
        <w:tc>
          <w:tcPr>
            <w:tcW w:w="4842" w:type="dxa"/>
            <w:shd w:val="clear" w:color="auto" w:fill="auto"/>
          </w:tcPr>
          <w:p w14:paraId="1F246EA4" w14:textId="0480106F"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Non-telephone telecommunication services</w:t>
            </w:r>
          </w:p>
        </w:tc>
      </w:tr>
      <w:tr w:rsidR="00921D02" w14:paraId="4EC5BE7D" w14:textId="77777777" w:rsidTr="00921D02">
        <w:tc>
          <w:tcPr>
            <w:tcW w:w="1241" w:type="dxa"/>
            <w:shd w:val="clear" w:color="auto" w:fill="auto"/>
          </w:tcPr>
          <w:p w14:paraId="4B758A85" w14:textId="1329A2BF"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G</w:t>
            </w:r>
          </w:p>
        </w:tc>
        <w:tc>
          <w:tcPr>
            <w:tcW w:w="4842" w:type="dxa"/>
            <w:shd w:val="clear" w:color="auto" w:fill="auto"/>
          </w:tcPr>
          <w:p w14:paraId="774FE309" w14:textId="3F552AFD"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Transmission systems and media, digital systems and networks</w:t>
            </w:r>
          </w:p>
        </w:tc>
      </w:tr>
      <w:tr w:rsidR="00921D02" w14:paraId="156520D1" w14:textId="77777777" w:rsidTr="00921D02">
        <w:tc>
          <w:tcPr>
            <w:tcW w:w="1241" w:type="dxa"/>
            <w:shd w:val="clear" w:color="auto" w:fill="auto"/>
          </w:tcPr>
          <w:p w14:paraId="2196EED9" w14:textId="63A89FDB"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b/>
                <w:sz w:val="22"/>
              </w:rPr>
            </w:pPr>
            <w:r w:rsidRPr="00921D02">
              <w:rPr>
                <w:rFonts w:eastAsia="MS Mincho"/>
                <w:b/>
                <w:sz w:val="22"/>
              </w:rPr>
              <w:t>Series H</w:t>
            </w:r>
          </w:p>
        </w:tc>
        <w:tc>
          <w:tcPr>
            <w:tcW w:w="4842" w:type="dxa"/>
            <w:shd w:val="clear" w:color="auto" w:fill="auto"/>
          </w:tcPr>
          <w:p w14:paraId="3655D1F9" w14:textId="57097BA9"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b/>
                <w:sz w:val="22"/>
              </w:rPr>
            </w:pPr>
            <w:r w:rsidRPr="00921D02">
              <w:rPr>
                <w:rFonts w:eastAsia="MS Mincho"/>
                <w:b/>
                <w:sz w:val="22"/>
              </w:rPr>
              <w:t>Audiovisual and multimedia systems</w:t>
            </w:r>
          </w:p>
        </w:tc>
      </w:tr>
      <w:tr w:rsidR="00921D02" w14:paraId="5C3253DF" w14:textId="77777777" w:rsidTr="00921D02">
        <w:tc>
          <w:tcPr>
            <w:tcW w:w="1241" w:type="dxa"/>
            <w:shd w:val="clear" w:color="auto" w:fill="auto"/>
          </w:tcPr>
          <w:p w14:paraId="7571877B" w14:textId="11C88B8C"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I</w:t>
            </w:r>
          </w:p>
        </w:tc>
        <w:tc>
          <w:tcPr>
            <w:tcW w:w="4842" w:type="dxa"/>
            <w:shd w:val="clear" w:color="auto" w:fill="auto"/>
          </w:tcPr>
          <w:p w14:paraId="1F676249" w14:textId="559E4529"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Integrated services digital network</w:t>
            </w:r>
          </w:p>
        </w:tc>
      </w:tr>
      <w:tr w:rsidR="00921D02" w14:paraId="5F9231DE" w14:textId="77777777" w:rsidTr="00921D02">
        <w:tc>
          <w:tcPr>
            <w:tcW w:w="1241" w:type="dxa"/>
            <w:shd w:val="clear" w:color="auto" w:fill="auto"/>
          </w:tcPr>
          <w:p w14:paraId="145CEEC3" w14:textId="069006C4"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J</w:t>
            </w:r>
          </w:p>
        </w:tc>
        <w:tc>
          <w:tcPr>
            <w:tcW w:w="4842" w:type="dxa"/>
            <w:shd w:val="clear" w:color="auto" w:fill="auto"/>
          </w:tcPr>
          <w:p w14:paraId="4C407340" w14:textId="5E603D01"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Cable networks and transmission of television, sound programme and other multimedia signals</w:t>
            </w:r>
          </w:p>
        </w:tc>
      </w:tr>
      <w:tr w:rsidR="00921D02" w14:paraId="34A8CFAD" w14:textId="77777777" w:rsidTr="00921D02">
        <w:tc>
          <w:tcPr>
            <w:tcW w:w="1241" w:type="dxa"/>
            <w:shd w:val="clear" w:color="auto" w:fill="auto"/>
          </w:tcPr>
          <w:p w14:paraId="36651510" w14:textId="4B33F1AB"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K</w:t>
            </w:r>
          </w:p>
        </w:tc>
        <w:tc>
          <w:tcPr>
            <w:tcW w:w="4842" w:type="dxa"/>
            <w:shd w:val="clear" w:color="auto" w:fill="auto"/>
          </w:tcPr>
          <w:p w14:paraId="5EE5E5AC" w14:textId="22CB1473"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Protection against interference</w:t>
            </w:r>
          </w:p>
        </w:tc>
      </w:tr>
      <w:tr w:rsidR="00921D02" w14:paraId="458919E8" w14:textId="77777777" w:rsidTr="00921D02">
        <w:tc>
          <w:tcPr>
            <w:tcW w:w="1241" w:type="dxa"/>
            <w:shd w:val="clear" w:color="auto" w:fill="auto"/>
          </w:tcPr>
          <w:p w14:paraId="37FEF2E7" w14:textId="37B3B212"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L</w:t>
            </w:r>
          </w:p>
        </w:tc>
        <w:tc>
          <w:tcPr>
            <w:tcW w:w="4842" w:type="dxa"/>
            <w:shd w:val="clear" w:color="auto" w:fill="auto"/>
          </w:tcPr>
          <w:p w14:paraId="4AB965F4" w14:textId="03C33FC0"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Environment and ICTs, climate change, e-waste, energy efficiency; construction, installation and protection of cables and other elements of outside plant</w:t>
            </w:r>
          </w:p>
        </w:tc>
      </w:tr>
      <w:tr w:rsidR="00921D02" w14:paraId="026E07E5" w14:textId="77777777" w:rsidTr="00921D02">
        <w:tc>
          <w:tcPr>
            <w:tcW w:w="1241" w:type="dxa"/>
            <w:shd w:val="clear" w:color="auto" w:fill="auto"/>
          </w:tcPr>
          <w:p w14:paraId="65AF3CFD" w14:textId="52319B6E"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M</w:t>
            </w:r>
          </w:p>
        </w:tc>
        <w:tc>
          <w:tcPr>
            <w:tcW w:w="4842" w:type="dxa"/>
            <w:shd w:val="clear" w:color="auto" w:fill="auto"/>
          </w:tcPr>
          <w:p w14:paraId="0EC3A3C2" w14:textId="773402F9" w:rsidR="00921D02" w:rsidRPr="00921D02" w:rsidRDefault="00921D02" w:rsidP="00250A75">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 xml:space="preserve">Telecommunication management, including </w:t>
            </w:r>
            <w:r w:rsidR="00250A75">
              <w:rPr>
                <w:rFonts w:eastAsia="MS Mincho"/>
                <w:sz w:val="22"/>
              </w:rPr>
              <w:t>TMN</w:t>
            </w:r>
            <w:r w:rsidRPr="00921D02">
              <w:rPr>
                <w:rFonts w:eastAsia="MS Mincho"/>
                <w:sz w:val="22"/>
              </w:rPr>
              <w:t xml:space="preserve"> and network maintenance</w:t>
            </w:r>
          </w:p>
        </w:tc>
      </w:tr>
      <w:tr w:rsidR="00921D02" w14:paraId="4DD81E7A" w14:textId="77777777" w:rsidTr="00921D02">
        <w:tc>
          <w:tcPr>
            <w:tcW w:w="1241" w:type="dxa"/>
            <w:shd w:val="clear" w:color="auto" w:fill="auto"/>
          </w:tcPr>
          <w:p w14:paraId="4D8D77AB" w14:textId="771604A2"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N</w:t>
            </w:r>
          </w:p>
        </w:tc>
        <w:tc>
          <w:tcPr>
            <w:tcW w:w="4842" w:type="dxa"/>
            <w:shd w:val="clear" w:color="auto" w:fill="auto"/>
          </w:tcPr>
          <w:p w14:paraId="4734C0E0" w14:textId="22BCC4A6"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Maintenance: international sound programme and television transmission circuits</w:t>
            </w:r>
          </w:p>
        </w:tc>
      </w:tr>
      <w:tr w:rsidR="00921D02" w14:paraId="0ABC943C" w14:textId="77777777" w:rsidTr="00921D02">
        <w:tc>
          <w:tcPr>
            <w:tcW w:w="1241" w:type="dxa"/>
            <w:shd w:val="clear" w:color="auto" w:fill="auto"/>
          </w:tcPr>
          <w:p w14:paraId="5EF856B7" w14:textId="7F8F6D2D"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O</w:t>
            </w:r>
          </w:p>
        </w:tc>
        <w:tc>
          <w:tcPr>
            <w:tcW w:w="4842" w:type="dxa"/>
            <w:shd w:val="clear" w:color="auto" w:fill="auto"/>
          </w:tcPr>
          <w:p w14:paraId="7823A6A2" w14:textId="3C5C5E12"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Specifications of measuring equipment</w:t>
            </w:r>
          </w:p>
        </w:tc>
      </w:tr>
      <w:tr w:rsidR="00921D02" w14:paraId="05FFDA03" w14:textId="77777777" w:rsidTr="00921D02">
        <w:tc>
          <w:tcPr>
            <w:tcW w:w="1241" w:type="dxa"/>
            <w:shd w:val="clear" w:color="auto" w:fill="auto"/>
          </w:tcPr>
          <w:p w14:paraId="69142EC6" w14:textId="435B6228"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P</w:t>
            </w:r>
          </w:p>
        </w:tc>
        <w:tc>
          <w:tcPr>
            <w:tcW w:w="4842" w:type="dxa"/>
            <w:shd w:val="clear" w:color="auto" w:fill="auto"/>
          </w:tcPr>
          <w:p w14:paraId="46535565" w14:textId="23D173CC"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Telephone transmission quality, telephone installations, local line networks</w:t>
            </w:r>
          </w:p>
        </w:tc>
      </w:tr>
      <w:tr w:rsidR="00921D02" w14:paraId="116C720D" w14:textId="77777777" w:rsidTr="00921D02">
        <w:tc>
          <w:tcPr>
            <w:tcW w:w="1241" w:type="dxa"/>
            <w:shd w:val="clear" w:color="auto" w:fill="auto"/>
          </w:tcPr>
          <w:p w14:paraId="2195A34F" w14:textId="0860105A"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Q</w:t>
            </w:r>
          </w:p>
        </w:tc>
        <w:tc>
          <w:tcPr>
            <w:tcW w:w="4842" w:type="dxa"/>
            <w:shd w:val="clear" w:color="auto" w:fill="auto"/>
          </w:tcPr>
          <w:p w14:paraId="04A6E359" w14:textId="686005F0"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Switching and signalling, and associated measurements and tests</w:t>
            </w:r>
          </w:p>
        </w:tc>
      </w:tr>
      <w:tr w:rsidR="00921D02" w14:paraId="0F068D8A" w14:textId="77777777" w:rsidTr="00921D02">
        <w:tc>
          <w:tcPr>
            <w:tcW w:w="1241" w:type="dxa"/>
            <w:shd w:val="clear" w:color="auto" w:fill="auto"/>
          </w:tcPr>
          <w:p w14:paraId="1267BC13" w14:textId="09709870"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R</w:t>
            </w:r>
          </w:p>
        </w:tc>
        <w:tc>
          <w:tcPr>
            <w:tcW w:w="4842" w:type="dxa"/>
            <w:shd w:val="clear" w:color="auto" w:fill="auto"/>
          </w:tcPr>
          <w:p w14:paraId="30A6EE09" w14:textId="3F94C818"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Telegraph transmission</w:t>
            </w:r>
          </w:p>
        </w:tc>
      </w:tr>
      <w:tr w:rsidR="00921D02" w14:paraId="47231D00" w14:textId="77777777" w:rsidTr="00921D02">
        <w:tc>
          <w:tcPr>
            <w:tcW w:w="1241" w:type="dxa"/>
            <w:shd w:val="clear" w:color="auto" w:fill="auto"/>
          </w:tcPr>
          <w:p w14:paraId="24BEE65C" w14:textId="291C696F"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S</w:t>
            </w:r>
          </w:p>
        </w:tc>
        <w:tc>
          <w:tcPr>
            <w:tcW w:w="4842" w:type="dxa"/>
            <w:shd w:val="clear" w:color="auto" w:fill="auto"/>
          </w:tcPr>
          <w:p w14:paraId="4A981324" w14:textId="42059866"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Telegraph services terminal equipment</w:t>
            </w:r>
          </w:p>
        </w:tc>
      </w:tr>
      <w:tr w:rsidR="00921D02" w14:paraId="3CBF4CB5" w14:textId="77777777" w:rsidTr="00921D02">
        <w:tc>
          <w:tcPr>
            <w:tcW w:w="1241" w:type="dxa"/>
            <w:shd w:val="clear" w:color="auto" w:fill="auto"/>
          </w:tcPr>
          <w:p w14:paraId="51EF89B2" w14:textId="11EE7D52"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T</w:t>
            </w:r>
          </w:p>
        </w:tc>
        <w:tc>
          <w:tcPr>
            <w:tcW w:w="4842" w:type="dxa"/>
            <w:shd w:val="clear" w:color="auto" w:fill="auto"/>
          </w:tcPr>
          <w:p w14:paraId="6D8259E3" w14:textId="054A63CC"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Terminals for telematic services</w:t>
            </w:r>
          </w:p>
        </w:tc>
      </w:tr>
      <w:tr w:rsidR="00921D02" w14:paraId="575FF20B" w14:textId="77777777" w:rsidTr="00921D02">
        <w:tc>
          <w:tcPr>
            <w:tcW w:w="1241" w:type="dxa"/>
            <w:shd w:val="clear" w:color="auto" w:fill="auto"/>
          </w:tcPr>
          <w:p w14:paraId="1DBC043D" w14:textId="16D57FCB"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U</w:t>
            </w:r>
          </w:p>
        </w:tc>
        <w:tc>
          <w:tcPr>
            <w:tcW w:w="4842" w:type="dxa"/>
            <w:shd w:val="clear" w:color="auto" w:fill="auto"/>
          </w:tcPr>
          <w:p w14:paraId="50FB6509" w14:textId="17944286"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Telegraph switching</w:t>
            </w:r>
          </w:p>
        </w:tc>
      </w:tr>
      <w:tr w:rsidR="00921D02" w14:paraId="2F962B7A" w14:textId="77777777" w:rsidTr="00921D02">
        <w:tc>
          <w:tcPr>
            <w:tcW w:w="1241" w:type="dxa"/>
            <w:shd w:val="clear" w:color="auto" w:fill="auto"/>
          </w:tcPr>
          <w:p w14:paraId="6DFB4F86" w14:textId="2F0EB04D"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V</w:t>
            </w:r>
          </w:p>
        </w:tc>
        <w:tc>
          <w:tcPr>
            <w:tcW w:w="4842" w:type="dxa"/>
            <w:shd w:val="clear" w:color="auto" w:fill="auto"/>
          </w:tcPr>
          <w:p w14:paraId="5D26ABB5" w14:textId="618E50AA"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Data communication over the telephone network</w:t>
            </w:r>
          </w:p>
        </w:tc>
      </w:tr>
      <w:tr w:rsidR="00921D02" w14:paraId="1A456981" w14:textId="77777777" w:rsidTr="00921D02">
        <w:tc>
          <w:tcPr>
            <w:tcW w:w="1241" w:type="dxa"/>
            <w:shd w:val="clear" w:color="auto" w:fill="auto"/>
          </w:tcPr>
          <w:p w14:paraId="395A3626" w14:textId="73ED295D"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X</w:t>
            </w:r>
          </w:p>
        </w:tc>
        <w:tc>
          <w:tcPr>
            <w:tcW w:w="4842" w:type="dxa"/>
            <w:shd w:val="clear" w:color="auto" w:fill="auto"/>
          </w:tcPr>
          <w:p w14:paraId="54DC1604" w14:textId="6C58DB21"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Data networks, open system communications and security</w:t>
            </w:r>
          </w:p>
        </w:tc>
      </w:tr>
      <w:tr w:rsidR="00921D02" w14:paraId="23A78521" w14:textId="77777777" w:rsidTr="00921D02">
        <w:tc>
          <w:tcPr>
            <w:tcW w:w="1241" w:type="dxa"/>
            <w:shd w:val="clear" w:color="auto" w:fill="auto"/>
          </w:tcPr>
          <w:p w14:paraId="3F9106EE" w14:textId="6CAB0BE4"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Y</w:t>
            </w:r>
          </w:p>
        </w:tc>
        <w:tc>
          <w:tcPr>
            <w:tcW w:w="4842" w:type="dxa"/>
            <w:shd w:val="clear" w:color="auto" w:fill="auto"/>
          </w:tcPr>
          <w:p w14:paraId="39C3B29A" w14:textId="78F41FE9"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Global information infrastructure, Internet protocol aspects, next-generation networks, Internet of Things and smart cities</w:t>
            </w:r>
          </w:p>
        </w:tc>
      </w:tr>
      <w:tr w:rsidR="00921D02" w14:paraId="151985FD" w14:textId="77777777" w:rsidTr="00921D02">
        <w:tc>
          <w:tcPr>
            <w:tcW w:w="1241" w:type="dxa"/>
            <w:shd w:val="clear" w:color="auto" w:fill="auto"/>
          </w:tcPr>
          <w:p w14:paraId="3B24E241" w14:textId="0F35F954"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r w:rsidRPr="00921D02">
              <w:rPr>
                <w:rFonts w:eastAsia="MS Mincho"/>
                <w:sz w:val="22"/>
              </w:rPr>
              <w:t>Series Z</w:t>
            </w:r>
          </w:p>
        </w:tc>
        <w:tc>
          <w:tcPr>
            <w:tcW w:w="4842" w:type="dxa"/>
            <w:shd w:val="clear" w:color="auto" w:fill="auto"/>
          </w:tcPr>
          <w:p w14:paraId="1108AE75" w14:textId="24AACAC2"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r w:rsidRPr="00921D02">
              <w:rPr>
                <w:rFonts w:eastAsia="MS Mincho"/>
                <w:sz w:val="22"/>
              </w:rPr>
              <w:t>Languages and general software aspects for telecommunication systems</w:t>
            </w:r>
          </w:p>
        </w:tc>
      </w:tr>
      <w:tr w:rsidR="00921D02" w14:paraId="690C5676" w14:textId="77777777" w:rsidTr="00921D02">
        <w:tc>
          <w:tcPr>
            <w:tcW w:w="1241" w:type="dxa"/>
            <w:shd w:val="clear" w:color="auto" w:fill="auto"/>
          </w:tcPr>
          <w:p w14:paraId="4BE09665" w14:textId="77777777" w:rsidR="00921D02" w:rsidRPr="00921D02" w:rsidRDefault="00921D02" w:rsidP="00921D02">
            <w:pPr>
              <w:tabs>
                <w:tab w:val="clear" w:pos="794"/>
                <w:tab w:val="clear" w:pos="1191"/>
                <w:tab w:val="clear" w:pos="1588"/>
                <w:tab w:val="clear" w:pos="1985"/>
              </w:tabs>
              <w:overflowPunct/>
              <w:autoSpaceDE/>
              <w:autoSpaceDN/>
              <w:adjustRightInd/>
              <w:spacing w:before="94" w:after="94"/>
              <w:ind w:left="57"/>
              <w:jc w:val="left"/>
              <w:textAlignment w:val="auto"/>
              <w:rPr>
                <w:rFonts w:eastAsia="MS Mincho"/>
                <w:sz w:val="22"/>
              </w:rPr>
            </w:pPr>
          </w:p>
        </w:tc>
        <w:tc>
          <w:tcPr>
            <w:tcW w:w="4842" w:type="dxa"/>
            <w:shd w:val="clear" w:color="auto" w:fill="auto"/>
          </w:tcPr>
          <w:p w14:paraId="01F68300" w14:textId="77777777" w:rsidR="00921D02" w:rsidRPr="00921D02" w:rsidRDefault="00921D02" w:rsidP="00921D02">
            <w:pPr>
              <w:tabs>
                <w:tab w:val="clear" w:pos="794"/>
                <w:tab w:val="clear" w:pos="1191"/>
                <w:tab w:val="clear" w:pos="1588"/>
                <w:tab w:val="clear" w:pos="1985"/>
              </w:tabs>
              <w:overflowPunct/>
              <w:autoSpaceDE/>
              <w:autoSpaceDN/>
              <w:adjustRightInd/>
              <w:spacing w:before="94" w:after="94"/>
              <w:jc w:val="left"/>
              <w:textAlignment w:val="auto"/>
              <w:rPr>
                <w:rFonts w:eastAsia="MS Mincho"/>
                <w:sz w:val="22"/>
              </w:rPr>
            </w:pPr>
          </w:p>
        </w:tc>
      </w:tr>
    </w:tbl>
    <w:p w14:paraId="69BBE092" w14:textId="3F629D20" w:rsidR="001250F4" w:rsidRDefault="001250F4" w:rsidP="00921D02">
      <w:pPr>
        <w:rPr>
          <w:rFonts w:eastAsia="MS Mincho"/>
        </w:rPr>
      </w:pPr>
    </w:p>
    <w:sectPr w:rsidR="001250F4" w:rsidSect="00921D02">
      <w:headerReference w:type="even" r:id="rId35"/>
      <w:headerReference w:type="default" r:id="rId36"/>
      <w:footerReference w:type="even" r:id="rId37"/>
      <w:footerReference w:type="default" r:id="rId38"/>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29E15" w14:textId="77777777" w:rsidR="00A20E3D" w:rsidRDefault="00A20E3D">
      <w:r>
        <w:separator/>
      </w:r>
    </w:p>
  </w:endnote>
  <w:endnote w:type="continuationSeparator" w:id="0">
    <w:p w14:paraId="018FE0AC" w14:textId="77777777" w:rsidR="00A20E3D" w:rsidRDefault="00A2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39T36Lfz">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067C1" w14:textId="0BAB7AA6" w:rsidR="00F34511" w:rsidRPr="00C643E1" w:rsidRDefault="00F34511" w:rsidP="00C643E1">
    <w:pPr>
      <w:pStyle w:val="FooterQP"/>
      <w:rPr>
        <w:lang w:val="fr-FR"/>
      </w:rPr>
    </w:pPr>
    <w:r>
      <w:rPr>
        <w:b w:val="0"/>
      </w:rPr>
      <w:fldChar w:fldCharType="begin"/>
    </w:r>
    <w:r w:rsidRPr="00C643E1">
      <w:rPr>
        <w:b w:val="0"/>
        <w:lang w:val="fr-FR"/>
      </w:rPr>
      <w:instrText xml:space="preserve"> PAGE  \* MERGEFORMAT </w:instrText>
    </w:r>
    <w:r>
      <w:rPr>
        <w:b w:val="0"/>
      </w:rPr>
      <w:fldChar w:fldCharType="separate"/>
    </w:r>
    <w:r w:rsidR="007E366C">
      <w:rPr>
        <w:b w:val="0"/>
        <w:noProof/>
        <w:lang w:val="fr-FR"/>
      </w:rPr>
      <w:t>iv</w:t>
    </w:r>
    <w:r>
      <w:rPr>
        <w:b w:val="0"/>
      </w:rPr>
      <w:fldChar w:fldCharType="end"/>
    </w:r>
    <w:r w:rsidRPr="00C643E1">
      <w:rPr>
        <w:lang w:val="fr-FR"/>
      </w:rPr>
      <w:tab/>
      <w:t>Rec. ITU</w:t>
    </w:r>
    <w:r w:rsidRPr="00C643E1">
      <w:rPr>
        <w:lang w:val="fr-FR"/>
      </w:rPr>
      <w:noBreakHyphen/>
      <w:t>T H.265.2 (12/2016)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3C9ED" w14:textId="52BCEDD2" w:rsidR="00F34511" w:rsidRPr="00C643E1" w:rsidRDefault="00F34511" w:rsidP="00C643E1">
    <w:pPr>
      <w:pStyle w:val="FooterQP"/>
      <w:rPr>
        <w:b w:val="0"/>
      </w:rPr>
    </w:pPr>
    <w:r>
      <w:tab/>
    </w:r>
    <w:r>
      <w:tab/>
      <w:t>Rec. ITU</w:t>
    </w:r>
    <w:r>
      <w:noBreakHyphen/>
      <w:t>T H.265.2 (12/2016)</w:t>
    </w:r>
    <w:r>
      <w:tab/>
    </w:r>
    <w:r>
      <w:rPr>
        <w:b w:val="0"/>
      </w:rPr>
      <w:fldChar w:fldCharType="begin"/>
    </w:r>
    <w:r>
      <w:rPr>
        <w:b w:val="0"/>
      </w:rPr>
      <w:instrText xml:space="preserve"> PAGE  \* MERGEFORMAT </w:instrText>
    </w:r>
    <w:r>
      <w:rPr>
        <w:b w:val="0"/>
      </w:rPr>
      <w:fldChar w:fldCharType="separate"/>
    </w:r>
    <w:r w:rsidR="007E366C">
      <w:rPr>
        <w:b w:val="0"/>
        <w:noProof/>
      </w:rPr>
      <w:t>v</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78D6D" w14:textId="77777777" w:rsidR="00F34511" w:rsidRDefault="00F345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64348" w14:textId="1E7BFCED" w:rsidR="00BF1E7C" w:rsidRPr="00921D02" w:rsidRDefault="00921D02" w:rsidP="00921D02">
    <w:pPr>
      <w:pStyle w:val="FooterQP"/>
      <w:rPr>
        <w:lang w:val="fr-FR"/>
      </w:rPr>
    </w:pPr>
    <w:r>
      <w:rPr>
        <w:b w:val="0"/>
      </w:rPr>
      <w:fldChar w:fldCharType="begin"/>
    </w:r>
    <w:r w:rsidRPr="00C643E1">
      <w:rPr>
        <w:b w:val="0"/>
        <w:lang w:val="fr-FR"/>
      </w:rPr>
      <w:instrText xml:space="preserve"> PAGE  \* MERGEFORMAT </w:instrText>
    </w:r>
    <w:r>
      <w:rPr>
        <w:b w:val="0"/>
      </w:rPr>
      <w:fldChar w:fldCharType="separate"/>
    </w:r>
    <w:r w:rsidR="007E366C">
      <w:rPr>
        <w:b w:val="0"/>
        <w:noProof/>
        <w:lang w:val="fr-FR"/>
      </w:rPr>
      <w:t>2</w:t>
    </w:r>
    <w:r>
      <w:rPr>
        <w:b w:val="0"/>
      </w:rPr>
      <w:fldChar w:fldCharType="end"/>
    </w:r>
    <w:r w:rsidRPr="00C643E1">
      <w:rPr>
        <w:lang w:val="fr-FR"/>
      </w:rPr>
      <w:tab/>
      <w:t>Rec. ITU</w:t>
    </w:r>
    <w:r w:rsidRPr="00C643E1">
      <w:rPr>
        <w:lang w:val="fr-FR"/>
      </w:rPr>
      <w:noBreakHyphen/>
      <w:t>T H.265.2 (12/2016)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FA15" w14:textId="02346E3A" w:rsidR="00BF1E7C" w:rsidRPr="00921D02" w:rsidRDefault="00921D02" w:rsidP="00921D02">
    <w:pPr>
      <w:pStyle w:val="FooterQP"/>
      <w:rPr>
        <w:b w:val="0"/>
      </w:rPr>
    </w:pPr>
    <w:r>
      <w:tab/>
    </w:r>
    <w:r>
      <w:tab/>
      <w:t>Rec. ITU</w:t>
    </w:r>
    <w:r>
      <w:noBreakHyphen/>
      <w:t>T H.265.2 (12/2016)</w:t>
    </w:r>
    <w:r>
      <w:tab/>
    </w:r>
    <w:r>
      <w:rPr>
        <w:b w:val="0"/>
      </w:rPr>
      <w:fldChar w:fldCharType="begin"/>
    </w:r>
    <w:r>
      <w:rPr>
        <w:b w:val="0"/>
      </w:rPr>
      <w:instrText xml:space="preserve"> PAGE  \* MERGEFORMAT </w:instrText>
    </w:r>
    <w:r>
      <w:rPr>
        <w:b w:val="0"/>
      </w:rPr>
      <w:fldChar w:fldCharType="separate"/>
    </w:r>
    <w:r w:rsidR="007E366C">
      <w:rPr>
        <w:b w:val="0"/>
        <w:noProof/>
      </w:rPr>
      <w:t>1</w:t>
    </w:r>
    <w:r>
      <w:rPr>
        <w:b w:val="0"/>
      </w:rPr>
      <w:fldChar w:fldCharType="end"/>
    </w:r>
    <w:r w:rsidR="00BF1E7C" w:rsidRPr="00921D02">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A02C3" w14:textId="77777777" w:rsidR="00921D02" w:rsidRPr="00BF1E7C" w:rsidRDefault="00921D02" w:rsidP="00BF1E7C">
    <w:pPr>
      <w:pStyle w:val="FooterQP"/>
      <w:jc w:val="right"/>
      <w:rPr>
        <w:rFonts w:ascii="Arial" w:hAnsi="Arial" w:cs="Arial"/>
        <w:b w:val="0"/>
        <w:sz w:val="22"/>
      </w:rPr>
    </w:pPr>
    <w:r>
      <w:rPr>
        <w:rFonts w:ascii="Arial" w:hAnsi="Arial" w:cs="Arial"/>
        <w:b w:val="0"/>
        <w:sz w:val="22"/>
      </w:rPr>
      <w:t>Geneva, 2017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43292" w14:textId="013B0F36" w:rsidR="00921D02" w:rsidRPr="00921D02" w:rsidRDefault="00921D02" w:rsidP="00921D0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2FA80" w14:textId="77777777" w:rsidR="00921D02" w:rsidRDefault="00921D02" w:rsidP="00921D02">
    <w:pPr>
      <w:pStyle w:val="FooterQP"/>
      <w:jc w:val="right"/>
      <w:rPr>
        <w:rFonts w:ascii="Arial" w:hAnsi="Arial" w:cs="Arial"/>
        <w:b w:val="0"/>
        <w:sz w:val="22"/>
      </w:rPr>
    </w:pPr>
    <w:r>
      <w:rPr>
        <w:rFonts w:ascii="Arial" w:hAnsi="Arial" w:cs="Arial"/>
        <w:b w:val="0"/>
        <w:sz w:val="22"/>
      </w:rPr>
      <w:t>Printed in Switzerland</w:t>
    </w:r>
  </w:p>
  <w:p w14:paraId="1B601477" w14:textId="24E6BCD2" w:rsidR="00921D02" w:rsidRPr="00921D02" w:rsidRDefault="00921D02" w:rsidP="00921D02">
    <w:pPr>
      <w:pStyle w:val="FooterQP"/>
      <w:jc w:val="right"/>
      <w:rPr>
        <w:rFonts w:ascii="Arial" w:hAnsi="Arial" w:cs="Arial"/>
        <w:b w:val="0"/>
        <w:sz w:val="22"/>
      </w:rPr>
    </w:pPr>
    <w:r>
      <w:rPr>
        <w:rFonts w:ascii="Arial" w:hAnsi="Arial" w:cs="Arial"/>
        <w:b w:val="0"/>
        <w:sz w:val="22"/>
      </w:rPr>
      <w:t>Geneva, 2017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CF222" w14:textId="77777777" w:rsidR="00921D02" w:rsidRDefault="00921D02" w:rsidP="00921D02">
    <w:pPr>
      <w:pStyle w:val="FooterQP"/>
      <w:jc w:val="right"/>
      <w:rPr>
        <w:rFonts w:ascii="Arial" w:hAnsi="Arial" w:cs="Arial"/>
        <w:b w:val="0"/>
        <w:sz w:val="22"/>
      </w:rPr>
    </w:pPr>
    <w:r>
      <w:rPr>
        <w:rFonts w:ascii="Arial" w:hAnsi="Arial" w:cs="Arial"/>
        <w:b w:val="0"/>
        <w:sz w:val="22"/>
      </w:rPr>
      <w:t>Printed in Switzerland</w:t>
    </w:r>
  </w:p>
  <w:p w14:paraId="709CE2FE" w14:textId="1571AE56" w:rsidR="00921D02" w:rsidRPr="00921D02" w:rsidRDefault="00921D02" w:rsidP="00921D02">
    <w:pPr>
      <w:pStyle w:val="FooterQP"/>
      <w:jc w:val="right"/>
      <w:rPr>
        <w:rFonts w:ascii="Arial" w:hAnsi="Arial" w:cs="Arial"/>
        <w:b w:val="0"/>
        <w:sz w:val="22"/>
      </w:rPr>
    </w:pPr>
    <w:r>
      <w:rPr>
        <w:rFonts w:ascii="Arial" w:hAnsi="Arial" w:cs="Arial"/>
        <w:b w:val="0"/>
        <w:sz w:val="22"/>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82D69" w14:textId="77777777" w:rsidR="00A20E3D" w:rsidRDefault="00A20E3D">
      <w:r>
        <w:t>____________________</w:t>
      </w:r>
    </w:p>
  </w:footnote>
  <w:footnote w:type="continuationSeparator" w:id="0">
    <w:p w14:paraId="1BEAA7C9" w14:textId="77777777" w:rsidR="00A20E3D" w:rsidRDefault="00A20E3D">
      <w:r>
        <w:continuationSeparator/>
      </w:r>
    </w:p>
  </w:footnote>
  <w:footnote w:id="1">
    <w:p w14:paraId="7033B5BC" w14:textId="77777777" w:rsidR="00F34511" w:rsidRPr="00B47CE4" w:rsidRDefault="00F34511" w:rsidP="00F34511">
      <w:pPr>
        <w:pStyle w:val="FootnoteText"/>
      </w:pPr>
      <w:r>
        <w:rPr>
          <w:rStyle w:val="FootnoteReference"/>
        </w:rPr>
        <w:t>*</w:t>
      </w:r>
      <w:r>
        <w:rPr>
          <w:lang w:val="en-US"/>
        </w:rPr>
        <w:tab/>
      </w:r>
      <w:r w:rsidRPr="000A2623">
        <w:rPr>
          <w:lang w:val="en-US"/>
        </w:rPr>
        <w:t>To access the Recommendation, type the URL http://handle.itu.int/ in the address field of your web browser,</w:t>
      </w:r>
      <w:r>
        <w:rPr>
          <w:lang w:val="en-US"/>
        </w:rPr>
        <w:t xml:space="preserve"> followed by the Recommendation'</w:t>
      </w:r>
      <w:r w:rsidRPr="000A2623">
        <w:rPr>
          <w:lang w:val="en-US"/>
        </w:rPr>
        <w:t xml:space="preserve">s unique ID. For example, </w:t>
      </w:r>
      <w:hyperlink r:id="rId1" w:history="1">
        <w:r w:rsidRPr="000A2623">
          <w:rPr>
            <w:rStyle w:val="Hyperlink"/>
            <w:lang w:val="en-US"/>
          </w:rPr>
          <w:t>http://handle.itu.int/11.1002/1000/11830-en</w:t>
        </w:r>
      </w:hyperlink>
      <w:r w:rsidRPr="000A2623">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CF3B" w14:textId="77777777" w:rsidR="00F34511" w:rsidRDefault="00F34511">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C220A" w14:textId="77777777" w:rsidR="00921D02" w:rsidRPr="00921D02" w:rsidRDefault="00921D02" w:rsidP="00921D0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06D3" w14:textId="77777777" w:rsidR="00921D02" w:rsidRPr="00921D02" w:rsidRDefault="00921D02" w:rsidP="00921D0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0562D" w14:textId="77777777" w:rsidR="00921D02" w:rsidRPr="00921D02" w:rsidRDefault="00921D02" w:rsidP="00921D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14A6C" w14:textId="77777777" w:rsidR="00F34511" w:rsidRDefault="00F34511">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2355" w14:textId="77777777" w:rsidR="00F34511" w:rsidRPr="008A385F" w:rsidRDefault="00F34511" w:rsidP="008A38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AEA56" w14:textId="77777777" w:rsidR="00F34511" w:rsidRDefault="00F34511">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7192D" w14:textId="77777777" w:rsidR="00F34511" w:rsidRDefault="00F3451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169B" w14:textId="77777777" w:rsidR="00F34511" w:rsidRDefault="00F34511">
    <w:pPr>
      <w:pStyle w:val="Header"/>
      <w:ind w:right="36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3EDD" w14:textId="77777777" w:rsidR="00BF1E7C" w:rsidRPr="00BF1E7C" w:rsidRDefault="00BF1E7C" w:rsidP="00BF1E7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10F3B" w14:textId="77777777" w:rsidR="00BF1E7C" w:rsidRPr="00BF1E7C" w:rsidRDefault="00BF1E7C" w:rsidP="00BF1E7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488C" w14:textId="77777777" w:rsidR="00921D02" w:rsidRPr="00921D02" w:rsidRDefault="00921D02" w:rsidP="00921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1940"/>
    <w:multiLevelType w:val="hybridMultilevel"/>
    <w:tmpl w:val="B59E1A6E"/>
    <w:lvl w:ilvl="0" w:tplc="04090001">
      <w:start w:val="1"/>
      <w:numFmt w:val="bullet"/>
      <w:lvlText w:val=""/>
      <w:lvlJc w:val="left"/>
      <w:pPr>
        <w:ind w:left="1080" w:hanging="360"/>
      </w:pPr>
      <w:rPr>
        <w:rFonts w:ascii="Symbol" w:hAnsi="Symbol" w:hint="default"/>
      </w:rPr>
    </w:lvl>
    <w:lvl w:ilvl="1" w:tplc="CA140B16">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F1D09"/>
    <w:multiLevelType w:val="hybridMultilevel"/>
    <w:tmpl w:val="4492FD84"/>
    <w:lvl w:ilvl="0" w:tplc="669857F0">
      <w:numFmt w:val="bullet"/>
      <w:lvlText w:val="–"/>
      <w:lvlJc w:val="left"/>
      <w:pPr>
        <w:ind w:left="1080" w:hanging="360"/>
      </w:pPr>
      <w:rPr>
        <w:rFonts w:ascii="Times New Roman" w:eastAsia="MS Mincho" w:hAnsi="Times New Roman" w:cs="Times New Roman" w:hint="default"/>
      </w:rPr>
    </w:lvl>
    <w:lvl w:ilvl="1" w:tplc="CA140B16">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81966"/>
    <w:multiLevelType w:val="hybridMultilevel"/>
    <w:tmpl w:val="1CFEBE74"/>
    <w:lvl w:ilvl="0" w:tplc="5C32694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 w15:restartNumberingAfterBreak="0">
    <w:nsid w:val="1653327E"/>
    <w:multiLevelType w:val="hybridMultilevel"/>
    <w:tmpl w:val="B400E048"/>
    <w:lvl w:ilvl="0" w:tplc="9110AE8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193418F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E32058"/>
    <w:multiLevelType w:val="hybridMultilevel"/>
    <w:tmpl w:val="51EA0212"/>
    <w:lvl w:ilvl="0" w:tplc="2BC697C8">
      <w:start w:val="2015"/>
      <w:numFmt w:val="bullet"/>
      <w:lvlText w:val="–"/>
      <w:lvlJc w:val="left"/>
      <w:pPr>
        <w:ind w:left="1154" w:hanging="360"/>
      </w:pPr>
      <w:rPr>
        <w:rFonts w:ascii="Times New Roman" w:eastAsia="Times New Roman" w:hAnsi="Times New Roman" w:cs="Times New Roman" w:hint="default"/>
      </w:rPr>
    </w:lvl>
    <w:lvl w:ilvl="1" w:tplc="04090003" w:tentative="1">
      <w:start w:val="1"/>
      <w:numFmt w:val="bullet"/>
      <w:lvlText w:val="o"/>
      <w:lvlJc w:val="left"/>
      <w:pPr>
        <w:ind w:left="1874" w:hanging="360"/>
      </w:pPr>
      <w:rPr>
        <w:rFonts w:ascii="Courier New" w:hAnsi="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6" w15:restartNumberingAfterBreak="0">
    <w:nsid w:val="23D736BD"/>
    <w:multiLevelType w:val="hybridMultilevel"/>
    <w:tmpl w:val="4AC6F7AA"/>
    <w:lvl w:ilvl="0" w:tplc="04090001">
      <w:start w:val="1"/>
      <w:numFmt w:val="bullet"/>
      <w:lvlText w:val=""/>
      <w:lvlJc w:val="left"/>
      <w:pPr>
        <w:ind w:left="1080" w:hanging="360"/>
      </w:pPr>
      <w:rPr>
        <w:rFonts w:ascii="Symbol" w:hAnsi="Symbol" w:hint="default"/>
      </w:rPr>
    </w:lvl>
    <w:lvl w:ilvl="1" w:tplc="CA140B16">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C84912"/>
    <w:multiLevelType w:val="hybridMultilevel"/>
    <w:tmpl w:val="17741830"/>
    <w:lvl w:ilvl="0" w:tplc="2BEC8346">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8" w15:restartNumberingAfterBreak="0">
    <w:nsid w:val="3AF516E4"/>
    <w:multiLevelType w:val="hybridMultilevel"/>
    <w:tmpl w:val="BA64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F0FF8"/>
    <w:multiLevelType w:val="hybridMultilevel"/>
    <w:tmpl w:val="991A1E30"/>
    <w:lvl w:ilvl="0" w:tplc="669857F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51E3"/>
    <w:multiLevelType w:val="hybridMultilevel"/>
    <w:tmpl w:val="96BAFA7C"/>
    <w:lvl w:ilvl="0" w:tplc="04090001">
      <w:start w:val="1"/>
      <w:numFmt w:val="bullet"/>
      <w:lvlText w:val=""/>
      <w:lvlJc w:val="left"/>
      <w:pPr>
        <w:ind w:left="1080" w:hanging="360"/>
      </w:pPr>
      <w:rPr>
        <w:rFonts w:ascii="Symbol" w:hAnsi="Symbol" w:hint="default"/>
      </w:rPr>
    </w:lvl>
    <w:lvl w:ilvl="1" w:tplc="CA140B16">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266771A"/>
    <w:multiLevelType w:val="multilevel"/>
    <w:tmpl w:val="4492FD84"/>
    <w:lvl w:ilvl="0">
      <w:numFmt w:val="bullet"/>
      <w:lvlText w:val="–"/>
      <w:lvlJc w:val="left"/>
      <w:pPr>
        <w:ind w:left="1080" w:hanging="360"/>
      </w:pPr>
      <w:rPr>
        <w:rFonts w:ascii="Times New Roman" w:eastAsia="MS Mincho" w:hAnsi="Times New Roman" w:cs="Times New Roman"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73D80577"/>
    <w:multiLevelType w:val="hybridMultilevel"/>
    <w:tmpl w:val="9FF05A88"/>
    <w:lvl w:ilvl="0" w:tplc="5C32694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7E957078"/>
    <w:multiLevelType w:val="hybridMultilevel"/>
    <w:tmpl w:val="1398F282"/>
    <w:lvl w:ilvl="0" w:tplc="42F62E80">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4"/>
  </w:num>
  <w:num w:numId="2">
    <w:abstractNumId w:val="5"/>
  </w:num>
  <w:num w:numId="3">
    <w:abstractNumId w:val="11"/>
  </w:num>
  <w:num w:numId="4">
    <w:abstractNumId w:val="13"/>
  </w:num>
  <w:num w:numId="5">
    <w:abstractNumId w:val="9"/>
  </w:num>
  <w:num w:numId="6">
    <w:abstractNumId w:val="1"/>
  </w:num>
  <w:num w:numId="7">
    <w:abstractNumId w:val="3"/>
  </w:num>
  <w:num w:numId="8">
    <w:abstractNumId w:val="1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8"/>
  </w:num>
  <w:num w:numId="13">
    <w:abstractNumId w:val="10"/>
  </w:num>
  <w:num w:numId="14">
    <w:abstractNumId w:val="0"/>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GB" w:vendorID="64" w:dllVersion="0" w:nlCheck="1" w:checkStyle="0"/>
  <w:activeWritingStyle w:appName="MSWord" w:lang="en-US" w:vendorID="64" w:dllVersion="0" w:nlCheck="1" w:checkStyle="0"/>
  <w:activeWritingStyle w:appName="MSWord" w:lang="fr-CH" w:vendorID="64" w:dllVersion="0" w:nlCheck="1" w:checkStyle="0"/>
  <w:activeWritingStyle w:appName="MSWord" w:lang="fr-FR" w:vendorID="64" w:dllVersion="0"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FCD"/>
    <w:rsid w:val="000101EA"/>
    <w:rsid w:val="00013D4A"/>
    <w:rsid w:val="000209A8"/>
    <w:rsid w:val="00024412"/>
    <w:rsid w:val="00040F4C"/>
    <w:rsid w:val="00067760"/>
    <w:rsid w:val="000833A1"/>
    <w:rsid w:val="00096D02"/>
    <w:rsid w:val="000A2623"/>
    <w:rsid w:val="000B7E54"/>
    <w:rsid w:val="000C22B9"/>
    <w:rsid w:val="000E1117"/>
    <w:rsid w:val="000F5392"/>
    <w:rsid w:val="00113BC2"/>
    <w:rsid w:val="00120567"/>
    <w:rsid w:val="00120C49"/>
    <w:rsid w:val="00121FEB"/>
    <w:rsid w:val="001250F4"/>
    <w:rsid w:val="00125FF4"/>
    <w:rsid w:val="00130082"/>
    <w:rsid w:val="00194D0F"/>
    <w:rsid w:val="00197095"/>
    <w:rsid w:val="001A4181"/>
    <w:rsid w:val="001E2927"/>
    <w:rsid w:val="001E3F61"/>
    <w:rsid w:val="001F2E77"/>
    <w:rsid w:val="00206978"/>
    <w:rsid w:val="00227DBC"/>
    <w:rsid w:val="00233582"/>
    <w:rsid w:val="00234FCD"/>
    <w:rsid w:val="00250A75"/>
    <w:rsid w:val="00256323"/>
    <w:rsid w:val="00265CFA"/>
    <w:rsid w:val="002B4C58"/>
    <w:rsid w:val="002C5268"/>
    <w:rsid w:val="003172BB"/>
    <w:rsid w:val="00325EC9"/>
    <w:rsid w:val="00332A87"/>
    <w:rsid w:val="00332BE7"/>
    <w:rsid w:val="003337C6"/>
    <w:rsid w:val="00352592"/>
    <w:rsid w:val="00371EAE"/>
    <w:rsid w:val="003C3CFE"/>
    <w:rsid w:val="003E03FD"/>
    <w:rsid w:val="003F6C70"/>
    <w:rsid w:val="004121C0"/>
    <w:rsid w:val="00414DE8"/>
    <w:rsid w:val="004204C6"/>
    <w:rsid w:val="0043190F"/>
    <w:rsid w:val="00451A78"/>
    <w:rsid w:val="00465AB5"/>
    <w:rsid w:val="00474475"/>
    <w:rsid w:val="00476F93"/>
    <w:rsid w:val="00486F9D"/>
    <w:rsid w:val="00493732"/>
    <w:rsid w:val="00494763"/>
    <w:rsid w:val="004C4000"/>
    <w:rsid w:val="004D6C92"/>
    <w:rsid w:val="004D72B2"/>
    <w:rsid w:val="004E76CA"/>
    <w:rsid w:val="0051783F"/>
    <w:rsid w:val="00524092"/>
    <w:rsid w:val="0055754B"/>
    <w:rsid w:val="00562829"/>
    <w:rsid w:val="005655AE"/>
    <w:rsid w:val="00567173"/>
    <w:rsid w:val="005A366E"/>
    <w:rsid w:val="005F32BF"/>
    <w:rsid w:val="00613FA3"/>
    <w:rsid w:val="006157BD"/>
    <w:rsid w:val="00615E34"/>
    <w:rsid w:val="00631986"/>
    <w:rsid w:val="00643563"/>
    <w:rsid w:val="00667345"/>
    <w:rsid w:val="0068616B"/>
    <w:rsid w:val="00695B16"/>
    <w:rsid w:val="0069604F"/>
    <w:rsid w:val="006B74F0"/>
    <w:rsid w:val="006F41D1"/>
    <w:rsid w:val="007421A7"/>
    <w:rsid w:val="00745F2B"/>
    <w:rsid w:val="0075690F"/>
    <w:rsid w:val="00757E15"/>
    <w:rsid w:val="0076479C"/>
    <w:rsid w:val="00785DF0"/>
    <w:rsid w:val="00787A7C"/>
    <w:rsid w:val="00791911"/>
    <w:rsid w:val="00792924"/>
    <w:rsid w:val="007B042D"/>
    <w:rsid w:val="007C0527"/>
    <w:rsid w:val="007E366C"/>
    <w:rsid w:val="007F3A6E"/>
    <w:rsid w:val="00805F4D"/>
    <w:rsid w:val="00851D1C"/>
    <w:rsid w:val="00864D7F"/>
    <w:rsid w:val="008656B8"/>
    <w:rsid w:val="00877A16"/>
    <w:rsid w:val="00890764"/>
    <w:rsid w:val="00890FC4"/>
    <w:rsid w:val="008A385F"/>
    <w:rsid w:val="008A5D2A"/>
    <w:rsid w:val="008B58FA"/>
    <w:rsid w:val="008B6A8C"/>
    <w:rsid w:val="008D6E57"/>
    <w:rsid w:val="008F08E7"/>
    <w:rsid w:val="00910094"/>
    <w:rsid w:val="00921D02"/>
    <w:rsid w:val="00922B4D"/>
    <w:rsid w:val="0093298D"/>
    <w:rsid w:val="009348BA"/>
    <w:rsid w:val="009658C8"/>
    <w:rsid w:val="00993AA5"/>
    <w:rsid w:val="009B6CA5"/>
    <w:rsid w:val="009C4981"/>
    <w:rsid w:val="00A20E3D"/>
    <w:rsid w:val="00A320C1"/>
    <w:rsid w:val="00A35761"/>
    <w:rsid w:val="00A57F27"/>
    <w:rsid w:val="00A82193"/>
    <w:rsid w:val="00A87200"/>
    <w:rsid w:val="00AA489E"/>
    <w:rsid w:val="00AA5A5B"/>
    <w:rsid w:val="00AB2C00"/>
    <w:rsid w:val="00AB6EA4"/>
    <w:rsid w:val="00AF5525"/>
    <w:rsid w:val="00B05B26"/>
    <w:rsid w:val="00B47CE4"/>
    <w:rsid w:val="00B67F4C"/>
    <w:rsid w:val="00B75648"/>
    <w:rsid w:val="00BA7A90"/>
    <w:rsid w:val="00BB43CE"/>
    <w:rsid w:val="00BB59C4"/>
    <w:rsid w:val="00BF1E7C"/>
    <w:rsid w:val="00C34057"/>
    <w:rsid w:val="00C35666"/>
    <w:rsid w:val="00C45CAD"/>
    <w:rsid w:val="00C6551D"/>
    <w:rsid w:val="00CA2567"/>
    <w:rsid w:val="00CB428C"/>
    <w:rsid w:val="00CC16DF"/>
    <w:rsid w:val="00CD7C31"/>
    <w:rsid w:val="00CF2B40"/>
    <w:rsid w:val="00CF7479"/>
    <w:rsid w:val="00D04954"/>
    <w:rsid w:val="00D071A8"/>
    <w:rsid w:val="00D32A82"/>
    <w:rsid w:val="00D37382"/>
    <w:rsid w:val="00D4338F"/>
    <w:rsid w:val="00DA4520"/>
    <w:rsid w:val="00DB01E5"/>
    <w:rsid w:val="00DF34DD"/>
    <w:rsid w:val="00E466D9"/>
    <w:rsid w:val="00E65FF5"/>
    <w:rsid w:val="00ED1E1A"/>
    <w:rsid w:val="00F04CBE"/>
    <w:rsid w:val="00F34511"/>
    <w:rsid w:val="00F635BE"/>
    <w:rsid w:val="00FC4EFB"/>
    <w:rsid w:val="00FC5A26"/>
    <w:rsid w:val="00FE5A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2EC8C08"/>
  <w15:docId w15:val="{052046C6-8FC0-4EBA-8A82-41953E08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511"/>
    <w:pPr>
      <w:tabs>
        <w:tab w:val="left" w:pos="794"/>
        <w:tab w:val="left" w:pos="1191"/>
        <w:tab w:val="left" w:pos="1588"/>
        <w:tab w:val="left" w:pos="1985"/>
      </w:tabs>
      <w:overflowPunct w:val="0"/>
      <w:autoSpaceDE w:val="0"/>
      <w:autoSpaceDN w:val="0"/>
      <w:adjustRightInd w:val="0"/>
      <w:spacing w:before="136"/>
      <w:jc w:val="both"/>
      <w:textAlignment w:val="baseline"/>
    </w:pPr>
    <w:rPr>
      <w:rFonts w:ascii="Times New Roman" w:hAnsi="Times New Roman"/>
      <w:lang w:val="en-GB" w:eastAsia="en-US"/>
    </w:rPr>
  </w:style>
  <w:style w:type="paragraph" w:styleId="Heading1">
    <w:name w:val="heading 1"/>
    <w:basedOn w:val="Normal"/>
    <w:next w:val="Normal"/>
    <w:link w:val="Heading1Char"/>
    <w:qFormat/>
    <w:rsid w:val="00F34511"/>
    <w:pPr>
      <w:keepNext/>
      <w:keepLines/>
      <w:spacing w:before="480"/>
      <w:ind w:left="794" w:hanging="794"/>
      <w:jc w:val="left"/>
      <w:outlineLvl w:val="0"/>
    </w:pPr>
    <w:rPr>
      <w:b/>
      <w:sz w:val="24"/>
    </w:rPr>
  </w:style>
  <w:style w:type="paragraph" w:styleId="Heading2">
    <w:name w:val="heading 2"/>
    <w:basedOn w:val="Normal"/>
    <w:next w:val="Normal"/>
    <w:qFormat/>
    <w:rsid w:val="00F34511"/>
    <w:pPr>
      <w:keepNext/>
      <w:keepLines/>
      <w:spacing w:before="313"/>
      <w:ind w:left="794" w:hanging="794"/>
      <w:outlineLvl w:val="1"/>
    </w:pPr>
    <w:rPr>
      <w:b/>
      <w:sz w:val="22"/>
    </w:rPr>
  </w:style>
  <w:style w:type="paragraph" w:styleId="Heading3">
    <w:name w:val="heading 3"/>
    <w:basedOn w:val="Normal"/>
    <w:next w:val="Normal"/>
    <w:qFormat/>
    <w:rsid w:val="00F34511"/>
    <w:pPr>
      <w:keepNext/>
      <w:keepLines/>
      <w:spacing w:before="181"/>
      <w:ind w:left="794" w:hanging="794"/>
      <w:outlineLvl w:val="2"/>
    </w:pPr>
    <w:rPr>
      <w:b/>
    </w:rPr>
  </w:style>
  <w:style w:type="paragraph" w:styleId="Heading4">
    <w:name w:val="heading 4"/>
    <w:basedOn w:val="Heading3"/>
    <w:next w:val="Normal"/>
    <w:qFormat/>
    <w:rsid w:val="00F34511"/>
    <w:pPr>
      <w:outlineLvl w:val="3"/>
    </w:pPr>
  </w:style>
  <w:style w:type="paragraph" w:styleId="Heading5">
    <w:name w:val="heading 5"/>
    <w:basedOn w:val="Heading3"/>
    <w:next w:val="Normal"/>
    <w:qFormat/>
    <w:rsid w:val="00F34511"/>
    <w:pPr>
      <w:tabs>
        <w:tab w:val="clear" w:pos="794"/>
        <w:tab w:val="left" w:pos="907"/>
      </w:tabs>
      <w:ind w:left="907" w:hanging="907"/>
      <w:outlineLvl w:val="4"/>
    </w:pPr>
  </w:style>
  <w:style w:type="paragraph" w:styleId="Heading6">
    <w:name w:val="heading 6"/>
    <w:basedOn w:val="Heading3"/>
    <w:next w:val="Normal"/>
    <w:qFormat/>
    <w:rsid w:val="00F34511"/>
    <w:pPr>
      <w:outlineLvl w:val="5"/>
    </w:pPr>
  </w:style>
  <w:style w:type="paragraph" w:styleId="Heading7">
    <w:name w:val="heading 7"/>
    <w:basedOn w:val="Heading3"/>
    <w:next w:val="Normal"/>
    <w:qFormat/>
    <w:rsid w:val="00F34511"/>
    <w:pPr>
      <w:outlineLvl w:val="6"/>
    </w:pPr>
  </w:style>
  <w:style w:type="paragraph" w:styleId="Heading8">
    <w:name w:val="heading 8"/>
    <w:basedOn w:val="Heading9"/>
    <w:next w:val="Normal"/>
    <w:qFormat/>
    <w:rsid w:val="00F34511"/>
    <w:pPr>
      <w:outlineLvl w:val="7"/>
    </w:pPr>
  </w:style>
  <w:style w:type="paragraph" w:styleId="Heading9">
    <w:name w:val="heading 9"/>
    <w:basedOn w:val="Heading1"/>
    <w:next w:val="Normal"/>
    <w:qFormat/>
    <w:rsid w:val="00F34511"/>
    <w:pPr>
      <w:tabs>
        <w:tab w:val="clear" w:pos="794"/>
        <w:tab w:val="clear" w:pos="1191"/>
        <w:tab w:val="clear" w:pos="1588"/>
        <w:tab w:val="clear" w:pos="1985"/>
      </w:tabs>
      <w:ind w:left="0" w:firstLine="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F34511"/>
    <w:pPr>
      <w:tabs>
        <w:tab w:val="left" w:pos="7711"/>
        <w:tab w:val="right" w:leader="dot" w:pos="9725"/>
      </w:tabs>
      <w:spacing w:before="0"/>
      <w:ind w:left="6350"/>
    </w:pPr>
  </w:style>
  <w:style w:type="paragraph" w:styleId="TOC4">
    <w:name w:val="toc 4"/>
    <w:basedOn w:val="TOC3"/>
    <w:next w:val="TOC5"/>
    <w:semiHidden/>
    <w:rsid w:val="00F34511"/>
    <w:pPr>
      <w:tabs>
        <w:tab w:val="clear" w:pos="1843"/>
        <w:tab w:val="left" w:pos="2694"/>
      </w:tabs>
      <w:ind w:left="2694" w:hanging="851"/>
    </w:pPr>
  </w:style>
  <w:style w:type="paragraph" w:styleId="TOC3">
    <w:name w:val="toc 3"/>
    <w:basedOn w:val="Normal"/>
    <w:next w:val="Normal"/>
    <w:rsid w:val="00F34511"/>
    <w:pPr>
      <w:tabs>
        <w:tab w:val="clear" w:pos="794"/>
        <w:tab w:val="clear" w:pos="1191"/>
        <w:tab w:val="clear" w:pos="1588"/>
        <w:tab w:val="clear" w:pos="1985"/>
        <w:tab w:val="left" w:pos="1843"/>
        <w:tab w:val="right" w:leader="dot" w:pos="9072"/>
        <w:tab w:val="right" w:pos="9639"/>
      </w:tabs>
      <w:spacing w:before="0"/>
      <w:ind w:left="1843" w:right="567" w:hanging="709"/>
    </w:pPr>
  </w:style>
  <w:style w:type="paragraph" w:styleId="TOC5">
    <w:name w:val="toc 5"/>
    <w:basedOn w:val="TOC3"/>
    <w:semiHidden/>
    <w:rsid w:val="00F34511"/>
    <w:pPr>
      <w:tabs>
        <w:tab w:val="left" w:pos="3969"/>
        <w:tab w:val="left" w:leader="dot" w:pos="9072"/>
      </w:tabs>
      <w:ind w:left="3969" w:right="652" w:hanging="1021"/>
    </w:pPr>
  </w:style>
  <w:style w:type="paragraph" w:styleId="TOC2">
    <w:name w:val="toc 2"/>
    <w:basedOn w:val="TOC1"/>
    <w:next w:val="TOC3"/>
    <w:uiPriority w:val="39"/>
    <w:rsid w:val="00F34511"/>
    <w:pPr>
      <w:tabs>
        <w:tab w:val="clear" w:pos="567"/>
        <w:tab w:val="left" w:pos="1134"/>
      </w:tabs>
      <w:spacing w:before="29"/>
      <w:ind w:left="1134" w:hanging="567"/>
    </w:pPr>
  </w:style>
  <w:style w:type="paragraph" w:styleId="TOC1">
    <w:name w:val="toc 1"/>
    <w:basedOn w:val="Normal"/>
    <w:next w:val="TOC2"/>
    <w:uiPriority w:val="39"/>
    <w:rsid w:val="00F34511"/>
    <w:pPr>
      <w:tabs>
        <w:tab w:val="clear" w:pos="794"/>
        <w:tab w:val="clear" w:pos="1191"/>
        <w:tab w:val="clear" w:pos="1588"/>
        <w:tab w:val="clear" w:pos="1985"/>
        <w:tab w:val="left" w:pos="567"/>
        <w:tab w:val="right" w:leader="dot" w:pos="9072"/>
        <w:tab w:val="right" w:pos="9639"/>
      </w:tabs>
      <w:spacing w:before="86"/>
      <w:ind w:left="851" w:right="567" w:hanging="851"/>
    </w:pPr>
  </w:style>
  <w:style w:type="paragraph" w:styleId="TOC7">
    <w:name w:val="toc 7"/>
    <w:basedOn w:val="TOC3"/>
    <w:semiHidden/>
    <w:rsid w:val="00F34511"/>
    <w:pPr>
      <w:tabs>
        <w:tab w:val="left" w:pos="6350"/>
        <w:tab w:val="right" w:leader="dot" w:pos="9725"/>
      </w:tabs>
      <w:ind w:left="6350" w:right="652" w:hanging="1247"/>
    </w:pPr>
  </w:style>
  <w:style w:type="paragraph" w:styleId="TOC6">
    <w:name w:val="toc 6"/>
    <w:basedOn w:val="TOC3"/>
    <w:semiHidden/>
    <w:rsid w:val="00F34511"/>
    <w:pPr>
      <w:tabs>
        <w:tab w:val="left" w:pos="5104"/>
        <w:tab w:val="left" w:leader="dot" w:pos="9072"/>
      </w:tabs>
      <w:ind w:left="5103" w:right="652" w:hanging="1134"/>
    </w:pPr>
  </w:style>
  <w:style w:type="paragraph" w:styleId="Footer">
    <w:name w:val="footer"/>
    <w:basedOn w:val="Normal"/>
    <w:rsid w:val="00F34511"/>
    <w:pPr>
      <w:tabs>
        <w:tab w:val="clear" w:pos="794"/>
        <w:tab w:val="clear" w:pos="1191"/>
        <w:tab w:val="clear" w:pos="1588"/>
        <w:tab w:val="clear" w:pos="1985"/>
        <w:tab w:val="left" w:pos="907"/>
        <w:tab w:val="right" w:pos="8789"/>
        <w:tab w:val="right" w:pos="9725"/>
      </w:tabs>
      <w:jc w:val="left"/>
    </w:pPr>
    <w:rPr>
      <w:b/>
    </w:rPr>
  </w:style>
  <w:style w:type="paragraph" w:styleId="Header">
    <w:name w:val="header"/>
    <w:basedOn w:val="Normal"/>
    <w:link w:val="HeaderChar"/>
    <w:rsid w:val="00F34511"/>
    <w:pPr>
      <w:tabs>
        <w:tab w:val="clear" w:pos="794"/>
        <w:tab w:val="clear" w:pos="1191"/>
        <w:tab w:val="clear" w:pos="1588"/>
        <w:tab w:val="clear" w:pos="1985"/>
        <w:tab w:val="left" w:pos="907"/>
        <w:tab w:val="center" w:pos="4849"/>
        <w:tab w:val="right" w:pos="9725"/>
      </w:tabs>
    </w:pPr>
  </w:style>
  <w:style w:type="character" w:styleId="FootnoteReference">
    <w:name w:val="footnote reference"/>
    <w:basedOn w:val="DefaultParagraphFont"/>
    <w:semiHidden/>
    <w:rsid w:val="00F34511"/>
    <w:rPr>
      <w:position w:val="6"/>
      <w:sz w:val="16"/>
    </w:rPr>
  </w:style>
  <w:style w:type="paragraph" w:styleId="FootnoteText">
    <w:name w:val="footnote text"/>
    <w:basedOn w:val="Normal"/>
    <w:semiHidden/>
    <w:rsid w:val="00F34511"/>
    <w:pPr>
      <w:tabs>
        <w:tab w:val="left" w:pos="256"/>
      </w:tabs>
    </w:pPr>
    <w:rPr>
      <w:sz w:val="18"/>
    </w:rPr>
  </w:style>
  <w:style w:type="paragraph" w:customStyle="1" w:styleId="Note">
    <w:name w:val="Note"/>
    <w:basedOn w:val="Normal"/>
    <w:rsid w:val="00F34511"/>
    <w:pPr>
      <w:spacing w:before="80"/>
    </w:pPr>
    <w:rPr>
      <w:sz w:val="22"/>
    </w:rPr>
  </w:style>
  <w:style w:type="paragraph" w:customStyle="1" w:styleId="enumlev1">
    <w:name w:val="enumlev1"/>
    <w:basedOn w:val="Normal"/>
    <w:rsid w:val="00F34511"/>
    <w:pPr>
      <w:spacing w:before="86"/>
      <w:ind w:left="1191" w:hanging="397"/>
    </w:pPr>
  </w:style>
  <w:style w:type="paragraph" w:customStyle="1" w:styleId="enumlev2">
    <w:name w:val="enumlev2"/>
    <w:basedOn w:val="enumlev1"/>
    <w:rsid w:val="00F34511"/>
    <w:pPr>
      <w:ind w:left="1588"/>
    </w:pPr>
  </w:style>
  <w:style w:type="paragraph" w:customStyle="1" w:styleId="enumlev3">
    <w:name w:val="enumlev3"/>
    <w:basedOn w:val="enumlev2"/>
    <w:rsid w:val="00F34511"/>
    <w:pPr>
      <w:ind w:left="1985"/>
    </w:pPr>
  </w:style>
  <w:style w:type="paragraph" w:customStyle="1" w:styleId="Equation">
    <w:name w:val="Equation"/>
    <w:basedOn w:val="Normal"/>
    <w:rsid w:val="00F34511"/>
    <w:pPr>
      <w:tabs>
        <w:tab w:val="clear" w:pos="1191"/>
        <w:tab w:val="clear" w:pos="1985"/>
        <w:tab w:val="center" w:pos="4849"/>
        <w:tab w:val="right" w:pos="9696"/>
      </w:tabs>
      <w:spacing w:before="193" w:after="240"/>
      <w:jc w:val="left"/>
    </w:pPr>
    <w:rPr>
      <w:sz w:val="22"/>
    </w:rPr>
  </w:style>
  <w:style w:type="paragraph" w:customStyle="1" w:styleId="toc0">
    <w:name w:val="toc 0"/>
    <w:basedOn w:val="TOC1"/>
    <w:next w:val="TOC1"/>
    <w:rsid w:val="00F34511"/>
    <w:pPr>
      <w:tabs>
        <w:tab w:val="clear" w:pos="567"/>
        <w:tab w:val="clear" w:pos="9072"/>
      </w:tabs>
      <w:spacing w:before="120"/>
      <w:ind w:left="0" w:right="0" w:firstLine="0"/>
      <w:jc w:val="right"/>
    </w:pPr>
    <w:rPr>
      <w:i/>
    </w:rPr>
  </w:style>
  <w:style w:type="paragraph" w:customStyle="1" w:styleId="ASN1">
    <w:name w:val="ASN.1"/>
    <w:basedOn w:val="Formal"/>
    <w:rsid w:val="00F34511"/>
    <w:pPr>
      <w:tabs>
        <w:tab w:val="clear" w:pos="567"/>
        <w:tab w:val="clear" w:pos="1134"/>
        <w:tab w:val="clear" w:pos="1701"/>
        <w:tab w:val="clear" w:pos="2268"/>
        <w:tab w:val="clear" w:pos="2835"/>
        <w:tab w:val="clear" w:pos="3402"/>
        <w:tab w:val="clear" w:pos="3969"/>
        <w:tab w:val="clear" w:pos="4536"/>
        <w:tab w:val="clear" w:pos="5670"/>
        <w:tab w:val="left" w:pos="510"/>
        <w:tab w:val="left" w:pos="1021"/>
        <w:tab w:val="left" w:pos="1531"/>
        <w:tab w:val="left" w:pos="2041"/>
        <w:tab w:val="left" w:pos="2552"/>
        <w:tab w:val="left" w:pos="3062"/>
        <w:tab w:val="left" w:pos="3572"/>
        <w:tab w:val="left" w:pos="4082"/>
        <w:tab w:val="left" w:pos="4593"/>
        <w:tab w:val="left" w:pos="5613"/>
        <w:tab w:val="left" w:pos="6124"/>
        <w:tab w:val="left" w:pos="6634"/>
        <w:tab w:val="left" w:pos="7144"/>
        <w:tab w:val="left" w:pos="7655"/>
        <w:tab w:val="left" w:pos="8165"/>
        <w:tab w:val="left" w:pos="8675"/>
      </w:tabs>
    </w:pPr>
    <w:rPr>
      <w:rFonts w:ascii="Arial" w:hAnsi="Arial" w:cs="Arial"/>
      <w:b/>
      <w:bCs/>
    </w:rPr>
  </w:style>
  <w:style w:type="paragraph" w:styleId="TOC9">
    <w:name w:val="toc 9"/>
    <w:basedOn w:val="TOC3"/>
    <w:semiHidden/>
    <w:rsid w:val="00F34511"/>
  </w:style>
  <w:style w:type="paragraph" w:customStyle="1" w:styleId="Chaptitle">
    <w:name w:val="Chap_title"/>
    <w:basedOn w:val="Normal"/>
    <w:next w:val="Normalaftertitle"/>
    <w:rsid w:val="00F34511"/>
    <w:pPr>
      <w:keepNext/>
      <w:keepLines/>
      <w:spacing w:before="240"/>
      <w:jc w:val="center"/>
    </w:pPr>
    <w:rPr>
      <w:b/>
      <w:sz w:val="28"/>
    </w:rPr>
  </w:style>
  <w:style w:type="paragraph" w:customStyle="1" w:styleId="Normalaftertitle">
    <w:name w:val="Normal_after_title"/>
    <w:basedOn w:val="Normal"/>
    <w:rsid w:val="00F34511"/>
    <w:pPr>
      <w:spacing w:before="480"/>
    </w:pPr>
  </w:style>
  <w:style w:type="character" w:styleId="PageNumber">
    <w:name w:val="page number"/>
    <w:basedOn w:val="DefaultParagraphFont"/>
    <w:rsid w:val="00F34511"/>
  </w:style>
  <w:style w:type="paragraph" w:styleId="Index1">
    <w:name w:val="index 1"/>
    <w:basedOn w:val="Normal"/>
    <w:next w:val="Normal"/>
    <w:semiHidden/>
    <w:rsid w:val="00F34511"/>
    <w:pPr>
      <w:jc w:val="left"/>
    </w:pPr>
  </w:style>
  <w:style w:type="paragraph" w:customStyle="1" w:styleId="AnnexNoTitle">
    <w:name w:val="Annex_NoTitle"/>
    <w:basedOn w:val="Normal"/>
    <w:next w:val="Normalaftertitle"/>
    <w:rsid w:val="00F34511"/>
    <w:pPr>
      <w:keepNext/>
      <w:keepLines/>
      <w:spacing w:before="720"/>
      <w:jc w:val="center"/>
    </w:pPr>
    <w:rPr>
      <w:b/>
      <w:sz w:val="24"/>
    </w:rPr>
  </w:style>
  <w:style w:type="character" w:customStyle="1" w:styleId="Appdef">
    <w:name w:val="App_def"/>
    <w:basedOn w:val="DefaultParagraphFont"/>
    <w:rsid w:val="00F34511"/>
    <w:rPr>
      <w:rFonts w:ascii="Times New Roman" w:hAnsi="Times New Roman"/>
      <w:b/>
    </w:rPr>
  </w:style>
  <w:style w:type="character" w:customStyle="1" w:styleId="Appref">
    <w:name w:val="App_ref"/>
    <w:basedOn w:val="DefaultParagraphFont"/>
    <w:rsid w:val="00F34511"/>
  </w:style>
  <w:style w:type="paragraph" w:customStyle="1" w:styleId="AppendixNoTitle">
    <w:name w:val="Appendix_NoTitle"/>
    <w:basedOn w:val="AnnexNoTitle"/>
    <w:next w:val="Normalaftertitle"/>
    <w:rsid w:val="00F34511"/>
  </w:style>
  <w:style w:type="character" w:customStyle="1" w:styleId="Artdef">
    <w:name w:val="Art_def"/>
    <w:basedOn w:val="DefaultParagraphFont"/>
    <w:rsid w:val="00F34511"/>
    <w:rPr>
      <w:rFonts w:ascii="Times New Roman" w:hAnsi="Times New Roman"/>
      <w:b/>
    </w:rPr>
  </w:style>
  <w:style w:type="character" w:styleId="CommentReference">
    <w:name w:val="annotation reference"/>
    <w:basedOn w:val="DefaultParagraphFont"/>
    <w:semiHidden/>
    <w:rsid w:val="00F34511"/>
    <w:rPr>
      <w:sz w:val="16"/>
    </w:rPr>
  </w:style>
  <w:style w:type="paragraph" w:customStyle="1" w:styleId="Reftitle">
    <w:name w:val="Ref_title"/>
    <w:basedOn w:val="Heading1"/>
    <w:next w:val="Reftext"/>
    <w:rsid w:val="00F34511"/>
    <w:pPr>
      <w:ind w:left="0" w:firstLine="0"/>
      <w:outlineLvl w:val="9"/>
    </w:pPr>
  </w:style>
  <w:style w:type="paragraph" w:customStyle="1" w:styleId="Reftext">
    <w:name w:val="Ref_text"/>
    <w:basedOn w:val="Normal"/>
    <w:rsid w:val="00F34511"/>
    <w:pPr>
      <w:ind w:left="794" w:hanging="794"/>
    </w:pPr>
  </w:style>
  <w:style w:type="paragraph" w:customStyle="1" w:styleId="ArtNo">
    <w:name w:val="Art_No"/>
    <w:basedOn w:val="Normal"/>
    <w:next w:val="Arttitle"/>
    <w:rsid w:val="00F34511"/>
    <w:pPr>
      <w:keepNext/>
      <w:keepLines/>
      <w:spacing w:before="480"/>
      <w:jc w:val="center"/>
    </w:pPr>
    <w:rPr>
      <w:caps/>
      <w:sz w:val="28"/>
    </w:rPr>
  </w:style>
  <w:style w:type="paragraph" w:customStyle="1" w:styleId="Arttitle">
    <w:name w:val="Art_title"/>
    <w:basedOn w:val="Normal"/>
    <w:next w:val="Normalaftertitle"/>
    <w:rsid w:val="00F34511"/>
    <w:pPr>
      <w:keepNext/>
      <w:keepLines/>
      <w:spacing w:before="240"/>
      <w:jc w:val="center"/>
    </w:pPr>
    <w:rPr>
      <w:b/>
      <w:sz w:val="28"/>
    </w:rPr>
  </w:style>
  <w:style w:type="character" w:customStyle="1" w:styleId="Artref">
    <w:name w:val="Art_ref"/>
    <w:basedOn w:val="DefaultParagraphFont"/>
    <w:rsid w:val="00F34511"/>
  </w:style>
  <w:style w:type="paragraph" w:customStyle="1" w:styleId="Call">
    <w:name w:val="Call"/>
    <w:basedOn w:val="Normal"/>
    <w:next w:val="Normal"/>
    <w:rsid w:val="00F34511"/>
    <w:pPr>
      <w:tabs>
        <w:tab w:val="clear" w:pos="1191"/>
        <w:tab w:val="clear" w:pos="1588"/>
        <w:tab w:val="clear" w:pos="1985"/>
      </w:tabs>
      <w:spacing w:before="227"/>
      <w:ind w:left="794"/>
      <w:jc w:val="left"/>
    </w:pPr>
    <w:rPr>
      <w:i/>
    </w:rPr>
  </w:style>
  <w:style w:type="paragraph" w:customStyle="1" w:styleId="ChapNo">
    <w:name w:val="Chap_No"/>
    <w:basedOn w:val="Normal"/>
    <w:next w:val="Chaptitle"/>
    <w:rsid w:val="00F34511"/>
    <w:pPr>
      <w:keepNext/>
      <w:keepLines/>
      <w:spacing w:before="480"/>
      <w:jc w:val="center"/>
    </w:pPr>
    <w:rPr>
      <w:b/>
      <w:caps/>
      <w:sz w:val="28"/>
    </w:rPr>
  </w:style>
  <w:style w:type="paragraph" w:customStyle="1" w:styleId="Equationlegend">
    <w:name w:val="Equation_legend"/>
    <w:basedOn w:val="Normal"/>
    <w:rsid w:val="00F34511"/>
    <w:pPr>
      <w:tabs>
        <w:tab w:val="clear" w:pos="794"/>
        <w:tab w:val="clear" w:pos="1191"/>
        <w:tab w:val="clear" w:pos="1588"/>
        <w:tab w:val="right" w:pos="1814"/>
      </w:tabs>
      <w:spacing w:before="80"/>
      <w:ind w:left="1985" w:hanging="1985"/>
    </w:pPr>
  </w:style>
  <w:style w:type="paragraph" w:customStyle="1" w:styleId="Figurelegend">
    <w:name w:val="Figure_legend"/>
    <w:basedOn w:val="Tablelegend"/>
    <w:next w:val="Normal"/>
    <w:rsid w:val="00F34511"/>
  </w:style>
  <w:style w:type="paragraph" w:customStyle="1" w:styleId="Tablelegend">
    <w:name w:val="Table_legend"/>
    <w:basedOn w:val="Normal"/>
    <w:next w:val="Normal"/>
    <w:rsid w:val="00F34511"/>
    <w:pPr>
      <w:keepNext/>
      <w:tabs>
        <w:tab w:val="clear" w:pos="794"/>
        <w:tab w:val="clear" w:pos="1191"/>
        <w:tab w:val="clear" w:pos="1588"/>
        <w:tab w:val="clear" w:pos="1985"/>
        <w:tab w:val="left" w:pos="454"/>
      </w:tabs>
      <w:spacing w:before="86"/>
    </w:pPr>
    <w:rPr>
      <w:sz w:val="18"/>
    </w:rPr>
  </w:style>
  <w:style w:type="paragraph" w:customStyle="1" w:styleId="Figure">
    <w:name w:val="Figure"/>
    <w:basedOn w:val="Normal"/>
    <w:next w:val="Normal"/>
    <w:rsid w:val="00F34511"/>
    <w:pPr>
      <w:spacing w:before="240"/>
      <w:jc w:val="center"/>
    </w:pPr>
  </w:style>
  <w:style w:type="paragraph" w:customStyle="1" w:styleId="FigureNoTitle">
    <w:name w:val="Figure_NoTitle"/>
    <w:basedOn w:val="Normal"/>
    <w:next w:val="Normalaftertitle"/>
    <w:rsid w:val="00F34511"/>
    <w:pPr>
      <w:keepLines/>
      <w:spacing w:before="240" w:after="120"/>
      <w:jc w:val="center"/>
    </w:pPr>
    <w:rPr>
      <w:b/>
    </w:rPr>
  </w:style>
  <w:style w:type="paragraph" w:customStyle="1" w:styleId="Figurewithouttitle">
    <w:name w:val="Figure_without_title"/>
    <w:basedOn w:val="Normal"/>
    <w:next w:val="Normalaftertitle"/>
    <w:rsid w:val="00F34511"/>
    <w:pPr>
      <w:keepLines/>
      <w:spacing w:before="240" w:after="120"/>
      <w:jc w:val="center"/>
    </w:pPr>
  </w:style>
  <w:style w:type="paragraph" w:customStyle="1" w:styleId="FooterQP">
    <w:name w:val="Footer_QP"/>
    <w:basedOn w:val="Normal"/>
    <w:rsid w:val="00F34511"/>
    <w:pPr>
      <w:tabs>
        <w:tab w:val="clear" w:pos="794"/>
        <w:tab w:val="clear" w:pos="1191"/>
        <w:tab w:val="clear" w:pos="1588"/>
        <w:tab w:val="clear" w:pos="1985"/>
        <w:tab w:val="left" w:pos="907"/>
        <w:tab w:val="right" w:pos="8789"/>
        <w:tab w:val="right" w:pos="9639"/>
      </w:tabs>
      <w:spacing w:before="0"/>
      <w:jc w:val="left"/>
    </w:pPr>
    <w:rPr>
      <w:b/>
    </w:rPr>
  </w:style>
  <w:style w:type="paragraph" w:customStyle="1" w:styleId="FirstFooter">
    <w:name w:val="FirstFooter"/>
    <w:basedOn w:val="Footer"/>
    <w:rsid w:val="00F34511"/>
    <w:pPr>
      <w:overflowPunct/>
      <w:autoSpaceDE/>
      <w:autoSpaceDN/>
      <w:adjustRightInd/>
      <w:spacing w:before="40"/>
      <w:textAlignment w:val="auto"/>
    </w:pPr>
    <w:rPr>
      <w:caps/>
    </w:rPr>
  </w:style>
  <w:style w:type="paragraph" w:customStyle="1" w:styleId="Formal">
    <w:name w:val="Formal"/>
    <w:basedOn w:val="Normal"/>
    <w:rsid w:val="00F34511"/>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napToGrid w:val="0"/>
      <w:spacing w:before="0"/>
      <w:jc w:val="left"/>
    </w:pPr>
    <w:rPr>
      <w:rFonts w:ascii="Courier New" w:hAnsi="Courier New" w:cs="Courier New"/>
      <w:noProof/>
      <w:sz w:val="18"/>
      <w:szCs w:val="18"/>
    </w:rPr>
  </w:style>
  <w:style w:type="paragraph" w:customStyle="1" w:styleId="Headingb">
    <w:name w:val="Heading_b"/>
    <w:basedOn w:val="Normal"/>
    <w:next w:val="Normal"/>
    <w:rsid w:val="00F34511"/>
    <w:pPr>
      <w:spacing w:before="181"/>
      <w:ind w:left="794" w:hanging="794"/>
    </w:pPr>
    <w:rPr>
      <w:rFonts w:ascii="Times New Roman Bold" w:hAnsi="Times New Roman Bold"/>
      <w:b/>
    </w:rPr>
  </w:style>
  <w:style w:type="paragraph" w:customStyle="1" w:styleId="Headingi">
    <w:name w:val="Heading_i"/>
    <w:basedOn w:val="Heading3"/>
    <w:next w:val="Normal"/>
    <w:rsid w:val="00F34511"/>
    <w:rPr>
      <w:b w:val="0"/>
      <w:i/>
    </w:rPr>
  </w:style>
  <w:style w:type="paragraph" w:styleId="Index2">
    <w:name w:val="index 2"/>
    <w:basedOn w:val="Normal"/>
    <w:next w:val="Normal"/>
    <w:semiHidden/>
    <w:rsid w:val="00F34511"/>
    <w:pPr>
      <w:ind w:left="283"/>
    </w:pPr>
  </w:style>
  <w:style w:type="paragraph" w:styleId="Index3">
    <w:name w:val="index 3"/>
    <w:basedOn w:val="Normal"/>
    <w:next w:val="Normal"/>
    <w:semiHidden/>
    <w:rsid w:val="00F34511"/>
    <w:pPr>
      <w:ind w:left="566"/>
    </w:pPr>
  </w:style>
  <w:style w:type="paragraph" w:customStyle="1" w:styleId="PartNo">
    <w:name w:val="Part_No"/>
    <w:basedOn w:val="Normal"/>
    <w:next w:val="Partref"/>
    <w:rsid w:val="00F34511"/>
    <w:pPr>
      <w:keepNext/>
      <w:keepLines/>
      <w:spacing w:before="480" w:after="80"/>
      <w:jc w:val="center"/>
    </w:pPr>
    <w:rPr>
      <w:caps/>
      <w:sz w:val="28"/>
    </w:rPr>
  </w:style>
  <w:style w:type="paragraph" w:customStyle="1" w:styleId="Partref">
    <w:name w:val="Part_ref"/>
    <w:basedOn w:val="Normal"/>
    <w:next w:val="Parttitle"/>
    <w:rsid w:val="00F34511"/>
    <w:pPr>
      <w:keepNext/>
      <w:keepLines/>
      <w:spacing w:before="280"/>
      <w:jc w:val="center"/>
    </w:pPr>
  </w:style>
  <w:style w:type="paragraph" w:customStyle="1" w:styleId="Parttitle">
    <w:name w:val="Part_title"/>
    <w:basedOn w:val="Normal"/>
    <w:next w:val="Normalaftertitle"/>
    <w:rsid w:val="00F34511"/>
    <w:pPr>
      <w:keepNext/>
      <w:keepLines/>
      <w:spacing w:before="240" w:after="280"/>
      <w:jc w:val="center"/>
    </w:pPr>
    <w:rPr>
      <w:b/>
      <w:sz w:val="28"/>
    </w:rPr>
  </w:style>
  <w:style w:type="paragraph" w:customStyle="1" w:styleId="Recdate">
    <w:name w:val="Rec_date"/>
    <w:basedOn w:val="Normal"/>
    <w:next w:val="Normalaftertitle"/>
    <w:rsid w:val="00F34511"/>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F34511"/>
  </w:style>
  <w:style w:type="paragraph" w:customStyle="1" w:styleId="RecNo">
    <w:name w:val="Rec_No"/>
    <w:basedOn w:val="Normal"/>
    <w:next w:val="Title"/>
    <w:rsid w:val="00F34511"/>
    <w:pPr>
      <w:keepNext/>
      <w:keepLines/>
      <w:spacing w:before="0"/>
      <w:jc w:val="left"/>
    </w:pPr>
    <w:rPr>
      <w:rFonts w:ascii="Times New Roman Bold" w:hAnsi="Times New Roman Bold"/>
      <w:b/>
    </w:rPr>
  </w:style>
  <w:style w:type="paragraph" w:styleId="Title">
    <w:name w:val="Title"/>
    <w:basedOn w:val="Normal"/>
    <w:next w:val="Normal"/>
    <w:qFormat/>
    <w:rsid w:val="00F34511"/>
    <w:pPr>
      <w:spacing w:before="840" w:after="480"/>
      <w:jc w:val="center"/>
    </w:pPr>
    <w:rPr>
      <w:b/>
      <w:sz w:val="24"/>
    </w:rPr>
  </w:style>
  <w:style w:type="paragraph" w:customStyle="1" w:styleId="QuestionNo">
    <w:name w:val="Question_No"/>
    <w:basedOn w:val="RecNo"/>
    <w:next w:val="Questiontitle"/>
    <w:rsid w:val="00F34511"/>
  </w:style>
  <w:style w:type="paragraph" w:customStyle="1" w:styleId="Questiontitle">
    <w:name w:val="Question_title"/>
    <w:basedOn w:val="Rectitle"/>
    <w:next w:val="Questionref"/>
    <w:rsid w:val="00F34511"/>
  </w:style>
  <w:style w:type="paragraph" w:customStyle="1" w:styleId="Rectitle">
    <w:name w:val="Rec_title"/>
    <w:basedOn w:val="Normal"/>
    <w:next w:val="Recref"/>
    <w:rsid w:val="00F34511"/>
    <w:pPr>
      <w:keepNext/>
      <w:keepLines/>
      <w:spacing w:before="240"/>
      <w:jc w:val="center"/>
    </w:pPr>
    <w:rPr>
      <w:rFonts w:ascii="Times New Roman Bold" w:hAnsi="Times New Roman Bold"/>
      <w:b/>
      <w:sz w:val="24"/>
    </w:rPr>
  </w:style>
  <w:style w:type="paragraph" w:customStyle="1" w:styleId="Recref">
    <w:name w:val="Rec_ref"/>
    <w:basedOn w:val="Normal"/>
    <w:next w:val="Heading1"/>
    <w:rsid w:val="00F34511"/>
    <w:pPr>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F34511"/>
  </w:style>
  <w:style w:type="paragraph" w:customStyle="1" w:styleId="Repdate">
    <w:name w:val="Rep_date"/>
    <w:basedOn w:val="Recdate"/>
    <w:next w:val="Normalaftertitle"/>
    <w:rsid w:val="00F34511"/>
  </w:style>
  <w:style w:type="paragraph" w:customStyle="1" w:styleId="RepNo">
    <w:name w:val="Rep_No"/>
    <w:basedOn w:val="RecNo"/>
    <w:next w:val="Reptitle"/>
    <w:rsid w:val="00F34511"/>
  </w:style>
  <w:style w:type="paragraph" w:customStyle="1" w:styleId="Reptitle">
    <w:name w:val="Rep_title"/>
    <w:basedOn w:val="Rectitle"/>
    <w:next w:val="Repref"/>
    <w:rsid w:val="00F34511"/>
  </w:style>
  <w:style w:type="paragraph" w:customStyle="1" w:styleId="Repref">
    <w:name w:val="Rep_ref"/>
    <w:basedOn w:val="Recref"/>
    <w:next w:val="Repdate"/>
    <w:rsid w:val="00F34511"/>
  </w:style>
  <w:style w:type="paragraph" w:customStyle="1" w:styleId="Resdate">
    <w:name w:val="Res_date"/>
    <w:basedOn w:val="Recdate"/>
    <w:next w:val="Normalaftertitle"/>
    <w:rsid w:val="00F34511"/>
  </w:style>
  <w:style w:type="character" w:customStyle="1" w:styleId="Resdef">
    <w:name w:val="Res_def"/>
    <w:basedOn w:val="DefaultParagraphFont"/>
    <w:rsid w:val="00F34511"/>
    <w:rPr>
      <w:rFonts w:ascii="Times New Roman" w:hAnsi="Times New Roman"/>
      <w:b/>
    </w:rPr>
  </w:style>
  <w:style w:type="paragraph" w:customStyle="1" w:styleId="ResNo">
    <w:name w:val="Res_No"/>
    <w:basedOn w:val="RecNo"/>
    <w:next w:val="Restitle"/>
    <w:rsid w:val="00F34511"/>
  </w:style>
  <w:style w:type="paragraph" w:customStyle="1" w:styleId="Restitle">
    <w:name w:val="Res_title"/>
    <w:basedOn w:val="Rectitle"/>
    <w:next w:val="Resref"/>
    <w:rsid w:val="00F34511"/>
  </w:style>
  <w:style w:type="paragraph" w:customStyle="1" w:styleId="Resref">
    <w:name w:val="Res_ref"/>
    <w:basedOn w:val="Recref"/>
    <w:next w:val="Resdate"/>
    <w:rsid w:val="00F34511"/>
  </w:style>
  <w:style w:type="paragraph" w:customStyle="1" w:styleId="Section1">
    <w:name w:val="Section_1"/>
    <w:basedOn w:val="Normal"/>
    <w:next w:val="Normal"/>
    <w:rsid w:val="00F34511"/>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F34511"/>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F34511"/>
    <w:pPr>
      <w:keepNext/>
      <w:keepLines/>
      <w:spacing w:before="480" w:after="80"/>
      <w:jc w:val="center"/>
    </w:pPr>
    <w:rPr>
      <w:caps/>
      <w:sz w:val="24"/>
    </w:rPr>
  </w:style>
  <w:style w:type="paragraph" w:customStyle="1" w:styleId="Sectiontitle">
    <w:name w:val="Section_title"/>
    <w:basedOn w:val="Normal"/>
    <w:rsid w:val="00F34511"/>
    <w:pPr>
      <w:tabs>
        <w:tab w:val="clear" w:pos="794"/>
        <w:tab w:val="clear" w:pos="1191"/>
        <w:tab w:val="clear" w:pos="1588"/>
        <w:tab w:val="clear" w:pos="1985"/>
      </w:tabs>
      <w:ind w:left="1418"/>
      <w:jc w:val="left"/>
    </w:pPr>
    <w:rPr>
      <w:rFonts w:ascii="Arial" w:hAnsi="Arial"/>
      <w:sz w:val="32"/>
      <w:lang w:val="en-US"/>
    </w:rPr>
  </w:style>
  <w:style w:type="paragraph" w:customStyle="1" w:styleId="Source">
    <w:name w:val="Source"/>
    <w:basedOn w:val="Normal"/>
    <w:next w:val="Normalaftertitle"/>
    <w:rsid w:val="00F34511"/>
    <w:pPr>
      <w:spacing w:before="840" w:after="200"/>
      <w:jc w:val="center"/>
    </w:pPr>
    <w:rPr>
      <w:b/>
      <w:sz w:val="28"/>
    </w:rPr>
  </w:style>
  <w:style w:type="paragraph" w:customStyle="1" w:styleId="SpecialFooter">
    <w:name w:val="Special Footer"/>
    <w:basedOn w:val="Footer"/>
    <w:rsid w:val="00F34511"/>
    <w:pPr>
      <w:tabs>
        <w:tab w:val="left" w:pos="567"/>
        <w:tab w:val="left" w:pos="1134"/>
        <w:tab w:val="left" w:pos="1701"/>
        <w:tab w:val="left" w:pos="2268"/>
        <w:tab w:val="left" w:pos="2835"/>
      </w:tabs>
    </w:pPr>
    <w:rPr>
      <w:caps/>
    </w:rPr>
  </w:style>
  <w:style w:type="character" w:customStyle="1" w:styleId="Tablefreq">
    <w:name w:val="Table_freq"/>
    <w:basedOn w:val="DefaultParagraphFont"/>
    <w:rsid w:val="00F34511"/>
    <w:rPr>
      <w:b/>
      <w:color w:val="auto"/>
    </w:rPr>
  </w:style>
  <w:style w:type="paragraph" w:customStyle="1" w:styleId="Tablehead">
    <w:name w:val="Table_head"/>
    <w:basedOn w:val="Tabletext"/>
    <w:next w:val="Tabletext"/>
    <w:rsid w:val="00F34511"/>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text">
    <w:name w:val="Table_text"/>
    <w:basedOn w:val="Tablelegend"/>
    <w:rsid w:val="00F34511"/>
    <w:pPr>
      <w:keepNext w:val="0"/>
      <w:keepLines/>
      <w:tabs>
        <w:tab w:val="clear" w:pos="454"/>
      </w:tabs>
      <w:spacing w:before="40" w:after="40" w:line="190" w:lineRule="exact"/>
      <w:jc w:val="left"/>
    </w:pPr>
  </w:style>
  <w:style w:type="paragraph" w:styleId="CommentText">
    <w:name w:val="annotation text"/>
    <w:basedOn w:val="Normal"/>
    <w:link w:val="CommentTextChar"/>
    <w:semiHidden/>
    <w:rsid w:val="00F34511"/>
  </w:style>
  <w:style w:type="paragraph" w:customStyle="1" w:styleId="TableNoTitle">
    <w:name w:val="Table_NoTitle"/>
    <w:basedOn w:val="Normal"/>
    <w:next w:val="Tablehead"/>
    <w:rsid w:val="00F34511"/>
    <w:pPr>
      <w:keepNext/>
      <w:keepLines/>
      <w:spacing w:before="360" w:after="120"/>
      <w:jc w:val="center"/>
    </w:pPr>
    <w:rPr>
      <w:b/>
    </w:rPr>
  </w:style>
  <w:style w:type="paragraph" w:customStyle="1" w:styleId="Title1">
    <w:name w:val="Title 1"/>
    <w:basedOn w:val="Source"/>
    <w:next w:val="Title2"/>
    <w:rsid w:val="00F3451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F34511"/>
  </w:style>
  <w:style w:type="paragraph" w:customStyle="1" w:styleId="Title3">
    <w:name w:val="Title 3"/>
    <w:basedOn w:val="Title2"/>
    <w:next w:val="Title4"/>
    <w:rsid w:val="00F34511"/>
    <w:rPr>
      <w:caps w:val="0"/>
    </w:rPr>
  </w:style>
  <w:style w:type="paragraph" w:customStyle="1" w:styleId="Title4">
    <w:name w:val="Title 4"/>
    <w:basedOn w:val="Title3"/>
    <w:next w:val="Heading1"/>
    <w:rsid w:val="00F34511"/>
    <w:rPr>
      <w:b/>
    </w:rPr>
  </w:style>
  <w:style w:type="paragraph" w:customStyle="1" w:styleId="Artheading">
    <w:name w:val="Art_heading"/>
    <w:basedOn w:val="Normal"/>
    <w:next w:val="Normalaftertitle"/>
    <w:rsid w:val="00F34511"/>
    <w:pPr>
      <w:spacing w:before="480"/>
      <w:jc w:val="center"/>
    </w:pPr>
    <w:rPr>
      <w:b/>
      <w:sz w:val="28"/>
    </w:rPr>
  </w:style>
  <w:style w:type="paragraph" w:customStyle="1" w:styleId="Annexref">
    <w:name w:val="Annex_ref"/>
    <w:basedOn w:val="Normal"/>
    <w:next w:val="Normal"/>
    <w:rsid w:val="00F34511"/>
    <w:pPr>
      <w:spacing w:before="0"/>
      <w:jc w:val="center"/>
    </w:pPr>
  </w:style>
  <w:style w:type="paragraph" w:customStyle="1" w:styleId="Appendixref">
    <w:name w:val="Appendix_ref"/>
    <w:basedOn w:val="Annexref"/>
    <w:next w:val="Normalaftertitle"/>
    <w:rsid w:val="00F34511"/>
  </w:style>
  <w:style w:type="character" w:customStyle="1" w:styleId="ASN1boldchar">
    <w:name w:val="ASN.1 bold char"/>
    <w:basedOn w:val="DefaultParagraphFont"/>
    <w:rsid w:val="00F34511"/>
    <w:rPr>
      <w:rFonts w:ascii="Helvetica" w:hAnsi="Helvetica"/>
      <w:b/>
      <w:sz w:val="18"/>
    </w:rPr>
  </w:style>
  <w:style w:type="paragraph" w:customStyle="1" w:styleId="ASN1italic">
    <w:name w:val="ASN.1_italic"/>
    <w:basedOn w:val="ASN1"/>
    <w:rsid w:val="00F34511"/>
    <w:rPr>
      <w:b w:val="0"/>
      <w:i/>
    </w:rPr>
  </w:style>
  <w:style w:type="paragraph" w:customStyle="1" w:styleId="Couvnote">
    <w:name w:val="Couv_note"/>
    <w:basedOn w:val="Normal"/>
    <w:rsid w:val="00F34511"/>
    <w:pPr>
      <w:tabs>
        <w:tab w:val="clear" w:pos="794"/>
        <w:tab w:val="clear" w:pos="1191"/>
        <w:tab w:val="clear" w:pos="1588"/>
        <w:tab w:val="clear" w:pos="1985"/>
        <w:tab w:val="left" w:pos="1134"/>
        <w:tab w:val="left" w:pos="1418"/>
      </w:tabs>
      <w:spacing w:before="200"/>
    </w:pPr>
    <w:rPr>
      <w:rFonts w:ascii="Arial" w:hAnsi="Arial"/>
    </w:rPr>
  </w:style>
  <w:style w:type="paragraph" w:customStyle="1" w:styleId="CouvrecNo">
    <w:name w:val="Couv_rec_No"/>
    <w:basedOn w:val="Normal"/>
    <w:rsid w:val="00F34511"/>
    <w:pPr>
      <w:tabs>
        <w:tab w:val="clear" w:pos="794"/>
        <w:tab w:val="clear" w:pos="1191"/>
        <w:tab w:val="clear" w:pos="1588"/>
        <w:tab w:val="clear" w:pos="1985"/>
      </w:tabs>
      <w:spacing w:before="6"/>
      <w:ind w:left="1418"/>
    </w:pPr>
    <w:rPr>
      <w:rFonts w:ascii="Arial" w:hAnsi="Arial"/>
      <w:sz w:val="32"/>
    </w:rPr>
  </w:style>
  <w:style w:type="paragraph" w:customStyle="1" w:styleId="Couvrectitle">
    <w:name w:val="Couv_rec_title"/>
    <w:basedOn w:val="Normal"/>
    <w:rsid w:val="00F34511"/>
    <w:pPr>
      <w:keepNext/>
      <w:keepLines/>
      <w:tabs>
        <w:tab w:val="clear" w:pos="794"/>
        <w:tab w:val="clear" w:pos="1191"/>
        <w:tab w:val="clear" w:pos="1588"/>
        <w:tab w:val="clear" w:pos="1985"/>
      </w:tabs>
      <w:spacing w:before="240"/>
      <w:ind w:left="1418"/>
      <w:jc w:val="left"/>
    </w:pPr>
    <w:rPr>
      <w:rFonts w:ascii="Arial" w:hAnsi="Arial"/>
      <w:b/>
      <w:sz w:val="36"/>
    </w:rPr>
  </w:style>
  <w:style w:type="character" w:customStyle="1" w:styleId="Head">
    <w:name w:val="Head"/>
    <w:basedOn w:val="DefaultParagraphFont"/>
    <w:rsid w:val="00F34511"/>
    <w:rPr>
      <w:b/>
    </w:rPr>
  </w:style>
  <w:style w:type="character" w:customStyle="1" w:styleId="href">
    <w:name w:val="href"/>
    <w:basedOn w:val="DefaultParagraphFont"/>
    <w:rsid w:val="00F34511"/>
    <w:rPr>
      <w:lang w:val="fr-FR"/>
    </w:rPr>
  </w:style>
  <w:style w:type="paragraph" w:customStyle="1" w:styleId="Indextitle">
    <w:name w:val="Index_title"/>
    <w:basedOn w:val="Normal"/>
    <w:rsid w:val="00F34511"/>
    <w:pPr>
      <w:spacing w:after="68"/>
      <w:jc w:val="center"/>
    </w:pPr>
    <w:rPr>
      <w:b/>
      <w:sz w:val="24"/>
    </w:rPr>
  </w:style>
  <w:style w:type="character" w:styleId="LineNumber">
    <w:name w:val="line number"/>
    <w:basedOn w:val="DefaultParagraphFont"/>
    <w:rsid w:val="00F34511"/>
  </w:style>
  <w:style w:type="paragraph" w:customStyle="1" w:styleId="Normalaftertitle0">
    <w:name w:val="Normal after title"/>
    <w:basedOn w:val="Normal"/>
    <w:rsid w:val="00F34511"/>
    <w:pPr>
      <w:spacing w:before="480"/>
    </w:pPr>
    <w:rPr>
      <w:rFonts w:ascii="Times" w:hAnsi="Times"/>
      <w:lang w:val="en-US"/>
    </w:rPr>
  </w:style>
  <w:style w:type="paragraph" w:styleId="NormalIndent">
    <w:name w:val="Normal Indent"/>
    <w:basedOn w:val="Normal"/>
    <w:rsid w:val="00F34511"/>
    <w:pPr>
      <w:ind w:left="600"/>
    </w:pPr>
  </w:style>
  <w:style w:type="paragraph" w:customStyle="1" w:styleId="Note1">
    <w:name w:val="Note 1"/>
    <w:basedOn w:val="Normal"/>
    <w:rsid w:val="00F34511"/>
    <w:pPr>
      <w:tabs>
        <w:tab w:val="clear" w:pos="794"/>
        <w:tab w:val="clear" w:pos="1191"/>
        <w:tab w:val="clear" w:pos="1588"/>
        <w:tab w:val="clear" w:pos="1985"/>
      </w:tabs>
      <w:spacing w:before="60"/>
      <w:ind w:left="284"/>
    </w:pPr>
    <w:rPr>
      <w:sz w:val="18"/>
    </w:rPr>
  </w:style>
  <w:style w:type="paragraph" w:customStyle="1" w:styleId="Note2">
    <w:name w:val="Note 2"/>
    <w:basedOn w:val="Note1"/>
    <w:rsid w:val="00F34511"/>
    <w:pPr>
      <w:ind w:left="1077"/>
    </w:pPr>
  </w:style>
  <w:style w:type="paragraph" w:customStyle="1" w:styleId="Note3">
    <w:name w:val="Note 3"/>
    <w:basedOn w:val="Note1"/>
    <w:rsid w:val="00F34511"/>
    <w:pPr>
      <w:ind w:left="1474"/>
    </w:pPr>
  </w:style>
  <w:style w:type="paragraph" w:customStyle="1" w:styleId="SAP">
    <w:name w:val="SAP"/>
    <w:basedOn w:val="Normal"/>
    <w:rsid w:val="00F34511"/>
    <w:pPr>
      <w:spacing w:before="960" w:after="240"/>
      <w:jc w:val="right"/>
    </w:pPr>
    <w:rPr>
      <w:rFonts w:ascii="C39T36Lfz" w:hAnsi="C39T36Lfz"/>
      <w:sz w:val="104"/>
    </w:rPr>
  </w:style>
  <w:style w:type="paragraph" w:customStyle="1" w:styleId="Tablefin">
    <w:name w:val="Table_fin"/>
    <w:basedOn w:val="Normal"/>
    <w:next w:val="Normal"/>
    <w:rsid w:val="00F34511"/>
    <w:pPr>
      <w:tabs>
        <w:tab w:val="clear" w:pos="794"/>
        <w:tab w:val="clear" w:pos="1191"/>
        <w:tab w:val="clear" w:pos="1588"/>
        <w:tab w:val="clear" w:pos="1985"/>
      </w:tabs>
      <w:spacing w:before="0"/>
    </w:pPr>
    <w:rPr>
      <w:sz w:val="12"/>
    </w:rPr>
  </w:style>
  <w:style w:type="character" w:styleId="Hyperlink">
    <w:name w:val="Hyperlink"/>
    <w:basedOn w:val="DefaultParagraphFont"/>
    <w:rsid w:val="00F34511"/>
    <w:rPr>
      <w:color w:val="0000FF"/>
      <w:u w:val="single"/>
    </w:rPr>
  </w:style>
  <w:style w:type="character" w:customStyle="1" w:styleId="ASN1ItalicChar">
    <w:name w:val="ASN.1 Italic Char"/>
    <w:basedOn w:val="DefaultParagraphFont"/>
    <w:rsid w:val="00F34511"/>
    <w:rPr>
      <w:rFonts w:ascii="Helvetica" w:hAnsi="Helvetica"/>
      <w:b/>
      <w:i/>
    </w:rPr>
  </w:style>
  <w:style w:type="paragraph" w:styleId="BalloonText">
    <w:name w:val="Balloon Text"/>
    <w:basedOn w:val="Normal"/>
    <w:link w:val="BalloonTextChar"/>
    <w:rsid w:val="00F34511"/>
    <w:pPr>
      <w:spacing w:before="0"/>
    </w:pPr>
    <w:rPr>
      <w:rFonts w:ascii="Tahoma" w:hAnsi="Tahoma" w:cs="Tahoma"/>
      <w:sz w:val="16"/>
      <w:szCs w:val="16"/>
    </w:rPr>
  </w:style>
  <w:style w:type="character" w:customStyle="1" w:styleId="BalloonTextChar">
    <w:name w:val="Balloon Text Char"/>
    <w:basedOn w:val="DefaultParagraphFont"/>
    <w:link w:val="BalloonText"/>
    <w:rsid w:val="00F34511"/>
    <w:rPr>
      <w:rFonts w:ascii="Tahoma" w:hAnsi="Tahoma" w:cs="Tahoma"/>
      <w:sz w:val="16"/>
      <w:szCs w:val="16"/>
      <w:lang w:val="en-GB" w:eastAsia="en-US"/>
    </w:rPr>
  </w:style>
  <w:style w:type="paragraph" w:styleId="CommentSubject">
    <w:name w:val="annotation subject"/>
    <w:basedOn w:val="CommentText"/>
    <w:next w:val="CommentText"/>
    <w:link w:val="CommentSubjectChar"/>
    <w:semiHidden/>
    <w:unhideWhenUsed/>
    <w:rsid w:val="006157BD"/>
    <w:rPr>
      <w:b/>
      <w:bCs/>
    </w:rPr>
  </w:style>
  <w:style w:type="character" w:customStyle="1" w:styleId="CommentTextChar">
    <w:name w:val="Comment Text Char"/>
    <w:basedOn w:val="DefaultParagraphFont"/>
    <w:link w:val="CommentText"/>
    <w:semiHidden/>
    <w:rsid w:val="006157BD"/>
    <w:rPr>
      <w:rFonts w:ascii="Times New Roman" w:hAnsi="Times New Roman"/>
      <w:lang w:val="en-GB" w:eastAsia="en-US"/>
    </w:rPr>
  </w:style>
  <w:style w:type="character" w:customStyle="1" w:styleId="CommentSubjectChar">
    <w:name w:val="Comment Subject Char"/>
    <w:basedOn w:val="CommentTextChar"/>
    <w:link w:val="CommentSubject"/>
    <w:semiHidden/>
    <w:rsid w:val="006157BD"/>
    <w:rPr>
      <w:rFonts w:ascii="Times New Roman" w:hAnsi="Times New Roman"/>
      <w:b/>
      <w:bCs/>
      <w:lang w:val="en-GB" w:eastAsia="en-US"/>
    </w:rPr>
  </w:style>
  <w:style w:type="character" w:styleId="FollowedHyperlink">
    <w:name w:val="FollowedHyperlink"/>
    <w:basedOn w:val="DefaultParagraphFont"/>
    <w:semiHidden/>
    <w:unhideWhenUsed/>
    <w:rsid w:val="009B6CA5"/>
    <w:rPr>
      <w:color w:val="800080" w:themeColor="followedHyperlink"/>
      <w:u w:val="single"/>
    </w:rPr>
  </w:style>
  <w:style w:type="paragraph" w:styleId="DocumentMap">
    <w:name w:val="Document Map"/>
    <w:basedOn w:val="Normal"/>
    <w:link w:val="DocumentMapChar"/>
    <w:semiHidden/>
    <w:unhideWhenUsed/>
    <w:rsid w:val="003F6C70"/>
    <w:pPr>
      <w:spacing w:before="0"/>
    </w:pPr>
    <w:rPr>
      <w:rFonts w:ascii="Lucida Grande" w:hAnsi="Lucida Grande" w:cs="Lucida Grande"/>
      <w:sz w:val="24"/>
      <w:szCs w:val="24"/>
    </w:rPr>
  </w:style>
  <w:style w:type="character" w:customStyle="1" w:styleId="DocumentMapChar">
    <w:name w:val="Document Map Char"/>
    <w:basedOn w:val="DefaultParagraphFont"/>
    <w:link w:val="DocumentMap"/>
    <w:semiHidden/>
    <w:rsid w:val="003F6C70"/>
    <w:rPr>
      <w:rFonts w:ascii="Lucida Grande" w:hAnsi="Lucida Grande" w:cs="Lucida Grande"/>
      <w:sz w:val="24"/>
      <w:szCs w:val="24"/>
      <w:lang w:val="en-GB" w:eastAsia="en-US"/>
    </w:rPr>
  </w:style>
  <w:style w:type="character" w:customStyle="1" w:styleId="HeaderChar">
    <w:name w:val="Header Char"/>
    <w:basedOn w:val="DefaultParagraphFont"/>
    <w:link w:val="Header"/>
    <w:rsid w:val="00AB6EA4"/>
    <w:rPr>
      <w:rFonts w:ascii="Times New Roman" w:hAnsi="Times New Roman"/>
      <w:lang w:val="en-GB" w:eastAsia="en-US"/>
    </w:rPr>
  </w:style>
  <w:style w:type="paragraph" w:styleId="TableofFigures">
    <w:name w:val="table of figures"/>
    <w:basedOn w:val="Normal"/>
    <w:next w:val="Normal"/>
    <w:uiPriority w:val="99"/>
    <w:rsid w:val="00493732"/>
    <w:pPr>
      <w:tabs>
        <w:tab w:val="clear" w:pos="794"/>
        <w:tab w:val="clear" w:pos="1191"/>
        <w:tab w:val="clear" w:pos="1588"/>
        <w:tab w:val="clear" w:pos="1985"/>
        <w:tab w:val="right" w:leader="dot" w:pos="9639"/>
      </w:tabs>
      <w:overflowPunct/>
      <w:autoSpaceDE/>
      <w:autoSpaceDN/>
      <w:adjustRightInd/>
      <w:spacing w:before="120"/>
      <w:jc w:val="left"/>
      <w:textAlignment w:val="auto"/>
    </w:pPr>
    <w:rPr>
      <w:rFonts w:eastAsia="MS Mincho"/>
      <w:sz w:val="24"/>
      <w:szCs w:val="24"/>
      <w:lang w:eastAsia="ja-JP"/>
    </w:rPr>
  </w:style>
  <w:style w:type="character" w:customStyle="1" w:styleId="Heading1Char">
    <w:name w:val="Heading 1 Char"/>
    <w:basedOn w:val="DefaultParagraphFont"/>
    <w:link w:val="Heading1"/>
    <w:rsid w:val="00493732"/>
    <w:rPr>
      <w:rFonts w:ascii="Times New Roman" w:hAnsi="Times New Roman"/>
      <w:b/>
      <w:sz w:val="24"/>
      <w:lang w:val="en-GB" w:eastAsia="en-US"/>
    </w:rPr>
  </w:style>
  <w:style w:type="paragraph" w:styleId="Revision">
    <w:name w:val="Revision"/>
    <w:hidden/>
    <w:uiPriority w:val="99"/>
    <w:semiHidden/>
    <w:rsid w:val="00E65FF5"/>
    <w:rPr>
      <w:rFonts w:ascii="Times New Roman" w:hAnsi="Times New Roman"/>
      <w:lang w:val="en-GB" w:eastAsia="en-US"/>
    </w:rPr>
  </w:style>
  <w:style w:type="paragraph" w:customStyle="1" w:styleId="Atom">
    <w:name w:val="Atom"/>
    <w:basedOn w:val="Normal"/>
    <w:rsid w:val="00FC4EFB"/>
    <w:pPr>
      <w:tabs>
        <w:tab w:val="clear" w:pos="794"/>
        <w:tab w:val="clear" w:pos="1191"/>
        <w:tab w:val="clear" w:pos="1588"/>
        <w:tab w:val="clear" w:pos="1985"/>
      </w:tabs>
      <w:overflowPunct/>
      <w:autoSpaceDE/>
      <w:autoSpaceDN/>
      <w:adjustRightInd/>
      <w:spacing w:before="0" w:after="220"/>
      <w:jc w:val="left"/>
      <w:textAlignment w:val="auto"/>
    </w:pPr>
    <w:rPr>
      <w:rFonts w:ascii="Arial" w:hAnsi="Arial"/>
      <w:lang w:val="en-US" w:eastAsia="ja-JP"/>
    </w:rPr>
  </w:style>
  <w:style w:type="paragraph" w:customStyle="1" w:styleId="NormalITU">
    <w:name w:val="Normal_ITU"/>
    <w:basedOn w:val="Normal"/>
    <w:rsid w:val="00FC4EFB"/>
    <w:pPr>
      <w:tabs>
        <w:tab w:val="clear" w:pos="794"/>
        <w:tab w:val="clear" w:pos="1191"/>
        <w:tab w:val="clear" w:pos="1588"/>
        <w:tab w:val="clear" w:pos="1985"/>
      </w:tabs>
      <w:overflowPunct/>
      <w:spacing w:before="120"/>
      <w:jc w:val="left"/>
      <w:textAlignment w:val="auto"/>
    </w:pPr>
    <w:rPr>
      <w:rFonts w:eastAsia="MS Mincho" w:cs="Arial"/>
      <w:sz w:val="24"/>
      <w:lang w:val="en-US"/>
    </w:rPr>
  </w:style>
  <w:style w:type="paragraph" w:customStyle="1" w:styleId="Docnumber">
    <w:name w:val="Docnumber"/>
    <w:basedOn w:val="Normal"/>
    <w:link w:val="DocnumberChar"/>
    <w:rsid w:val="00877A16"/>
    <w:pPr>
      <w:spacing w:before="120"/>
      <w:jc w:val="right"/>
    </w:pPr>
    <w:rPr>
      <w:b/>
      <w:bCs/>
      <w:sz w:val="40"/>
    </w:rPr>
  </w:style>
  <w:style w:type="character" w:customStyle="1" w:styleId="DocnumberChar">
    <w:name w:val="Docnumber Char"/>
    <w:basedOn w:val="DefaultParagraphFont"/>
    <w:link w:val="Docnumber"/>
    <w:rsid w:val="00877A16"/>
    <w:rPr>
      <w:rFonts w:ascii="Times New Roman" w:hAnsi="Times New Roman"/>
      <w:b/>
      <w:bCs/>
      <w:sz w:val="40"/>
      <w:lang w:val="en-GB" w:eastAsia="en-US"/>
    </w:rPr>
  </w:style>
  <w:style w:type="table" w:styleId="TableGrid">
    <w:name w:val="Table Grid"/>
    <w:basedOn w:val="TableNormal"/>
    <w:rsid w:val="00F34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2043">
      <w:bodyDiv w:val="1"/>
      <w:marLeft w:val="0"/>
      <w:marRight w:val="0"/>
      <w:marTop w:val="0"/>
      <w:marBottom w:val="0"/>
      <w:divBdr>
        <w:top w:val="none" w:sz="0" w:space="0" w:color="auto"/>
        <w:left w:val="none" w:sz="0" w:space="0" w:color="auto"/>
        <w:bottom w:val="none" w:sz="0" w:space="0" w:color="auto"/>
        <w:right w:val="none" w:sz="0" w:space="0" w:color="auto"/>
      </w:divBdr>
    </w:div>
    <w:div w:id="633828879">
      <w:bodyDiv w:val="1"/>
      <w:marLeft w:val="0"/>
      <w:marRight w:val="0"/>
      <w:marTop w:val="0"/>
      <w:marBottom w:val="0"/>
      <w:divBdr>
        <w:top w:val="none" w:sz="0" w:space="0" w:color="auto"/>
        <w:left w:val="none" w:sz="0" w:space="0" w:color="auto"/>
        <w:bottom w:val="none" w:sz="0" w:space="0" w:color="auto"/>
        <w:right w:val="none" w:sz="0" w:space="0" w:color="auto"/>
      </w:divBdr>
    </w:div>
    <w:div w:id="19356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fontTable" Target="fontTable.xml"/><Relationship Id="rId21" Type="http://schemas.openxmlformats.org/officeDocument/2006/relationships/footer" Target="footer2.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handle.itu.int/11.1002/1000/12947" TargetMode="External"/><Relationship Id="rId25" Type="http://schemas.openxmlformats.org/officeDocument/2006/relationships/hyperlink" Target="http://itu.int/ITU-T/dbase/patent/patent-policy.html" TargetMode="External"/><Relationship Id="rId33" Type="http://schemas.openxmlformats.org/officeDocument/2006/relationships/footer" Target="footer6.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yperlink" Target="http://handle.itu.int/11.1002/1000/12645" TargetMode="External"/><Relationship Id="rId20" Type="http://schemas.openxmlformats.org/officeDocument/2006/relationships/footer" Target="foot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itu.int/ITU-T/ipr/" TargetMode="External"/><Relationship Id="rId32" Type="http://schemas.openxmlformats.org/officeDocument/2006/relationships/header" Target="header10.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andle.itu.int/11.1002/1000/12298" TargetMode="External"/><Relationship Id="rId23" Type="http://schemas.openxmlformats.org/officeDocument/2006/relationships/footer" Target="footer3.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5.xml"/><Relationship Id="rId35" Type="http://schemas.openxmlformats.org/officeDocument/2006/relationships/header" Target="header11.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_ISO_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88DB0-C92E-4B09-94D9-1ACFFBEC475D}">
  <ds:schemaRefs>
    <ds:schemaRef ds:uri="http://schemas.openxmlformats.org/package/2006/metadata/core-properties"/>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AA86293F-2B93-442E-BFEE-B2D2187E2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973C84-CD33-4D20-83A8-539E7076D2E0}">
  <ds:schemaRefs>
    <ds:schemaRef ds:uri="http://schemas.microsoft.com/sharepoint/v3/contenttype/forms"/>
  </ds:schemaRefs>
</ds:datastoreItem>
</file>

<file path=customXml/itemProps4.xml><?xml version="1.0" encoding="utf-8"?>
<ds:datastoreItem xmlns:ds="http://schemas.openxmlformats.org/officeDocument/2006/customXml" ds:itemID="{C8BA0303-2EE1-46A3-934D-914677B0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QPUB_ISO_E.dotm</Template>
  <TotalTime>1</TotalTime>
  <Pages>12</Pages>
  <Words>2471</Words>
  <Characters>15484</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Consent: H.265.2 V3 “Reference software for ITU-T H.265 high efficiency video coding” (Rev.)</vt:lpstr>
    </vt:vector>
  </TitlesOfParts>
  <Manager>ITU-T</Manager>
  <Company>International Telecommunication Union (ITU)</Company>
  <LinksUpToDate>false</LinksUpToDate>
  <CharactersWithSpaces>17920</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H.265.2 V3 “Reference software for ITU-T H.265 high efficiency video coding” (Rev.)</dc:title>
  <dc:subject>SERIES H: AUDIOVISUAL AND MULTIMEDIA SYSTEMS - Infrastructure of audiovisual services – Coding of moving video</dc:subject>
  <dc:creator>Rapporteur Q6/16</dc:creator>
  <cp:keywords>6/16</cp:keywords>
  <dc:description>TD 551 R1 (PLEN/16)  For: Geneva, 23 May - 3 June 2016_x000d_Document date: _x000d_Saved by ITU51010667 at 15:19:45 on 03/06/2016</dc:description>
  <cp:lastModifiedBy>Munoz, Carlos</cp:lastModifiedBy>
  <cp:revision>2</cp:revision>
  <cp:lastPrinted>2004-12-15T08:14:00Z</cp:lastPrinted>
  <dcterms:created xsi:type="dcterms:W3CDTF">2017-04-10T11:58:00Z</dcterms:created>
  <dcterms:modified xsi:type="dcterms:W3CDTF">2017-04-10T11:58:00Z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H.265.2</vt:lpwstr>
  </property>
  <property fmtid="{D5CDD505-2E9C-101B-9397-08002B2CF9AE}" pid="3" name="docdate">
    <vt:lpwstr/>
  </property>
  <property fmtid="{D5CDD505-2E9C-101B-9397-08002B2CF9AE}" pid="4" name="doctitle">
    <vt:lpwstr>Reference software for ITU-T H.265 high efficiency video coding</vt:lpwstr>
  </property>
  <property fmtid="{D5CDD505-2E9C-101B-9397-08002B2CF9AE}" pid="5" name="doctitle2">
    <vt:lpwstr>SERIES H: AUDIOVISUAL AND MULTIMEDIA SYSTEMS Infrastructure of audiovisual services – Coding of moving video</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vendredi 12 juin 2015</vt:lpwstr>
  </property>
  <property fmtid="{D5CDD505-2E9C-101B-9397-08002B2CF9AE}" pid="9" name="Docorlang">
    <vt:lpwstr>English only Original: English</vt:lpwstr>
  </property>
  <property fmtid="{D5CDD505-2E9C-101B-9397-08002B2CF9AE}" pid="10" name="Docbluepink">
    <vt:lpwstr>6/16</vt:lpwstr>
  </property>
  <property fmtid="{D5CDD505-2E9C-101B-9397-08002B2CF9AE}" pid="11" name="Docdest">
    <vt:lpwstr>Geneva, 23 May - 3 June 2016</vt:lpwstr>
  </property>
  <property fmtid="{D5CDD505-2E9C-101B-9397-08002B2CF9AE}" pid="12" name="Docauthor">
    <vt:lpwstr>Rapporteur Q6/16</vt:lpwstr>
  </property>
  <property fmtid="{D5CDD505-2E9C-101B-9397-08002B2CF9AE}" pid="13" name="ContentTypeId">
    <vt:lpwstr>0x010100D089D8AEFAC1A247B7216C0DD884D876</vt:lpwstr>
  </property>
</Properties>
</file>